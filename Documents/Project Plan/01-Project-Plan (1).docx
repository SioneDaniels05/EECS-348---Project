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C26778" w:rsidR="00E918C5" w:rsidP="365F27AD" w:rsidRDefault="00842152" w14:paraId="04BE7E89" w14:textId="08B68884">
      <w:pPr>
        <w:pStyle w:val="Title"/>
        <w:suppressLineNumbers w:val="0"/>
        <w:bidi w:val="0"/>
        <w:spacing w:before="0" w:beforeAutospacing="off" w:after="0" w:afterAutospacing="off" w:line="240" w:lineRule="auto"/>
        <w:ind w:left="0" w:right="0"/>
        <w:jc w:val="left"/>
      </w:pPr>
      <w:r>
        <w:tab/>
      </w:r>
      <w:r>
        <w:tab/>
      </w:r>
      <w:r>
        <w:tab/>
      </w:r>
      <w:r>
        <w:tab/>
      </w:r>
      <w:r w:rsidR="00842152">
        <w:rPr/>
        <w:t xml:space="preserve">EECS 348 – </w:t>
      </w:r>
      <w:r w:rsidR="00842152">
        <w:rPr/>
        <w:t>Calculator</w:t>
      </w:r>
      <w:r w:rsidR="00842152">
        <w:rPr/>
        <w:t xml:space="preserve"> Application</w:t>
      </w:r>
    </w:p>
    <w:p w:rsidRPr="00C26778" w:rsidR="00E918C5" w:rsidRDefault="00B877A5" w14:paraId="1B090957" w14:textId="77777777">
      <w:pPr>
        <w:pStyle w:val="Title"/>
        <w:jc w:val="right"/>
      </w:pPr>
      <w:r>
        <w:fldChar w:fldCharType="begin"/>
      </w:r>
      <w:r>
        <w:instrText xml:space="preserve"> TITLE  \* MERGEFORMAT </w:instrText>
      </w:r>
      <w:r>
        <w:fldChar w:fldCharType="separate"/>
      </w:r>
      <w:r w:rsidR="00771B3E">
        <w:t>Software Development Plan</w:t>
      </w:r>
      <w:r>
        <w:fldChar w:fldCharType="end"/>
      </w:r>
    </w:p>
    <w:p w:rsidRPr="00C26778" w:rsidR="00E918C5" w:rsidP="365F27AD" w:rsidRDefault="00E918C5" w14:paraId="67336814" w14:textId="57D39FB9">
      <w:pPr>
        <w:pStyle w:val="Title"/>
        <w:jc w:val="right"/>
        <w:rPr>
          <w:sz w:val="28"/>
          <w:szCs w:val="28"/>
        </w:rPr>
      </w:pPr>
      <w:r w:rsidRPr="365F27AD" w:rsidR="00E918C5">
        <w:rPr>
          <w:sz w:val="28"/>
          <w:szCs w:val="28"/>
        </w:rPr>
        <w:t>Version &lt;1.0&gt;</w:t>
      </w:r>
    </w:p>
    <w:p w:rsidRPr="00C26778" w:rsidR="00E918C5" w:rsidRDefault="00E918C5" w14:paraId="3A2CAC45" w14:textId="77777777">
      <w:pPr>
        <w:sectPr w:rsidRPr="00C26778" w:rsidR="00E918C5" w:rsidSect="00BE4D99">
          <w:headerReference w:type="default" r:id="rId7"/>
          <w:footerReference w:type="even" r:id="rId8"/>
          <w:footerReference w:type="default" r:id="rId9"/>
          <w:pgSz w:w="12240" w:h="15840" w:orient="portrait" w:code="1"/>
          <w:pgMar w:top="1440" w:right="1440" w:bottom="1440" w:left="1440" w:header="720" w:footer="720" w:gutter="0"/>
          <w:cols w:space="720"/>
          <w:vAlign w:val="center"/>
        </w:sectPr>
      </w:pPr>
    </w:p>
    <w:p w:rsidRPr="00C26778" w:rsidR="00E918C5" w:rsidRDefault="00E918C5" w14:paraId="5ED9A736" w14:textId="77777777">
      <w:pPr>
        <w:pStyle w:val="Title"/>
      </w:pPr>
      <w:r w:rsidRPr="00C26778">
        <w:t>Revision History</w:t>
      </w:r>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304"/>
        <w:gridCol w:w="1152"/>
        <w:gridCol w:w="3744"/>
        <w:gridCol w:w="2304"/>
      </w:tblGrid>
      <w:tr w:rsidRPr="00C26778" w:rsidR="00E918C5" w:rsidTr="365F27AD" w14:paraId="772F8AE5" w14:textId="77777777">
        <w:tc>
          <w:tcPr>
            <w:tcW w:w="2304" w:type="dxa"/>
            <w:tcMar/>
          </w:tcPr>
          <w:p w:rsidRPr="00C26778" w:rsidR="00E918C5" w:rsidRDefault="00E918C5" w14:paraId="5EF09BC8" w14:textId="77777777">
            <w:pPr>
              <w:pStyle w:val="Tabletext"/>
              <w:jc w:val="center"/>
              <w:rPr>
                <w:b/>
              </w:rPr>
            </w:pPr>
            <w:r w:rsidRPr="00C26778">
              <w:rPr>
                <w:b/>
              </w:rPr>
              <w:t>Date</w:t>
            </w:r>
          </w:p>
        </w:tc>
        <w:tc>
          <w:tcPr>
            <w:tcW w:w="1152" w:type="dxa"/>
            <w:tcMar/>
          </w:tcPr>
          <w:p w:rsidRPr="00C26778" w:rsidR="00E918C5" w:rsidRDefault="00E918C5" w14:paraId="4F952757" w14:textId="77777777">
            <w:pPr>
              <w:pStyle w:val="Tabletext"/>
              <w:jc w:val="center"/>
              <w:rPr>
                <w:b/>
              </w:rPr>
            </w:pPr>
            <w:r w:rsidRPr="00C26778">
              <w:rPr>
                <w:b/>
              </w:rPr>
              <w:t>Version</w:t>
            </w:r>
          </w:p>
        </w:tc>
        <w:tc>
          <w:tcPr>
            <w:tcW w:w="3744" w:type="dxa"/>
            <w:tcMar/>
          </w:tcPr>
          <w:p w:rsidRPr="00C26778" w:rsidR="00E918C5" w:rsidRDefault="00E918C5" w14:paraId="28130CB9" w14:textId="77777777">
            <w:pPr>
              <w:pStyle w:val="Tabletext"/>
              <w:jc w:val="center"/>
              <w:rPr>
                <w:b/>
              </w:rPr>
            </w:pPr>
            <w:r w:rsidRPr="00C26778">
              <w:rPr>
                <w:b/>
              </w:rPr>
              <w:t>Description</w:t>
            </w:r>
          </w:p>
        </w:tc>
        <w:tc>
          <w:tcPr>
            <w:tcW w:w="2304" w:type="dxa"/>
            <w:tcMar/>
          </w:tcPr>
          <w:p w:rsidRPr="00C26778" w:rsidR="00E918C5" w:rsidRDefault="00E918C5" w14:paraId="7DDBE00F" w14:textId="77777777">
            <w:pPr>
              <w:pStyle w:val="Tabletext"/>
              <w:jc w:val="center"/>
              <w:rPr>
                <w:b/>
              </w:rPr>
            </w:pPr>
            <w:r w:rsidRPr="00C26778">
              <w:rPr>
                <w:b/>
              </w:rPr>
              <w:t>Author</w:t>
            </w:r>
          </w:p>
        </w:tc>
      </w:tr>
      <w:tr w:rsidRPr="00C26778" w:rsidR="00E918C5" w:rsidTr="365F27AD" w14:paraId="40616A5C" w14:textId="77777777">
        <w:tc>
          <w:tcPr>
            <w:tcW w:w="2304" w:type="dxa"/>
            <w:tcMar/>
          </w:tcPr>
          <w:p w:rsidRPr="00C26778" w:rsidR="00E918C5" w:rsidRDefault="00AC0499" w14:paraId="75F05F4F" w14:textId="27DBE45B">
            <w:pPr>
              <w:pStyle w:val="Tabletext"/>
            </w:pPr>
            <w:r>
              <w:t>09/19/2024</w:t>
            </w:r>
          </w:p>
        </w:tc>
        <w:tc>
          <w:tcPr>
            <w:tcW w:w="1152" w:type="dxa"/>
            <w:tcMar/>
          </w:tcPr>
          <w:p w:rsidRPr="00C26778" w:rsidR="00E918C5" w:rsidRDefault="00AC0499" w14:paraId="21855E1A" w14:textId="7970B121">
            <w:pPr>
              <w:pStyle w:val="Tabletext"/>
            </w:pPr>
            <w:r>
              <w:t>1.0</w:t>
            </w:r>
          </w:p>
        </w:tc>
        <w:tc>
          <w:tcPr>
            <w:tcW w:w="3744" w:type="dxa"/>
            <w:tcMar/>
          </w:tcPr>
          <w:p w:rsidRPr="00C26778" w:rsidR="00E918C5" w:rsidRDefault="00312615" w14:paraId="1477BD6D" w14:textId="6624B333">
            <w:pPr>
              <w:pStyle w:val="Tabletext"/>
            </w:pPr>
            <w:r>
              <w:t>Planning our project</w:t>
            </w:r>
          </w:p>
        </w:tc>
        <w:tc>
          <w:tcPr>
            <w:tcW w:w="2304" w:type="dxa"/>
            <w:tcMar/>
          </w:tcPr>
          <w:p w:rsidRPr="00C26778" w:rsidR="00E918C5" w:rsidRDefault="00312615" w14:paraId="50AAB7FE" w14:textId="3E28F94B">
            <w:pPr>
              <w:pStyle w:val="Tabletext"/>
            </w:pPr>
            <w:r w:rsidR="00312615">
              <w:rPr/>
              <w:t>Sione, Jett, Meg, K, Zeidan, Mohamed</w:t>
            </w:r>
            <w:r w:rsidR="3B4B3116">
              <w:rPr/>
              <w:t>, Dakota</w:t>
            </w:r>
          </w:p>
        </w:tc>
      </w:tr>
      <w:tr w:rsidRPr="00C26778" w:rsidR="00E918C5" w:rsidTr="365F27AD" w14:paraId="4EBD7210" w14:textId="77777777">
        <w:tc>
          <w:tcPr>
            <w:tcW w:w="2304" w:type="dxa"/>
            <w:tcMar/>
          </w:tcPr>
          <w:p w:rsidRPr="00C26778" w:rsidR="00E918C5" w:rsidRDefault="00E918C5" w14:paraId="743A1227" w14:textId="5E3F5019">
            <w:pPr>
              <w:pStyle w:val="Tabletext"/>
            </w:pPr>
          </w:p>
        </w:tc>
        <w:tc>
          <w:tcPr>
            <w:tcW w:w="1152" w:type="dxa"/>
            <w:tcMar/>
          </w:tcPr>
          <w:p w:rsidRPr="00C26778" w:rsidR="00E918C5" w:rsidRDefault="00E918C5" w14:paraId="72D74DFD" w14:textId="33827184">
            <w:pPr>
              <w:pStyle w:val="Tabletext"/>
            </w:pPr>
          </w:p>
        </w:tc>
        <w:tc>
          <w:tcPr>
            <w:tcW w:w="3744" w:type="dxa"/>
            <w:tcMar/>
          </w:tcPr>
          <w:p w:rsidRPr="00C26778" w:rsidR="00E918C5" w:rsidRDefault="4EC5E030" w14:paraId="48D7CB6F" w14:textId="562DE8FE">
            <w:pPr>
              <w:pStyle w:val="Tabletext"/>
            </w:pPr>
          </w:p>
        </w:tc>
        <w:tc>
          <w:tcPr>
            <w:tcW w:w="2304" w:type="dxa"/>
            <w:tcMar/>
          </w:tcPr>
          <w:p w:rsidRPr="00C26778" w:rsidR="00E918C5" w:rsidRDefault="00E918C5" w14:paraId="19A44A27" w14:textId="632BFADC">
            <w:pPr>
              <w:pStyle w:val="Tabletext"/>
            </w:pPr>
          </w:p>
        </w:tc>
      </w:tr>
      <w:tr w:rsidRPr="00C26778" w:rsidR="00E918C5" w:rsidTr="365F27AD" w14:paraId="79F9EE1B" w14:textId="77777777">
        <w:tc>
          <w:tcPr>
            <w:tcW w:w="2304" w:type="dxa"/>
            <w:tcMar/>
          </w:tcPr>
          <w:p w:rsidRPr="00C26778" w:rsidR="00E918C5" w:rsidRDefault="00E918C5" w14:paraId="54CDBCFB" w14:textId="77777777">
            <w:pPr>
              <w:pStyle w:val="Tabletext"/>
            </w:pPr>
          </w:p>
        </w:tc>
        <w:tc>
          <w:tcPr>
            <w:tcW w:w="1152" w:type="dxa"/>
            <w:tcMar/>
          </w:tcPr>
          <w:p w:rsidRPr="00C26778" w:rsidR="00E918C5" w:rsidRDefault="00E918C5" w14:paraId="73D7DBF9" w14:textId="77777777">
            <w:pPr>
              <w:pStyle w:val="Tabletext"/>
            </w:pPr>
          </w:p>
        </w:tc>
        <w:tc>
          <w:tcPr>
            <w:tcW w:w="3744" w:type="dxa"/>
            <w:tcMar/>
          </w:tcPr>
          <w:p w:rsidRPr="00C26778" w:rsidR="00E918C5" w:rsidRDefault="00E918C5" w14:paraId="3B1EC3C9" w14:textId="77777777">
            <w:pPr>
              <w:pStyle w:val="Tabletext"/>
            </w:pPr>
          </w:p>
        </w:tc>
        <w:tc>
          <w:tcPr>
            <w:tcW w:w="2304" w:type="dxa"/>
            <w:tcMar/>
          </w:tcPr>
          <w:p w:rsidRPr="00C26778" w:rsidR="00E918C5" w:rsidRDefault="00E918C5" w14:paraId="2649D841" w14:textId="77777777">
            <w:pPr>
              <w:pStyle w:val="Tabletext"/>
            </w:pPr>
          </w:p>
        </w:tc>
      </w:tr>
      <w:tr w:rsidRPr="00C26778" w:rsidR="00E918C5" w:rsidTr="365F27AD" w14:paraId="0B97763C" w14:textId="77777777">
        <w:tc>
          <w:tcPr>
            <w:tcW w:w="2304" w:type="dxa"/>
            <w:tcMar/>
          </w:tcPr>
          <w:p w:rsidRPr="00C26778" w:rsidR="00E918C5" w:rsidRDefault="00E918C5" w14:paraId="0430805E" w14:textId="77777777">
            <w:pPr>
              <w:pStyle w:val="Tabletext"/>
            </w:pPr>
          </w:p>
        </w:tc>
        <w:tc>
          <w:tcPr>
            <w:tcW w:w="1152" w:type="dxa"/>
            <w:tcMar/>
          </w:tcPr>
          <w:p w:rsidRPr="00C26778" w:rsidR="00E918C5" w:rsidRDefault="00E918C5" w14:paraId="53B941AE" w14:textId="77777777">
            <w:pPr>
              <w:pStyle w:val="Tabletext"/>
            </w:pPr>
          </w:p>
        </w:tc>
        <w:tc>
          <w:tcPr>
            <w:tcW w:w="3744" w:type="dxa"/>
            <w:tcMar/>
          </w:tcPr>
          <w:p w:rsidRPr="00C26778" w:rsidR="00E918C5" w:rsidRDefault="00E918C5" w14:paraId="05199E82" w14:textId="77777777">
            <w:pPr>
              <w:pStyle w:val="Tabletext"/>
            </w:pPr>
          </w:p>
        </w:tc>
        <w:tc>
          <w:tcPr>
            <w:tcW w:w="2304" w:type="dxa"/>
            <w:tcMar/>
          </w:tcPr>
          <w:p w:rsidRPr="00C26778" w:rsidR="00E918C5" w:rsidRDefault="00E918C5" w14:paraId="42E2A317" w14:textId="77777777">
            <w:pPr>
              <w:pStyle w:val="Tabletext"/>
            </w:pPr>
          </w:p>
        </w:tc>
      </w:tr>
    </w:tbl>
    <w:p w:rsidRPr="00C26778" w:rsidR="00E918C5" w:rsidRDefault="00E918C5" w14:paraId="4C9F9D35" w14:textId="77777777"/>
    <w:p w:rsidRPr="00C26778" w:rsidR="00E918C5" w:rsidRDefault="00E918C5" w14:paraId="225EEA0D" w14:textId="77777777">
      <w:pPr>
        <w:pStyle w:val="Title"/>
      </w:pPr>
      <w:r w:rsidRPr="00C26778">
        <w:br w:type="page"/>
      </w:r>
    </w:p>
    <w:p w:rsidRPr="00D62F3F" w:rsidR="00E918C5" w:rsidP="365F27AD" w:rsidRDefault="00E918C5" w14:paraId="2E45A880" w14:textId="3FE32181">
      <w:pPr>
        <w:pStyle w:val="Title"/>
        <w:rPr>
          <w:b w:val="0"/>
          <w:bCs w:val="0"/>
          <w:i w:val="1"/>
          <w:iCs w:val="1"/>
          <w:sz w:val="22"/>
          <w:szCs w:val="22"/>
          <w:highlight w:val="green"/>
        </w:rPr>
      </w:pPr>
      <w:r w:rsidR="00E918C5">
        <w:rPr/>
        <w:t>Table of Contents</w:t>
      </w:r>
      <w:r w:rsidR="00E1350F">
        <w:rPr/>
        <w:t xml:space="preserve"> </w:t>
      </w:r>
    </w:p>
    <w:p w:rsidRPr="00C26778" w:rsidR="00E918C5" w:rsidRDefault="00E918C5" w14:paraId="415DFDAF" w14:textId="77777777"/>
    <w:p w:rsidRPr="00C26778" w:rsidR="00E918C5" w:rsidRDefault="00E918C5" w14:paraId="4DD9EB7B" w14:textId="77777777"/>
    <w:p w:rsidR="00C251DF" w:rsidRDefault="00E918C5" w14:paraId="3C2B9D68" w14:textId="77777777">
      <w:pPr>
        <w:pStyle w:val="TOC1"/>
        <w:tabs>
          <w:tab w:val="left" w:pos="400"/>
          <w:tab w:val="right" w:leader="dot" w:pos="9350"/>
        </w:tabs>
        <w:rPr>
          <w:b w:val="0"/>
          <w:bCs w:val="0"/>
          <w:noProof/>
          <w:sz w:val="24"/>
        </w:rPr>
      </w:pPr>
      <w:r w:rsidRPr="00C26778">
        <w:rPr>
          <w:b w:val="0"/>
        </w:rPr>
        <w:fldChar w:fldCharType="begin"/>
      </w:r>
      <w:r w:rsidRPr="00C26778">
        <w:rPr>
          <w:b w:val="0"/>
        </w:rPr>
        <w:instrText xml:space="preserve"> TOC \o "1-2" \h \z </w:instrText>
      </w:r>
      <w:r w:rsidRPr="00C26778">
        <w:rPr>
          <w:b w:val="0"/>
        </w:rPr>
        <w:fldChar w:fldCharType="separate"/>
      </w:r>
      <w:hyperlink w:history="1" w:anchor="_Toc11132094">
        <w:r w:rsidRPr="006F1867" w:rsidR="00C251DF">
          <w:rPr>
            <w:rStyle w:val="Hyperlink"/>
            <w:noProof/>
          </w:rPr>
          <w:t>1.</w:t>
        </w:r>
        <w:r w:rsidR="00C251DF">
          <w:rPr>
            <w:b w:val="0"/>
            <w:bCs w:val="0"/>
            <w:noProof/>
            <w:sz w:val="24"/>
          </w:rPr>
          <w:tab/>
        </w:r>
        <w:r w:rsidRPr="006F1867" w:rsidR="00C251DF">
          <w:rPr>
            <w:rStyle w:val="Hyperlink"/>
            <w:noProof/>
          </w:rPr>
          <w:t>Introduction</w:t>
        </w:r>
        <w:r w:rsidR="00C251DF">
          <w:rPr>
            <w:noProof/>
            <w:webHidden/>
          </w:rPr>
          <w:tab/>
        </w:r>
        <w:r w:rsidR="00C251DF">
          <w:rPr>
            <w:noProof/>
            <w:webHidden/>
          </w:rPr>
          <w:fldChar w:fldCharType="begin"/>
        </w:r>
        <w:r w:rsidR="00C251DF">
          <w:rPr>
            <w:noProof/>
            <w:webHidden/>
          </w:rPr>
          <w:instrText xml:space="preserve"> PAGEREF _Toc11132094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rsidR="00C251DF" w:rsidRDefault="00B877A5" w14:paraId="704282CF" w14:textId="77777777">
      <w:pPr>
        <w:pStyle w:val="TOC2"/>
        <w:tabs>
          <w:tab w:val="left" w:pos="800"/>
          <w:tab w:val="right" w:leader="dot" w:pos="9350"/>
        </w:tabs>
        <w:rPr>
          <w:i w:val="0"/>
          <w:iCs w:val="0"/>
          <w:noProof/>
          <w:sz w:val="24"/>
        </w:rPr>
      </w:pPr>
      <w:hyperlink w:history="1" w:anchor="_Toc11132095">
        <w:r w:rsidRPr="006F1867" w:rsidR="00C251DF">
          <w:rPr>
            <w:rStyle w:val="Hyperlink"/>
            <w:noProof/>
          </w:rPr>
          <w:t>1.1</w:t>
        </w:r>
        <w:r w:rsidR="00C251DF">
          <w:rPr>
            <w:i w:val="0"/>
            <w:iCs w:val="0"/>
            <w:noProof/>
            <w:sz w:val="24"/>
          </w:rPr>
          <w:tab/>
        </w:r>
        <w:r w:rsidRPr="006F1867" w:rsidR="00C251DF">
          <w:rPr>
            <w:rStyle w:val="Hyperlink"/>
            <w:noProof/>
          </w:rPr>
          <w:t>Purpose</w:t>
        </w:r>
        <w:r w:rsidR="00C251DF">
          <w:rPr>
            <w:noProof/>
            <w:webHidden/>
          </w:rPr>
          <w:tab/>
        </w:r>
        <w:r w:rsidR="00C251DF">
          <w:rPr>
            <w:noProof/>
            <w:webHidden/>
          </w:rPr>
          <w:fldChar w:fldCharType="begin"/>
        </w:r>
        <w:r w:rsidR="00C251DF">
          <w:rPr>
            <w:noProof/>
            <w:webHidden/>
          </w:rPr>
          <w:instrText xml:space="preserve"> PAGEREF _Toc11132095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rsidR="00C251DF" w:rsidRDefault="00B877A5" w14:paraId="42A12BD8" w14:textId="77777777">
      <w:pPr>
        <w:pStyle w:val="TOC2"/>
        <w:tabs>
          <w:tab w:val="left" w:pos="800"/>
          <w:tab w:val="right" w:leader="dot" w:pos="9350"/>
        </w:tabs>
        <w:rPr>
          <w:i w:val="0"/>
          <w:iCs w:val="0"/>
          <w:noProof/>
          <w:sz w:val="24"/>
        </w:rPr>
      </w:pPr>
      <w:hyperlink w:history="1" w:anchor="_Toc11132096">
        <w:r w:rsidRPr="006F1867" w:rsidR="00C251DF">
          <w:rPr>
            <w:rStyle w:val="Hyperlink"/>
            <w:noProof/>
          </w:rPr>
          <w:t>1.2</w:t>
        </w:r>
        <w:r w:rsidR="00C251DF">
          <w:rPr>
            <w:i w:val="0"/>
            <w:iCs w:val="0"/>
            <w:noProof/>
            <w:sz w:val="24"/>
          </w:rPr>
          <w:tab/>
        </w:r>
        <w:r w:rsidRPr="006F1867" w:rsidR="00C251DF">
          <w:rPr>
            <w:rStyle w:val="Hyperlink"/>
            <w:noProof/>
          </w:rPr>
          <w:t>Scope</w:t>
        </w:r>
        <w:r w:rsidR="00C251DF">
          <w:rPr>
            <w:noProof/>
            <w:webHidden/>
          </w:rPr>
          <w:tab/>
        </w:r>
        <w:r w:rsidR="00C251DF">
          <w:rPr>
            <w:noProof/>
            <w:webHidden/>
          </w:rPr>
          <w:fldChar w:fldCharType="begin"/>
        </w:r>
        <w:r w:rsidR="00C251DF">
          <w:rPr>
            <w:noProof/>
            <w:webHidden/>
          </w:rPr>
          <w:instrText xml:space="preserve"> PAGEREF _Toc11132096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rsidR="00C251DF" w:rsidRDefault="00B877A5" w14:paraId="3C1BE5FF" w14:textId="77777777">
      <w:pPr>
        <w:pStyle w:val="TOC2"/>
        <w:tabs>
          <w:tab w:val="left" w:pos="800"/>
          <w:tab w:val="right" w:leader="dot" w:pos="9350"/>
        </w:tabs>
        <w:rPr>
          <w:i w:val="0"/>
          <w:iCs w:val="0"/>
          <w:noProof/>
          <w:sz w:val="24"/>
        </w:rPr>
      </w:pPr>
      <w:hyperlink w:history="1" w:anchor="_Toc11132097">
        <w:r w:rsidRPr="006F1867" w:rsidR="00C251DF">
          <w:rPr>
            <w:rStyle w:val="Hyperlink"/>
            <w:noProof/>
          </w:rPr>
          <w:t>1.3</w:t>
        </w:r>
        <w:r w:rsidR="00C251DF">
          <w:rPr>
            <w:i w:val="0"/>
            <w:iCs w:val="0"/>
            <w:noProof/>
            <w:sz w:val="24"/>
          </w:rPr>
          <w:tab/>
        </w:r>
        <w:r w:rsidRPr="006F1867" w:rsidR="00C251DF">
          <w:rPr>
            <w:rStyle w:val="Hyperlink"/>
            <w:noProof/>
          </w:rPr>
          <w:t>Definitions, Acronyms, and Abbreviations</w:t>
        </w:r>
        <w:r w:rsidR="00C251DF">
          <w:rPr>
            <w:noProof/>
            <w:webHidden/>
          </w:rPr>
          <w:tab/>
        </w:r>
        <w:r w:rsidR="00C251DF">
          <w:rPr>
            <w:noProof/>
            <w:webHidden/>
          </w:rPr>
          <w:fldChar w:fldCharType="begin"/>
        </w:r>
        <w:r w:rsidR="00C251DF">
          <w:rPr>
            <w:noProof/>
            <w:webHidden/>
          </w:rPr>
          <w:instrText xml:space="preserve"> PAGEREF _Toc11132097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rsidR="00C251DF" w:rsidRDefault="00B877A5" w14:paraId="15532A07" w14:textId="77777777">
      <w:pPr>
        <w:pStyle w:val="TOC2"/>
        <w:tabs>
          <w:tab w:val="left" w:pos="800"/>
          <w:tab w:val="right" w:leader="dot" w:pos="9350"/>
        </w:tabs>
        <w:rPr>
          <w:i w:val="0"/>
          <w:iCs w:val="0"/>
          <w:noProof/>
          <w:sz w:val="24"/>
        </w:rPr>
      </w:pPr>
      <w:hyperlink w:history="1" w:anchor="_Toc11132098">
        <w:r w:rsidRPr="006F1867" w:rsidR="00C251DF">
          <w:rPr>
            <w:rStyle w:val="Hyperlink"/>
            <w:noProof/>
          </w:rPr>
          <w:t>1.4</w:t>
        </w:r>
        <w:r w:rsidR="00C251DF">
          <w:rPr>
            <w:i w:val="0"/>
            <w:iCs w:val="0"/>
            <w:noProof/>
            <w:sz w:val="24"/>
          </w:rPr>
          <w:tab/>
        </w:r>
        <w:r w:rsidRPr="006F1867" w:rsidR="00C251DF">
          <w:rPr>
            <w:rStyle w:val="Hyperlink"/>
            <w:noProof/>
          </w:rPr>
          <w:t>References</w:t>
        </w:r>
        <w:r w:rsidR="00C251DF">
          <w:rPr>
            <w:noProof/>
            <w:webHidden/>
          </w:rPr>
          <w:tab/>
        </w:r>
        <w:r w:rsidR="00C251DF">
          <w:rPr>
            <w:noProof/>
            <w:webHidden/>
          </w:rPr>
          <w:fldChar w:fldCharType="begin"/>
        </w:r>
        <w:r w:rsidR="00C251DF">
          <w:rPr>
            <w:noProof/>
            <w:webHidden/>
          </w:rPr>
          <w:instrText xml:space="preserve"> PAGEREF _Toc11132098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rsidR="00C251DF" w:rsidRDefault="00B877A5" w14:paraId="327FFF79" w14:textId="77777777">
      <w:pPr>
        <w:pStyle w:val="TOC2"/>
        <w:tabs>
          <w:tab w:val="left" w:pos="800"/>
          <w:tab w:val="right" w:leader="dot" w:pos="9350"/>
        </w:tabs>
        <w:rPr>
          <w:i w:val="0"/>
          <w:iCs w:val="0"/>
          <w:noProof/>
          <w:sz w:val="24"/>
        </w:rPr>
      </w:pPr>
      <w:hyperlink w:history="1" w:anchor="_Toc11132099">
        <w:r w:rsidRPr="006F1867" w:rsidR="00C251DF">
          <w:rPr>
            <w:rStyle w:val="Hyperlink"/>
            <w:noProof/>
          </w:rPr>
          <w:t>1.5</w:t>
        </w:r>
        <w:r w:rsidR="00C251DF">
          <w:rPr>
            <w:i w:val="0"/>
            <w:iCs w:val="0"/>
            <w:noProof/>
            <w:sz w:val="24"/>
          </w:rPr>
          <w:tab/>
        </w:r>
        <w:r w:rsidRPr="006F1867" w:rsidR="00C251DF">
          <w:rPr>
            <w:rStyle w:val="Hyperlink"/>
            <w:noProof/>
          </w:rPr>
          <w:t>Overview</w:t>
        </w:r>
        <w:r w:rsidR="00C251DF">
          <w:rPr>
            <w:noProof/>
            <w:webHidden/>
          </w:rPr>
          <w:tab/>
        </w:r>
        <w:r w:rsidR="00C251DF">
          <w:rPr>
            <w:noProof/>
            <w:webHidden/>
          </w:rPr>
          <w:fldChar w:fldCharType="begin"/>
        </w:r>
        <w:r w:rsidR="00C251DF">
          <w:rPr>
            <w:noProof/>
            <w:webHidden/>
          </w:rPr>
          <w:instrText xml:space="preserve"> PAGEREF _Toc11132099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rsidR="00C251DF" w:rsidRDefault="00B877A5" w14:paraId="73788FE2" w14:textId="77777777">
      <w:pPr>
        <w:pStyle w:val="TOC1"/>
        <w:tabs>
          <w:tab w:val="left" w:pos="400"/>
          <w:tab w:val="right" w:leader="dot" w:pos="9350"/>
        </w:tabs>
        <w:rPr>
          <w:b w:val="0"/>
          <w:bCs w:val="0"/>
          <w:noProof/>
          <w:sz w:val="24"/>
        </w:rPr>
      </w:pPr>
      <w:hyperlink w:history="1" w:anchor="_Toc11132100">
        <w:r w:rsidRPr="006F1867" w:rsidR="00C251DF">
          <w:rPr>
            <w:rStyle w:val="Hyperlink"/>
            <w:noProof/>
          </w:rPr>
          <w:t>2.</w:t>
        </w:r>
        <w:r w:rsidR="00C251DF">
          <w:rPr>
            <w:b w:val="0"/>
            <w:bCs w:val="0"/>
            <w:noProof/>
            <w:sz w:val="24"/>
          </w:rPr>
          <w:tab/>
        </w:r>
        <w:r w:rsidRPr="006F1867" w:rsidR="00C251DF">
          <w:rPr>
            <w:rStyle w:val="Hyperlink"/>
            <w:noProof/>
          </w:rPr>
          <w:t>Project Overview</w:t>
        </w:r>
        <w:r w:rsidR="00C251DF">
          <w:rPr>
            <w:noProof/>
            <w:webHidden/>
          </w:rPr>
          <w:tab/>
        </w:r>
        <w:r w:rsidR="00C251DF">
          <w:rPr>
            <w:noProof/>
            <w:webHidden/>
          </w:rPr>
          <w:fldChar w:fldCharType="begin"/>
        </w:r>
        <w:r w:rsidR="00C251DF">
          <w:rPr>
            <w:noProof/>
            <w:webHidden/>
          </w:rPr>
          <w:instrText xml:space="preserve"> PAGEREF _Toc11132100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rsidR="00C251DF" w:rsidRDefault="00B877A5" w14:paraId="7334C384" w14:textId="77777777">
      <w:pPr>
        <w:pStyle w:val="TOC2"/>
        <w:tabs>
          <w:tab w:val="left" w:pos="800"/>
          <w:tab w:val="right" w:leader="dot" w:pos="9350"/>
        </w:tabs>
        <w:rPr>
          <w:i w:val="0"/>
          <w:iCs w:val="0"/>
          <w:noProof/>
          <w:sz w:val="24"/>
        </w:rPr>
      </w:pPr>
      <w:hyperlink w:history="1" w:anchor="_Toc11132101">
        <w:r w:rsidRPr="006F1867" w:rsidR="00C251DF">
          <w:rPr>
            <w:rStyle w:val="Hyperlink"/>
            <w:noProof/>
          </w:rPr>
          <w:t>2.1</w:t>
        </w:r>
        <w:r w:rsidR="00C251DF">
          <w:rPr>
            <w:i w:val="0"/>
            <w:iCs w:val="0"/>
            <w:noProof/>
            <w:sz w:val="24"/>
          </w:rPr>
          <w:tab/>
        </w:r>
        <w:r w:rsidRPr="006F1867" w:rsidR="00C251DF">
          <w:rPr>
            <w:rStyle w:val="Hyperlink"/>
            <w:noProof/>
          </w:rPr>
          <w:t>Project Purpose, Scope, and Objectives</w:t>
        </w:r>
        <w:r w:rsidR="00C251DF">
          <w:rPr>
            <w:noProof/>
            <w:webHidden/>
          </w:rPr>
          <w:tab/>
        </w:r>
        <w:r w:rsidR="00C251DF">
          <w:rPr>
            <w:noProof/>
            <w:webHidden/>
          </w:rPr>
          <w:fldChar w:fldCharType="begin"/>
        </w:r>
        <w:r w:rsidR="00C251DF">
          <w:rPr>
            <w:noProof/>
            <w:webHidden/>
          </w:rPr>
          <w:instrText xml:space="preserve"> PAGEREF _Toc11132101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rsidR="00C251DF" w:rsidRDefault="00B877A5" w14:paraId="4A3D86E1" w14:textId="77777777">
      <w:pPr>
        <w:pStyle w:val="TOC2"/>
        <w:tabs>
          <w:tab w:val="left" w:pos="800"/>
          <w:tab w:val="right" w:leader="dot" w:pos="9350"/>
        </w:tabs>
        <w:rPr>
          <w:i w:val="0"/>
          <w:iCs w:val="0"/>
          <w:noProof/>
          <w:sz w:val="24"/>
        </w:rPr>
      </w:pPr>
      <w:hyperlink w:history="1" w:anchor="_Toc11132102">
        <w:r w:rsidRPr="006F1867" w:rsidR="00C251DF">
          <w:rPr>
            <w:rStyle w:val="Hyperlink"/>
            <w:noProof/>
          </w:rPr>
          <w:t>2.2</w:t>
        </w:r>
        <w:r w:rsidR="00C251DF">
          <w:rPr>
            <w:i w:val="0"/>
            <w:iCs w:val="0"/>
            <w:noProof/>
            <w:sz w:val="24"/>
          </w:rPr>
          <w:tab/>
        </w:r>
        <w:r w:rsidRPr="006F1867" w:rsidR="00C251DF">
          <w:rPr>
            <w:rStyle w:val="Hyperlink"/>
            <w:noProof/>
          </w:rPr>
          <w:t>Assumptions and Constraints</w:t>
        </w:r>
        <w:r w:rsidR="00C251DF">
          <w:rPr>
            <w:noProof/>
            <w:webHidden/>
          </w:rPr>
          <w:tab/>
        </w:r>
        <w:r w:rsidR="00C251DF">
          <w:rPr>
            <w:noProof/>
            <w:webHidden/>
          </w:rPr>
          <w:fldChar w:fldCharType="begin"/>
        </w:r>
        <w:r w:rsidR="00C251DF">
          <w:rPr>
            <w:noProof/>
            <w:webHidden/>
          </w:rPr>
          <w:instrText xml:space="preserve"> PAGEREF _Toc11132102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rsidR="00C251DF" w:rsidRDefault="00B877A5" w14:paraId="356C3D2E" w14:textId="77777777">
      <w:pPr>
        <w:pStyle w:val="TOC2"/>
        <w:tabs>
          <w:tab w:val="left" w:pos="800"/>
          <w:tab w:val="right" w:leader="dot" w:pos="9350"/>
        </w:tabs>
        <w:rPr>
          <w:i w:val="0"/>
          <w:iCs w:val="0"/>
          <w:noProof/>
          <w:sz w:val="24"/>
        </w:rPr>
      </w:pPr>
      <w:hyperlink w:history="1" w:anchor="_Toc11132103">
        <w:r w:rsidRPr="006F1867" w:rsidR="00C251DF">
          <w:rPr>
            <w:rStyle w:val="Hyperlink"/>
            <w:noProof/>
          </w:rPr>
          <w:t>2.3</w:t>
        </w:r>
        <w:r w:rsidR="00C251DF">
          <w:rPr>
            <w:i w:val="0"/>
            <w:iCs w:val="0"/>
            <w:noProof/>
            <w:sz w:val="24"/>
          </w:rPr>
          <w:tab/>
        </w:r>
        <w:r w:rsidRPr="006F1867" w:rsidR="00C251DF">
          <w:rPr>
            <w:rStyle w:val="Hyperlink"/>
            <w:noProof/>
          </w:rPr>
          <w:t>Project Deliverables</w:t>
        </w:r>
        <w:r w:rsidR="00C251DF">
          <w:rPr>
            <w:noProof/>
            <w:webHidden/>
          </w:rPr>
          <w:tab/>
        </w:r>
        <w:r w:rsidR="00C251DF">
          <w:rPr>
            <w:noProof/>
            <w:webHidden/>
          </w:rPr>
          <w:fldChar w:fldCharType="begin"/>
        </w:r>
        <w:r w:rsidR="00C251DF">
          <w:rPr>
            <w:noProof/>
            <w:webHidden/>
          </w:rPr>
          <w:instrText xml:space="preserve"> PAGEREF _Toc11132103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rsidR="00C251DF" w:rsidRDefault="00B877A5" w14:paraId="1473E694" w14:textId="77777777">
      <w:pPr>
        <w:pStyle w:val="TOC2"/>
        <w:tabs>
          <w:tab w:val="left" w:pos="800"/>
          <w:tab w:val="right" w:leader="dot" w:pos="9350"/>
        </w:tabs>
        <w:rPr>
          <w:i w:val="0"/>
          <w:iCs w:val="0"/>
          <w:noProof/>
          <w:sz w:val="24"/>
        </w:rPr>
      </w:pPr>
      <w:hyperlink w:history="1" w:anchor="_Toc11132104">
        <w:r w:rsidRPr="006F1867" w:rsidR="00C251DF">
          <w:rPr>
            <w:rStyle w:val="Hyperlink"/>
            <w:noProof/>
          </w:rPr>
          <w:t>2.4</w:t>
        </w:r>
        <w:r w:rsidR="00C251DF">
          <w:rPr>
            <w:i w:val="0"/>
            <w:iCs w:val="0"/>
            <w:noProof/>
            <w:sz w:val="24"/>
          </w:rPr>
          <w:tab/>
        </w:r>
        <w:r w:rsidRPr="006F1867" w:rsidR="00C251DF">
          <w:rPr>
            <w:rStyle w:val="Hyperlink"/>
            <w:noProof/>
          </w:rPr>
          <w:t>Evolution of the Software Development Plan</w:t>
        </w:r>
        <w:r w:rsidR="00C251DF">
          <w:rPr>
            <w:noProof/>
            <w:webHidden/>
          </w:rPr>
          <w:tab/>
        </w:r>
        <w:r w:rsidR="00C251DF">
          <w:rPr>
            <w:noProof/>
            <w:webHidden/>
          </w:rPr>
          <w:fldChar w:fldCharType="begin"/>
        </w:r>
        <w:r w:rsidR="00C251DF">
          <w:rPr>
            <w:noProof/>
            <w:webHidden/>
          </w:rPr>
          <w:instrText xml:space="preserve"> PAGEREF _Toc11132104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rsidR="00C251DF" w:rsidRDefault="00B877A5" w14:paraId="3D617F94" w14:textId="77777777">
      <w:pPr>
        <w:pStyle w:val="TOC1"/>
        <w:tabs>
          <w:tab w:val="left" w:pos="400"/>
          <w:tab w:val="right" w:leader="dot" w:pos="9350"/>
        </w:tabs>
        <w:rPr>
          <w:b w:val="0"/>
          <w:bCs w:val="0"/>
          <w:noProof/>
          <w:sz w:val="24"/>
        </w:rPr>
      </w:pPr>
      <w:hyperlink w:history="1" w:anchor="_Toc11132105">
        <w:r w:rsidRPr="006F1867" w:rsidR="00C251DF">
          <w:rPr>
            <w:rStyle w:val="Hyperlink"/>
            <w:noProof/>
          </w:rPr>
          <w:t>3.</w:t>
        </w:r>
        <w:r w:rsidR="00C251DF">
          <w:rPr>
            <w:b w:val="0"/>
            <w:bCs w:val="0"/>
            <w:noProof/>
            <w:sz w:val="24"/>
          </w:rPr>
          <w:tab/>
        </w:r>
        <w:r w:rsidRPr="006F1867" w:rsidR="00C251DF">
          <w:rPr>
            <w:rStyle w:val="Hyperlink"/>
            <w:noProof/>
          </w:rPr>
          <w:t>Project Organization</w:t>
        </w:r>
        <w:r w:rsidR="00C251DF">
          <w:rPr>
            <w:noProof/>
            <w:webHidden/>
          </w:rPr>
          <w:tab/>
        </w:r>
        <w:r w:rsidR="00C251DF">
          <w:rPr>
            <w:noProof/>
            <w:webHidden/>
          </w:rPr>
          <w:fldChar w:fldCharType="begin"/>
        </w:r>
        <w:r w:rsidR="00C251DF">
          <w:rPr>
            <w:noProof/>
            <w:webHidden/>
          </w:rPr>
          <w:instrText xml:space="preserve"> PAGEREF _Toc11132105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rsidR="00C251DF" w:rsidRDefault="00B877A5" w14:paraId="60681300" w14:textId="77777777">
      <w:pPr>
        <w:pStyle w:val="TOC2"/>
        <w:tabs>
          <w:tab w:val="left" w:pos="800"/>
          <w:tab w:val="right" w:leader="dot" w:pos="9350"/>
        </w:tabs>
        <w:rPr>
          <w:i w:val="0"/>
          <w:iCs w:val="0"/>
          <w:noProof/>
          <w:sz w:val="24"/>
        </w:rPr>
      </w:pPr>
      <w:hyperlink w:history="1" w:anchor="_Toc11132106">
        <w:r w:rsidRPr="006F1867" w:rsidR="00C251DF">
          <w:rPr>
            <w:rStyle w:val="Hyperlink"/>
            <w:noProof/>
          </w:rPr>
          <w:t>3.1</w:t>
        </w:r>
        <w:r w:rsidR="00C251DF">
          <w:rPr>
            <w:i w:val="0"/>
            <w:iCs w:val="0"/>
            <w:noProof/>
            <w:sz w:val="24"/>
          </w:rPr>
          <w:tab/>
        </w:r>
        <w:r w:rsidRPr="006F1867" w:rsidR="00C251DF">
          <w:rPr>
            <w:rStyle w:val="Hyperlink"/>
            <w:noProof/>
          </w:rPr>
          <w:t>Organizational Structure</w:t>
        </w:r>
        <w:r w:rsidR="00C251DF">
          <w:rPr>
            <w:noProof/>
            <w:webHidden/>
          </w:rPr>
          <w:tab/>
        </w:r>
        <w:r w:rsidR="00C251DF">
          <w:rPr>
            <w:noProof/>
            <w:webHidden/>
          </w:rPr>
          <w:fldChar w:fldCharType="begin"/>
        </w:r>
        <w:r w:rsidR="00C251DF">
          <w:rPr>
            <w:noProof/>
            <w:webHidden/>
          </w:rPr>
          <w:instrText xml:space="preserve"> PAGEREF _Toc11132106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rsidR="00C251DF" w:rsidRDefault="00B877A5" w14:paraId="13ADD6B9" w14:textId="77777777">
      <w:pPr>
        <w:pStyle w:val="TOC2"/>
        <w:tabs>
          <w:tab w:val="left" w:pos="800"/>
          <w:tab w:val="right" w:leader="dot" w:pos="9350"/>
        </w:tabs>
        <w:rPr>
          <w:i w:val="0"/>
          <w:iCs w:val="0"/>
          <w:noProof/>
          <w:sz w:val="24"/>
        </w:rPr>
      </w:pPr>
      <w:hyperlink w:history="1" w:anchor="_Toc11132107">
        <w:r w:rsidRPr="006F1867" w:rsidR="00C251DF">
          <w:rPr>
            <w:rStyle w:val="Hyperlink"/>
            <w:noProof/>
          </w:rPr>
          <w:t>3.2</w:t>
        </w:r>
        <w:r w:rsidR="00C251DF">
          <w:rPr>
            <w:i w:val="0"/>
            <w:iCs w:val="0"/>
            <w:noProof/>
            <w:sz w:val="24"/>
          </w:rPr>
          <w:tab/>
        </w:r>
        <w:r w:rsidRPr="006F1867" w:rsidR="00C251DF">
          <w:rPr>
            <w:rStyle w:val="Hyperlink"/>
            <w:noProof/>
          </w:rPr>
          <w:t>External Interfaces</w:t>
        </w:r>
        <w:r w:rsidR="00C251DF">
          <w:rPr>
            <w:noProof/>
            <w:webHidden/>
          </w:rPr>
          <w:tab/>
        </w:r>
        <w:r w:rsidR="00C251DF">
          <w:rPr>
            <w:noProof/>
            <w:webHidden/>
          </w:rPr>
          <w:fldChar w:fldCharType="begin"/>
        </w:r>
        <w:r w:rsidR="00C251DF">
          <w:rPr>
            <w:noProof/>
            <w:webHidden/>
          </w:rPr>
          <w:instrText xml:space="preserve"> PAGEREF _Toc11132107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rsidR="00C251DF" w:rsidRDefault="00B877A5" w14:paraId="0F132404" w14:textId="77777777">
      <w:pPr>
        <w:pStyle w:val="TOC2"/>
        <w:tabs>
          <w:tab w:val="left" w:pos="800"/>
          <w:tab w:val="right" w:leader="dot" w:pos="9350"/>
        </w:tabs>
        <w:rPr>
          <w:i w:val="0"/>
          <w:iCs w:val="0"/>
          <w:noProof/>
          <w:sz w:val="24"/>
        </w:rPr>
      </w:pPr>
      <w:hyperlink w:history="1" w:anchor="_Toc11132108">
        <w:r w:rsidRPr="006F1867" w:rsidR="00C251DF">
          <w:rPr>
            <w:rStyle w:val="Hyperlink"/>
            <w:noProof/>
          </w:rPr>
          <w:t>3.3</w:t>
        </w:r>
        <w:r w:rsidR="00C251DF">
          <w:rPr>
            <w:i w:val="0"/>
            <w:iCs w:val="0"/>
            <w:noProof/>
            <w:sz w:val="24"/>
          </w:rPr>
          <w:tab/>
        </w:r>
        <w:r w:rsidRPr="006F1867" w:rsidR="00C251DF">
          <w:rPr>
            <w:rStyle w:val="Hyperlink"/>
            <w:noProof/>
          </w:rPr>
          <w:t>Roles and Responsibilities</w:t>
        </w:r>
        <w:r w:rsidR="00C251DF">
          <w:rPr>
            <w:noProof/>
            <w:webHidden/>
          </w:rPr>
          <w:tab/>
        </w:r>
        <w:r w:rsidR="00C251DF">
          <w:rPr>
            <w:noProof/>
            <w:webHidden/>
          </w:rPr>
          <w:fldChar w:fldCharType="begin"/>
        </w:r>
        <w:r w:rsidR="00C251DF">
          <w:rPr>
            <w:noProof/>
            <w:webHidden/>
          </w:rPr>
          <w:instrText xml:space="preserve"> PAGEREF _Toc11132108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rsidR="00C251DF" w:rsidRDefault="00B877A5" w14:paraId="6C5978C1" w14:textId="77777777">
      <w:pPr>
        <w:pStyle w:val="TOC1"/>
        <w:tabs>
          <w:tab w:val="left" w:pos="400"/>
          <w:tab w:val="right" w:leader="dot" w:pos="9350"/>
        </w:tabs>
        <w:rPr>
          <w:b w:val="0"/>
          <w:bCs w:val="0"/>
          <w:noProof/>
          <w:sz w:val="24"/>
        </w:rPr>
      </w:pPr>
      <w:hyperlink w:history="1" w:anchor="_Toc11132109">
        <w:r w:rsidRPr="006F1867" w:rsidR="00C251DF">
          <w:rPr>
            <w:rStyle w:val="Hyperlink"/>
            <w:noProof/>
          </w:rPr>
          <w:t>4.</w:t>
        </w:r>
        <w:r w:rsidR="00C251DF">
          <w:rPr>
            <w:b w:val="0"/>
            <w:bCs w:val="0"/>
            <w:noProof/>
            <w:sz w:val="24"/>
          </w:rPr>
          <w:tab/>
        </w:r>
        <w:r w:rsidRPr="006F1867" w:rsidR="00C251DF">
          <w:rPr>
            <w:rStyle w:val="Hyperlink"/>
            <w:noProof/>
          </w:rPr>
          <w:t>Management Process</w:t>
        </w:r>
        <w:r w:rsidR="00C251DF">
          <w:rPr>
            <w:noProof/>
            <w:webHidden/>
          </w:rPr>
          <w:tab/>
        </w:r>
        <w:r w:rsidR="00C251DF">
          <w:rPr>
            <w:noProof/>
            <w:webHidden/>
          </w:rPr>
          <w:fldChar w:fldCharType="begin"/>
        </w:r>
        <w:r w:rsidR="00C251DF">
          <w:rPr>
            <w:noProof/>
            <w:webHidden/>
          </w:rPr>
          <w:instrText xml:space="preserve"> PAGEREF _Toc11132109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rsidR="00C251DF" w:rsidRDefault="00B877A5" w14:paraId="3F7A7302" w14:textId="77777777">
      <w:pPr>
        <w:pStyle w:val="TOC2"/>
        <w:tabs>
          <w:tab w:val="left" w:pos="800"/>
          <w:tab w:val="right" w:leader="dot" w:pos="9350"/>
        </w:tabs>
        <w:rPr>
          <w:i w:val="0"/>
          <w:iCs w:val="0"/>
          <w:noProof/>
          <w:sz w:val="24"/>
        </w:rPr>
      </w:pPr>
      <w:hyperlink w:history="1" w:anchor="_Toc11132110">
        <w:r w:rsidRPr="006F1867" w:rsidR="00C251DF">
          <w:rPr>
            <w:rStyle w:val="Hyperlink"/>
            <w:noProof/>
          </w:rPr>
          <w:t>4.1</w:t>
        </w:r>
        <w:r w:rsidR="00C251DF">
          <w:rPr>
            <w:i w:val="0"/>
            <w:iCs w:val="0"/>
            <w:noProof/>
            <w:sz w:val="24"/>
          </w:rPr>
          <w:tab/>
        </w:r>
        <w:r w:rsidRPr="006F1867" w:rsidR="00C251DF">
          <w:rPr>
            <w:rStyle w:val="Hyperlink"/>
            <w:noProof/>
          </w:rPr>
          <w:t>Project Estimates</w:t>
        </w:r>
        <w:r w:rsidR="00C251DF">
          <w:rPr>
            <w:noProof/>
            <w:webHidden/>
          </w:rPr>
          <w:tab/>
        </w:r>
        <w:r w:rsidR="00C251DF">
          <w:rPr>
            <w:noProof/>
            <w:webHidden/>
          </w:rPr>
          <w:fldChar w:fldCharType="begin"/>
        </w:r>
        <w:r w:rsidR="00C251DF">
          <w:rPr>
            <w:noProof/>
            <w:webHidden/>
          </w:rPr>
          <w:instrText xml:space="preserve"> PAGEREF _Toc11132110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rsidR="00C251DF" w:rsidRDefault="00B877A5" w14:paraId="579AE6F9" w14:textId="77777777">
      <w:pPr>
        <w:pStyle w:val="TOC2"/>
        <w:tabs>
          <w:tab w:val="left" w:pos="800"/>
          <w:tab w:val="right" w:leader="dot" w:pos="9350"/>
        </w:tabs>
        <w:rPr>
          <w:i w:val="0"/>
          <w:iCs w:val="0"/>
          <w:noProof/>
          <w:sz w:val="24"/>
        </w:rPr>
      </w:pPr>
      <w:hyperlink w:history="1" w:anchor="_Toc11132111">
        <w:r w:rsidRPr="006F1867" w:rsidR="00C251DF">
          <w:rPr>
            <w:rStyle w:val="Hyperlink"/>
            <w:noProof/>
          </w:rPr>
          <w:t>4.2</w:t>
        </w:r>
        <w:r w:rsidR="00C251DF">
          <w:rPr>
            <w:i w:val="0"/>
            <w:iCs w:val="0"/>
            <w:noProof/>
            <w:sz w:val="24"/>
          </w:rPr>
          <w:tab/>
        </w:r>
        <w:r w:rsidRPr="006F1867" w:rsidR="00C251DF">
          <w:rPr>
            <w:rStyle w:val="Hyperlink"/>
            <w:noProof/>
          </w:rPr>
          <w:t>Project Plan</w:t>
        </w:r>
        <w:r w:rsidR="00C251DF">
          <w:rPr>
            <w:noProof/>
            <w:webHidden/>
          </w:rPr>
          <w:tab/>
        </w:r>
        <w:r w:rsidR="00C251DF">
          <w:rPr>
            <w:noProof/>
            <w:webHidden/>
          </w:rPr>
          <w:fldChar w:fldCharType="begin"/>
        </w:r>
        <w:r w:rsidR="00C251DF">
          <w:rPr>
            <w:noProof/>
            <w:webHidden/>
          </w:rPr>
          <w:instrText xml:space="preserve"> PAGEREF _Toc11132111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rsidR="00C251DF" w:rsidRDefault="00B877A5" w14:paraId="6C9BB0BA" w14:textId="77777777">
      <w:pPr>
        <w:pStyle w:val="TOC2"/>
        <w:tabs>
          <w:tab w:val="left" w:pos="800"/>
          <w:tab w:val="right" w:leader="dot" w:pos="9350"/>
        </w:tabs>
        <w:rPr>
          <w:i w:val="0"/>
          <w:iCs w:val="0"/>
          <w:noProof/>
          <w:sz w:val="24"/>
        </w:rPr>
      </w:pPr>
      <w:hyperlink w:history="1" w:anchor="_Toc11132112">
        <w:r w:rsidRPr="006F1867" w:rsidR="00C251DF">
          <w:rPr>
            <w:rStyle w:val="Hyperlink"/>
            <w:noProof/>
          </w:rPr>
          <w:t>4.3</w:t>
        </w:r>
        <w:r w:rsidR="00C251DF">
          <w:rPr>
            <w:i w:val="0"/>
            <w:iCs w:val="0"/>
            <w:noProof/>
            <w:sz w:val="24"/>
          </w:rPr>
          <w:tab/>
        </w:r>
        <w:r w:rsidRPr="006F1867" w:rsidR="00C251DF">
          <w:rPr>
            <w:rStyle w:val="Hyperlink"/>
            <w:noProof/>
          </w:rPr>
          <w:t>Project Monitoring and Control</w:t>
        </w:r>
        <w:r w:rsidR="00C251DF">
          <w:rPr>
            <w:noProof/>
            <w:webHidden/>
          </w:rPr>
          <w:tab/>
        </w:r>
        <w:r w:rsidR="00C251DF">
          <w:rPr>
            <w:noProof/>
            <w:webHidden/>
          </w:rPr>
          <w:fldChar w:fldCharType="begin"/>
        </w:r>
        <w:r w:rsidR="00C251DF">
          <w:rPr>
            <w:noProof/>
            <w:webHidden/>
          </w:rPr>
          <w:instrText xml:space="preserve"> PAGEREF _Toc11132112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rsidR="00C251DF" w:rsidRDefault="00B877A5" w14:paraId="2BD7BA58" w14:textId="77777777">
      <w:pPr>
        <w:pStyle w:val="TOC2"/>
        <w:tabs>
          <w:tab w:val="left" w:pos="800"/>
          <w:tab w:val="right" w:leader="dot" w:pos="9350"/>
        </w:tabs>
        <w:rPr>
          <w:i w:val="0"/>
          <w:iCs w:val="0"/>
          <w:noProof/>
          <w:sz w:val="24"/>
        </w:rPr>
      </w:pPr>
      <w:hyperlink w:history="1" w:anchor="_Toc11132113">
        <w:r w:rsidRPr="006F1867" w:rsidR="00C251DF">
          <w:rPr>
            <w:rStyle w:val="Hyperlink"/>
            <w:bCs/>
            <w:noProof/>
          </w:rPr>
          <w:t>4.4</w:t>
        </w:r>
        <w:r w:rsidR="00C251DF">
          <w:rPr>
            <w:i w:val="0"/>
            <w:iCs w:val="0"/>
            <w:noProof/>
            <w:sz w:val="24"/>
          </w:rPr>
          <w:tab/>
        </w:r>
        <w:r w:rsidRPr="006F1867" w:rsidR="00C251DF">
          <w:rPr>
            <w:rStyle w:val="Hyperlink"/>
            <w:bCs/>
            <w:noProof/>
          </w:rPr>
          <w:t>Requirements Management</w:t>
        </w:r>
        <w:r w:rsidR="00C251DF">
          <w:rPr>
            <w:noProof/>
            <w:webHidden/>
          </w:rPr>
          <w:tab/>
        </w:r>
        <w:r w:rsidR="00C251DF">
          <w:rPr>
            <w:noProof/>
            <w:webHidden/>
          </w:rPr>
          <w:fldChar w:fldCharType="begin"/>
        </w:r>
        <w:r w:rsidR="00C251DF">
          <w:rPr>
            <w:noProof/>
            <w:webHidden/>
          </w:rPr>
          <w:instrText xml:space="preserve"> PAGEREF _Toc11132113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rsidR="00C251DF" w:rsidRDefault="00B877A5" w14:paraId="0E1495AB" w14:textId="77777777">
      <w:pPr>
        <w:pStyle w:val="TOC2"/>
        <w:tabs>
          <w:tab w:val="left" w:pos="800"/>
          <w:tab w:val="right" w:leader="dot" w:pos="9350"/>
        </w:tabs>
        <w:rPr>
          <w:i w:val="0"/>
          <w:iCs w:val="0"/>
          <w:noProof/>
          <w:sz w:val="24"/>
        </w:rPr>
      </w:pPr>
      <w:hyperlink w:history="1" w:anchor="_Toc11132114">
        <w:r w:rsidRPr="006F1867" w:rsidR="00C251DF">
          <w:rPr>
            <w:rStyle w:val="Hyperlink"/>
            <w:bCs/>
            <w:noProof/>
          </w:rPr>
          <w:t>4.5</w:t>
        </w:r>
        <w:r w:rsidR="00C251DF">
          <w:rPr>
            <w:i w:val="0"/>
            <w:iCs w:val="0"/>
            <w:noProof/>
            <w:sz w:val="24"/>
          </w:rPr>
          <w:tab/>
        </w:r>
        <w:r w:rsidRPr="006F1867" w:rsidR="00C251DF">
          <w:rPr>
            <w:rStyle w:val="Hyperlink"/>
            <w:bCs/>
            <w:noProof/>
          </w:rPr>
          <w:t>Quality Control</w:t>
        </w:r>
        <w:r w:rsidR="00C251DF">
          <w:rPr>
            <w:noProof/>
            <w:webHidden/>
          </w:rPr>
          <w:tab/>
        </w:r>
        <w:r w:rsidR="00C251DF">
          <w:rPr>
            <w:noProof/>
            <w:webHidden/>
          </w:rPr>
          <w:fldChar w:fldCharType="begin"/>
        </w:r>
        <w:r w:rsidR="00C251DF">
          <w:rPr>
            <w:noProof/>
            <w:webHidden/>
          </w:rPr>
          <w:instrText xml:space="preserve"> PAGEREF _Toc11132114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rsidR="00C251DF" w:rsidRDefault="00B877A5" w14:paraId="46BE707A" w14:textId="77777777">
      <w:pPr>
        <w:pStyle w:val="TOC2"/>
        <w:tabs>
          <w:tab w:val="left" w:pos="800"/>
          <w:tab w:val="right" w:leader="dot" w:pos="9350"/>
        </w:tabs>
        <w:rPr>
          <w:i w:val="0"/>
          <w:iCs w:val="0"/>
          <w:noProof/>
          <w:sz w:val="24"/>
        </w:rPr>
      </w:pPr>
      <w:hyperlink w:history="1" w:anchor="_Toc11132115">
        <w:r w:rsidRPr="006F1867" w:rsidR="00C251DF">
          <w:rPr>
            <w:rStyle w:val="Hyperlink"/>
            <w:bCs/>
            <w:noProof/>
          </w:rPr>
          <w:t>4.6</w:t>
        </w:r>
        <w:r w:rsidR="00C251DF">
          <w:rPr>
            <w:i w:val="0"/>
            <w:iCs w:val="0"/>
            <w:noProof/>
            <w:sz w:val="24"/>
          </w:rPr>
          <w:tab/>
        </w:r>
        <w:r w:rsidRPr="006F1867" w:rsidR="00C251DF">
          <w:rPr>
            <w:rStyle w:val="Hyperlink"/>
            <w:bCs/>
            <w:noProof/>
          </w:rPr>
          <w:t>Reporting and Measurement</w:t>
        </w:r>
        <w:r w:rsidR="00C251DF">
          <w:rPr>
            <w:noProof/>
            <w:webHidden/>
          </w:rPr>
          <w:tab/>
        </w:r>
        <w:r w:rsidR="00C251DF">
          <w:rPr>
            <w:noProof/>
            <w:webHidden/>
          </w:rPr>
          <w:fldChar w:fldCharType="begin"/>
        </w:r>
        <w:r w:rsidR="00C251DF">
          <w:rPr>
            <w:noProof/>
            <w:webHidden/>
          </w:rPr>
          <w:instrText xml:space="preserve"> PAGEREF _Toc11132115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rsidR="00C251DF" w:rsidRDefault="00B877A5" w14:paraId="12EDCA5F" w14:textId="77777777">
      <w:pPr>
        <w:pStyle w:val="TOC2"/>
        <w:tabs>
          <w:tab w:val="left" w:pos="800"/>
          <w:tab w:val="right" w:leader="dot" w:pos="9350"/>
        </w:tabs>
        <w:rPr>
          <w:i w:val="0"/>
          <w:iCs w:val="0"/>
          <w:noProof/>
          <w:sz w:val="24"/>
        </w:rPr>
      </w:pPr>
      <w:hyperlink w:history="1" w:anchor="_Toc11132116">
        <w:r w:rsidRPr="006F1867" w:rsidR="00C251DF">
          <w:rPr>
            <w:rStyle w:val="Hyperlink"/>
            <w:bCs/>
            <w:noProof/>
          </w:rPr>
          <w:t>4.7</w:t>
        </w:r>
        <w:r w:rsidR="00C251DF">
          <w:rPr>
            <w:i w:val="0"/>
            <w:iCs w:val="0"/>
            <w:noProof/>
            <w:sz w:val="24"/>
          </w:rPr>
          <w:tab/>
        </w:r>
        <w:r w:rsidRPr="006F1867" w:rsidR="00C251DF">
          <w:rPr>
            <w:rStyle w:val="Hyperlink"/>
            <w:bCs/>
            <w:noProof/>
          </w:rPr>
          <w:t>Risk Management</w:t>
        </w:r>
        <w:r w:rsidR="00C251DF">
          <w:rPr>
            <w:noProof/>
            <w:webHidden/>
          </w:rPr>
          <w:tab/>
        </w:r>
        <w:r w:rsidR="00C251DF">
          <w:rPr>
            <w:noProof/>
            <w:webHidden/>
          </w:rPr>
          <w:fldChar w:fldCharType="begin"/>
        </w:r>
        <w:r w:rsidR="00C251DF">
          <w:rPr>
            <w:noProof/>
            <w:webHidden/>
          </w:rPr>
          <w:instrText xml:space="preserve"> PAGEREF _Toc11132116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rsidR="00C251DF" w:rsidRDefault="00B877A5" w14:paraId="47794E04" w14:textId="77777777">
      <w:pPr>
        <w:pStyle w:val="TOC2"/>
        <w:tabs>
          <w:tab w:val="left" w:pos="800"/>
          <w:tab w:val="right" w:leader="dot" w:pos="9350"/>
        </w:tabs>
        <w:rPr>
          <w:i w:val="0"/>
          <w:iCs w:val="0"/>
          <w:noProof/>
          <w:sz w:val="24"/>
        </w:rPr>
      </w:pPr>
      <w:hyperlink w:history="1" w:anchor="_Toc11132117">
        <w:r w:rsidRPr="006F1867" w:rsidR="00C251DF">
          <w:rPr>
            <w:rStyle w:val="Hyperlink"/>
            <w:bCs/>
            <w:noProof/>
          </w:rPr>
          <w:t>4.8</w:t>
        </w:r>
        <w:r w:rsidR="00C251DF">
          <w:rPr>
            <w:i w:val="0"/>
            <w:iCs w:val="0"/>
            <w:noProof/>
            <w:sz w:val="24"/>
          </w:rPr>
          <w:tab/>
        </w:r>
        <w:r w:rsidRPr="006F1867" w:rsidR="00C251DF">
          <w:rPr>
            <w:rStyle w:val="Hyperlink"/>
            <w:bCs/>
            <w:noProof/>
          </w:rPr>
          <w:t>Configuration Management</w:t>
        </w:r>
        <w:r w:rsidR="00C251DF">
          <w:rPr>
            <w:noProof/>
            <w:webHidden/>
          </w:rPr>
          <w:tab/>
        </w:r>
        <w:r w:rsidR="00C251DF">
          <w:rPr>
            <w:noProof/>
            <w:webHidden/>
          </w:rPr>
          <w:fldChar w:fldCharType="begin"/>
        </w:r>
        <w:r w:rsidR="00C251DF">
          <w:rPr>
            <w:noProof/>
            <w:webHidden/>
          </w:rPr>
          <w:instrText xml:space="preserve"> PAGEREF _Toc11132117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rsidR="00C251DF" w:rsidRDefault="00B877A5" w14:paraId="13B2CF70" w14:textId="77777777">
      <w:pPr>
        <w:pStyle w:val="TOC1"/>
        <w:tabs>
          <w:tab w:val="left" w:pos="400"/>
          <w:tab w:val="right" w:leader="dot" w:pos="9350"/>
        </w:tabs>
        <w:rPr>
          <w:b w:val="0"/>
          <w:bCs w:val="0"/>
          <w:noProof/>
          <w:sz w:val="24"/>
        </w:rPr>
      </w:pPr>
      <w:hyperlink w:history="1" w:anchor="_Toc11132118">
        <w:r w:rsidRPr="006F1867" w:rsidR="00C251DF">
          <w:rPr>
            <w:rStyle w:val="Hyperlink"/>
            <w:noProof/>
          </w:rPr>
          <w:t>5.</w:t>
        </w:r>
        <w:r w:rsidR="00C251DF">
          <w:rPr>
            <w:b w:val="0"/>
            <w:bCs w:val="0"/>
            <w:noProof/>
            <w:sz w:val="24"/>
          </w:rPr>
          <w:tab/>
        </w:r>
        <w:r w:rsidRPr="006F1867" w:rsidR="00C251DF">
          <w:rPr>
            <w:rStyle w:val="Hyperlink"/>
            <w:noProof/>
          </w:rPr>
          <w:t>Annexes</w:t>
        </w:r>
        <w:r w:rsidR="00C251DF">
          <w:rPr>
            <w:noProof/>
            <w:webHidden/>
          </w:rPr>
          <w:tab/>
        </w:r>
        <w:r w:rsidR="00C251DF">
          <w:rPr>
            <w:noProof/>
            <w:webHidden/>
          </w:rPr>
          <w:fldChar w:fldCharType="begin"/>
        </w:r>
        <w:r w:rsidR="00C251DF">
          <w:rPr>
            <w:noProof/>
            <w:webHidden/>
          </w:rPr>
          <w:instrText xml:space="preserve"> PAGEREF _Toc11132118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rsidRPr="00C26778" w:rsidR="00E918C5" w:rsidRDefault="00E918C5" w14:paraId="4DCCC950" w14:textId="77777777">
      <w:pPr>
        <w:pStyle w:val="Title"/>
      </w:pPr>
      <w:r w:rsidRPr="00C26778">
        <w:rPr>
          <w:rFonts w:ascii="Times New Roman" w:hAnsi="Times New Roman"/>
          <w:b w:val="0"/>
          <w:sz w:val="20"/>
          <w:szCs w:val="24"/>
        </w:rPr>
        <w:fldChar w:fldCharType="end"/>
      </w:r>
      <w:r w:rsidRPr="00C26778">
        <w:br w:type="page"/>
      </w:r>
      <w:r w:rsidR="00B877A5">
        <w:fldChar w:fldCharType="begin"/>
      </w:r>
      <w:r w:rsidR="00B877A5">
        <w:instrText xml:space="preserve"> TITLE  \* MERGEFORMAT </w:instrText>
      </w:r>
      <w:r w:rsidR="00B877A5">
        <w:fldChar w:fldCharType="separate"/>
      </w:r>
      <w:r w:rsidR="00771B3E">
        <w:t>Software Development Plan</w:t>
      </w:r>
      <w:r w:rsidR="00B877A5">
        <w:fldChar w:fldCharType="end"/>
      </w:r>
    </w:p>
    <w:p w:rsidRPr="00C26778" w:rsidR="00E918C5" w:rsidRDefault="00E918C5" w14:paraId="4453E2CC" w14:textId="77777777">
      <w:pPr>
        <w:pStyle w:val="Heading1"/>
        <w:numPr>
          <w:ilvl w:val="0"/>
          <w:numId w:val="0"/>
        </w:numPr>
      </w:pPr>
      <w:bookmarkStart w:name="_Toc447095880" w:id="0"/>
    </w:p>
    <w:p w:rsidRPr="00C26778" w:rsidR="00E918C5" w:rsidRDefault="00E918C5" w14:paraId="613072B1" w14:textId="2FD47BB9">
      <w:pPr>
        <w:pStyle w:val="Heading1"/>
        <w:rPr/>
      </w:pPr>
      <w:bookmarkStart w:name="_Toc524312826" w:id="1"/>
      <w:bookmarkStart w:name="_Toc11132094" w:id="2"/>
      <w:bookmarkStart w:name="_Toc456598586" w:id="3"/>
      <w:bookmarkStart w:name="_Toc456600917" w:id="4"/>
      <w:r w:rsidR="00E918C5">
        <w:rPr/>
        <w:t>Introduction</w:t>
      </w:r>
      <w:bookmarkEnd w:id="1"/>
      <w:bookmarkEnd w:id="2"/>
    </w:p>
    <w:p w:rsidR="2231A176" w:rsidP="365F27AD" w:rsidRDefault="2231A176" w14:paraId="675F997B" w14:textId="1D564249">
      <w:pPr>
        <w:pStyle w:val="BodyText"/>
      </w:pPr>
      <w:r w:rsidR="2231A176">
        <w:rPr/>
        <w:t xml:space="preserve">This Development plan will cover the </w:t>
      </w:r>
      <w:r w:rsidR="61FF2677">
        <w:rPr/>
        <w:t xml:space="preserve">basic </w:t>
      </w:r>
      <w:r w:rsidR="2231A176">
        <w:rPr/>
        <w:t xml:space="preserve">plans </w:t>
      </w:r>
      <w:r w:rsidR="2231A176">
        <w:rPr/>
        <w:t>of the project.</w:t>
      </w:r>
      <w:r w:rsidR="091C7630">
        <w:rPr/>
        <w:t xml:space="preserve"> This will cover things such as the purpose, scope, and </w:t>
      </w:r>
      <w:r w:rsidR="091C7630">
        <w:rPr/>
        <w:t>different roles</w:t>
      </w:r>
      <w:r w:rsidR="091C7630">
        <w:rPr/>
        <w:t xml:space="preserve"> of the project. </w:t>
      </w:r>
      <w:r w:rsidR="79539EC7">
        <w:rPr/>
        <w:t xml:space="preserve">It will give a general overview of how the project will be </w:t>
      </w:r>
      <w:r w:rsidR="26E5BD7B">
        <w:rPr/>
        <w:t>run</w:t>
      </w:r>
      <w:r w:rsidR="47B6991B">
        <w:rPr/>
        <w:t xml:space="preserve"> and</w:t>
      </w:r>
      <w:r w:rsidR="79539EC7">
        <w:rPr/>
        <w:t xml:space="preserve"> cover the stages of the project.</w:t>
      </w:r>
    </w:p>
    <w:p w:rsidRPr="00C26778" w:rsidR="00E918C5" w:rsidRDefault="00E918C5" w14:paraId="726ED1C3" w14:textId="23C8F4DC">
      <w:pPr>
        <w:pStyle w:val="Heading2"/>
        <w:rPr/>
      </w:pPr>
      <w:bookmarkStart w:name="_Toc524312827" w:id="5"/>
      <w:bookmarkStart w:name="_Toc11132095" w:id="6"/>
      <w:r w:rsidR="00E918C5">
        <w:rPr/>
        <w:t>Purpose</w:t>
      </w:r>
      <w:bookmarkEnd w:id="5"/>
      <w:bookmarkEnd w:id="6"/>
    </w:p>
    <w:p w:rsidR="7E709411" w:rsidP="365F27AD" w:rsidRDefault="7E709411" w14:paraId="34F6656D" w14:textId="281DFF60">
      <w:pPr>
        <w:pStyle w:val="BodyText"/>
      </w:pPr>
      <w:r w:rsidR="7E709411">
        <w:rPr/>
        <w:t xml:space="preserve">The Software Development plan's purpose is to gain all the information </w:t>
      </w:r>
      <w:r w:rsidR="7E709411">
        <w:rPr/>
        <w:t>required</w:t>
      </w:r>
      <w:r w:rsidR="7E709411">
        <w:rPr/>
        <w:t xml:space="preserve"> to build and run the project.</w:t>
      </w:r>
      <w:r w:rsidR="50E54C1D">
        <w:rPr/>
        <w:t xml:space="preserve"> It will give a </w:t>
      </w:r>
      <w:r w:rsidR="50E54C1D">
        <w:rPr/>
        <w:t>schedule</w:t>
      </w:r>
      <w:r w:rsidR="50E54C1D">
        <w:rPr/>
        <w:t xml:space="preserve"> of the different deadlines already faced for the project. </w:t>
      </w:r>
      <w:r w:rsidR="50E54C1D">
        <w:rPr/>
        <w:t>Contain</w:t>
      </w:r>
      <w:r w:rsidR="2CB94E68">
        <w:rPr/>
        <w:t>s</w:t>
      </w:r>
      <w:r w:rsidR="50E54C1D">
        <w:rPr/>
        <w:t xml:space="preserve"> all the required contact information and </w:t>
      </w:r>
      <w:r w:rsidR="50E54C1D">
        <w:rPr/>
        <w:t>schedu</w:t>
      </w:r>
      <w:r w:rsidR="2FF5BA60">
        <w:rPr/>
        <w:t>le</w:t>
      </w:r>
      <w:r w:rsidR="50E54C1D">
        <w:rPr/>
        <w:t xml:space="preserve"> of the group</w:t>
      </w:r>
      <w:r w:rsidR="51A5E434">
        <w:rPr/>
        <w:t xml:space="preserve"> which will be used by the group managers to track progress and goals.</w:t>
      </w:r>
    </w:p>
    <w:p w:rsidR="7B6664E4" w:rsidP="365F27AD" w:rsidRDefault="7B6664E4" w14:paraId="379494D4" w14:textId="29EC5DB0">
      <w:pPr>
        <w:pStyle w:val="BodyText"/>
      </w:pPr>
      <w:r w:rsidR="7B6664E4">
        <w:rPr/>
        <w:t>The following roles will use the Software Development Plan:</w:t>
      </w:r>
    </w:p>
    <w:p w:rsidR="7B6664E4" w:rsidP="365F27AD" w:rsidRDefault="7B6664E4" w14:paraId="28CA1E6D" w14:textId="452258C9">
      <w:pPr>
        <w:pStyle w:val="BodyText"/>
        <w:numPr>
          <w:ilvl w:val="0"/>
          <w:numId w:val="54"/>
        </w:numPr>
        <w:rPr/>
      </w:pPr>
      <w:r w:rsidR="7B6664E4">
        <w:rPr/>
        <w:t xml:space="preserve">The Group Leader will use this to help decide on meeting dates and times. </w:t>
      </w:r>
    </w:p>
    <w:p w:rsidR="7B6664E4" w:rsidP="365F27AD" w:rsidRDefault="7B6664E4" w14:paraId="21C6955F" w14:textId="3F94D5F7">
      <w:pPr>
        <w:pStyle w:val="BodyText"/>
        <w:numPr>
          <w:ilvl w:val="0"/>
          <w:numId w:val="54"/>
        </w:numPr>
        <w:rPr/>
      </w:pPr>
      <w:r w:rsidR="7B6664E4">
        <w:rPr/>
        <w:t>The Team Administrator will use this to help man</w:t>
      </w:r>
      <w:r w:rsidR="3D13F3BD">
        <w:rPr/>
        <w:t>age the team.</w:t>
      </w:r>
    </w:p>
    <w:p w:rsidR="7B6664E4" w:rsidP="365F27AD" w:rsidRDefault="7B6664E4" w14:paraId="67D9E19D" w14:textId="36283641">
      <w:pPr>
        <w:pStyle w:val="BodyText"/>
        <w:numPr>
          <w:ilvl w:val="0"/>
          <w:numId w:val="54"/>
        </w:numPr>
        <w:rPr/>
      </w:pPr>
      <w:r w:rsidR="7B6664E4">
        <w:rPr/>
        <w:t>The</w:t>
      </w:r>
      <w:r w:rsidR="3E77E84C">
        <w:rPr/>
        <w:t xml:space="preserve"> Quality Tester will use this to make sure each different part of the project will be done and test the accordingly</w:t>
      </w:r>
    </w:p>
    <w:p w:rsidR="7B6664E4" w:rsidP="365F27AD" w:rsidRDefault="7B6664E4" w14:paraId="05C77EAF" w14:textId="2E53D783">
      <w:pPr>
        <w:pStyle w:val="BodyText"/>
        <w:numPr>
          <w:ilvl w:val="0"/>
          <w:numId w:val="54"/>
        </w:numPr>
        <w:rPr/>
      </w:pPr>
      <w:r w:rsidR="7B6664E4">
        <w:rPr/>
        <w:t>The</w:t>
      </w:r>
      <w:r w:rsidR="39D4CA31">
        <w:rPr/>
        <w:t xml:space="preserve"> Technical Leader will use this to make sure each </w:t>
      </w:r>
      <w:r w:rsidR="2B04EB6F">
        <w:rPr/>
        <w:t>requirement</w:t>
      </w:r>
      <w:r w:rsidR="39D4CA31">
        <w:rPr/>
        <w:t xml:space="preserve"> </w:t>
      </w:r>
      <w:r w:rsidR="39D4CA31">
        <w:rPr/>
        <w:t>of</w:t>
      </w:r>
      <w:r w:rsidR="39D4CA31">
        <w:rPr/>
        <w:t xml:space="preserve"> the p</w:t>
      </w:r>
      <w:r w:rsidR="39D4CA31">
        <w:rPr/>
        <w:t xml:space="preserve">roject </w:t>
      </w:r>
      <w:r w:rsidR="6D02FDBB">
        <w:rPr/>
        <w:t>is</w:t>
      </w:r>
      <w:r w:rsidR="39D4CA31">
        <w:rPr/>
        <w:t xml:space="preserve"> met.</w:t>
      </w:r>
    </w:p>
    <w:p w:rsidRPr="00C26778" w:rsidR="00E918C5" w:rsidP="365F27AD" w:rsidRDefault="00E918C5" w14:paraId="26804A15" w14:textId="336B88A9">
      <w:pPr>
        <w:pStyle w:val="Heading2"/>
        <w:rPr/>
      </w:pPr>
      <w:bookmarkStart w:name="_Toc524312828" w:id="7"/>
      <w:bookmarkStart w:name="_Toc11132096" w:id="8"/>
      <w:r w:rsidR="00E918C5">
        <w:rPr/>
        <w:t>Scope</w:t>
      </w:r>
      <w:bookmarkEnd w:id="7"/>
      <w:bookmarkEnd w:id="8"/>
    </w:p>
    <w:p w:rsidRPr="00C26778" w:rsidR="00E918C5" w:rsidP="365F27AD" w:rsidRDefault="00E918C5" w14:paraId="223CEE4A" w14:textId="2A6901A0">
      <w:pPr>
        <w:pStyle w:val="BodyText"/>
      </w:pPr>
      <w:r w:rsidR="45767BFE">
        <w:rPr/>
        <w:t xml:space="preserve">The Software Development Plan describes </w:t>
      </w:r>
      <w:r w:rsidR="26F0A494">
        <w:rPr/>
        <w:t>the plan</w:t>
      </w:r>
      <w:r w:rsidR="45767BFE">
        <w:rPr/>
        <w:t xml:space="preserve"> used in making the Calculator Application.</w:t>
      </w:r>
      <w:r w:rsidR="50378E3D">
        <w:rPr/>
        <w:t xml:space="preserve"> It will hold</w:t>
      </w:r>
      <w:r w:rsidR="50378E3D">
        <w:rPr/>
        <w:t xml:space="preserve"> the details about the </w:t>
      </w:r>
      <w:r w:rsidR="655E37B7">
        <w:rPr/>
        <w:t xml:space="preserve">group such as contact information, meeting times, and availability. </w:t>
      </w:r>
      <w:r w:rsidR="7E38F1B3">
        <w:rPr/>
        <w:t>The plans outlined in this document are based on the product requirements defined in the Vision Document.</w:t>
      </w:r>
    </w:p>
    <w:p w:rsidRPr="00C26778" w:rsidR="00E918C5" w:rsidP="365F27AD" w:rsidRDefault="00E918C5" w14:paraId="57071480" w14:textId="2E756365">
      <w:pPr>
        <w:pStyle w:val="BodyText"/>
      </w:pPr>
    </w:p>
    <w:p w:rsidRPr="00C26778" w:rsidR="00E918C5" w:rsidRDefault="00E918C5" w14:paraId="22A6D2DC" w14:textId="7A3E348F">
      <w:pPr>
        <w:pStyle w:val="Heading2"/>
        <w:rPr/>
      </w:pPr>
      <w:bookmarkStart w:name="_Toc524312829" w:id="9"/>
      <w:bookmarkStart w:name="_Toc11132097" w:id="10"/>
      <w:r w:rsidR="00E918C5">
        <w:rPr/>
        <w:t>Definitions, Acronyms, and Abbreviations</w:t>
      </w:r>
      <w:bookmarkEnd w:id="9"/>
      <w:bookmarkEnd w:id="10"/>
    </w:p>
    <w:p w:rsidRPr="00C26778" w:rsidR="00E918C5" w:rsidRDefault="00E918C5" w14:paraId="5036836A" w14:textId="090AA1A0">
      <w:pPr>
        <w:pStyle w:val="BodyText"/>
      </w:pPr>
      <w:r w:rsidR="00E918C5">
        <w:rPr/>
        <w:t>See the Project Glossary.</w:t>
      </w:r>
    </w:p>
    <w:p w:rsidR="1A91FED4" w:rsidP="365F27AD" w:rsidRDefault="1A91FED4" w14:paraId="7AECD5ED" w14:textId="1FFD04D6">
      <w:pPr>
        <w:pStyle w:val="BodyText"/>
      </w:pPr>
      <w:r w:rsidR="1A91FED4">
        <w:rPr/>
        <w:t xml:space="preserve">PEMDAS: This is the order of operations, which stands for </w:t>
      </w:r>
      <w:r w:rsidR="7D8DBFC3">
        <w:rPr/>
        <w:t>parenthesis</w:t>
      </w:r>
      <w:r w:rsidR="1A91FED4">
        <w:rPr/>
        <w:t xml:space="preserve">, </w:t>
      </w:r>
      <w:r w:rsidR="36D41749">
        <w:rPr/>
        <w:t>exponents</w:t>
      </w:r>
      <w:r w:rsidR="1A91FED4">
        <w:rPr/>
        <w:t xml:space="preserve">, </w:t>
      </w:r>
      <w:r w:rsidR="2C44187C">
        <w:rPr/>
        <w:t>multiplication</w:t>
      </w:r>
      <w:r w:rsidR="3508EA22">
        <w:rPr/>
        <w:t xml:space="preserve"> division, </w:t>
      </w:r>
      <w:r w:rsidR="3508EA22">
        <w:rPr/>
        <w:t>addition</w:t>
      </w:r>
      <w:r w:rsidR="3508EA22">
        <w:rPr/>
        <w:t>,</w:t>
      </w:r>
      <w:r w:rsidR="3508EA22">
        <w:rPr/>
        <w:t xml:space="preserve"> </w:t>
      </w:r>
      <w:r w:rsidR="3508EA22">
        <w:rPr/>
        <w:t>a</w:t>
      </w:r>
      <w:r w:rsidR="3508EA22">
        <w:rPr/>
        <w:t>nd</w:t>
      </w:r>
      <w:r w:rsidR="7F741D2E">
        <w:rPr/>
        <w:t xml:space="preserve"> </w:t>
      </w:r>
      <w:r w:rsidR="3508EA22">
        <w:rPr/>
        <w:t>subtraction</w:t>
      </w:r>
      <w:r w:rsidR="3508EA22">
        <w:rPr/>
        <w:t>.</w:t>
      </w:r>
    </w:p>
    <w:p w:rsidR="2B9B7381" w:rsidP="365F27AD" w:rsidRDefault="2B9B7381" w14:paraId="56EB8EEA" w14:textId="0DF28DA8">
      <w:pPr>
        <w:pStyle w:val="BodyText"/>
      </w:pPr>
      <w:r w:rsidR="2B9B7381">
        <w:rPr/>
        <w:t>Compiler: It translates the C++ code that can be executed with the computers.</w:t>
      </w:r>
    </w:p>
    <w:p w:rsidR="2B9B7381" w:rsidP="365F27AD" w:rsidRDefault="2B9B7381" w14:paraId="07757B8C" w14:textId="6AF3E590">
      <w:pPr>
        <w:pStyle w:val="BodyText"/>
      </w:pPr>
      <w:r w:rsidR="2B9B7381">
        <w:rPr/>
        <w:t xml:space="preserve">Debugger: it </w:t>
      </w:r>
      <w:r w:rsidR="2B9B7381">
        <w:rPr/>
        <w:t>tests</w:t>
      </w:r>
      <w:r w:rsidR="2B9B7381">
        <w:rPr/>
        <w:t xml:space="preserve"> </w:t>
      </w:r>
      <w:r w:rsidR="2B9B7381">
        <w:rPr/>
        <w:t>and</w:t>
      </w:r>
      <w:r w:rsidR="2B9B7381">
        <w:rPr/>
        <w:t xml:space="preserve"> debugs any program errors.</w:t>
      </w:r>
    </w:p>
    <w:p w:rsidR="365F27AD" w:rsidP="365F27AD" w:rsidRDefault="365F27AD" w14:paraId="18644033" w14:textId="352DF592">
      <w:pPr>
        <w:pStyle w:val="BodyText"/>
      </w:pPr>
    </w:p>
    <w:p w:rsidRPr="00C26778" w:rsidR="00E918C5" w:rsidP="365F27AD" w:rsidRDefault="00E918C5" w14:paraId="3357AB46" w14:textId="76B2C979">
      <w:pPr>
        <w:pStyle w:val="Heading2"/>
        <w:ind/>
        <w:rPr/>
      </w:pPr>
      <w:bookmarkStart w:name="_Toc524312830" w:id="11"/>
      <w:bookmarkStart w:name="_Toc11132098" w:id="12"/>
      <w:r w:rsidR="00E918C5">
        <w:rPr/>
        <w:t>References</w:t>
      </w:r>
      <w:bookmarkEnd w:id="11"/>
      <w:bookmarkEnd w:id="12"/>
    </w:p>
    <w:p w:rsidRPr="00C26778" w:rsidR="00E918C5" w:rsidP="365F27AD" w:rsidRDefault="00E918C5" w14:paraId="07315C2C" w14:textId="51B099D4">
      <w:pPr>
        <w:pStyle w:val="ListParagraph"/>
        <w:numPr>
          <w:ilvl w:val="0"/>
          <w:numId w:val="48"/>
        </w:numPr>
        <w:rPr/>
      </w:pPr>
      <w:r w:rsidR="22CB6EC6">
        <w:rPr/>
        <w:t>Vision</w:t>
      </w:r>
    </w:p>
    <w:p w:rsidRPr="00C26778" w:rsidR="00E918C5" w:rsidP="365F27AD" w:rsidRDefault="00E918C5" w14:paraId="1CE666A2" w14:textId="5E5AB910">
      <w:pPr>
        <w:pStyle w:val="ListParagraph"/>
        <w:numPr>
          <w:ilvl w:val="1"/>
          <w:numId w:val="48"/>
        </w:numPr>
        <w:rPr/>
      </w:pPr>
      <w:bookmarkStart w:name="_Int_3sPQ2YD3" w:id="2082590231"/>
      <w:r w:rsidR="22CB6EC6">
        <w:rPr/>
        <w:t xml:space="preserve">The vision of this project is to make a Calculator Application that handles basic arithmetic such as addition, </w:t>
      </w:r>
      <w:r w:rsidR="22CB6EC6">
        <w:rPr/>
        <w:t>subtraction, multiplication, division,</w:t>
      </w:r>
      <w:r w:rsidR="38AEEC91">
        <w:rPr/>
        <w:t xml:space="preserve"> modulo, and </w:t>
      </w:r>
      <w:r w:rsidR="3980F9B0">
        <w:rPr/>
        <w:t>exponentiation</w:t>
      </w:r>
      <w:r w:rsidR="22CB6EC6">
        <w:rPr/>
        <w:t>.</w:t>
      </w:r>
      <w:bookmarkEnd w:id="2082590231"/>
    </w:p>
    <w:p w:rsidRPr="00C26778" w:rsidR="00E918C5" w:rsidP="365F27AD" w:rsidRDefault="00E918C5" w14:paraId="3E1911D3" w14:textId="7F675958">
      <w:pPr>
        <w:pStyle w:val="ListParagraph"/>
        <w:numPr>
          <w:ilvl w:val="0"/>
          <w:numId w:val="48"/>
        </w:numPr>
        <w:rPr/>
      </w:pPr>
      <w:r w:rsidR="2A938936">
        <w:rPr/>
        <w:t>Glossary</w:t>
      </w:r>
      <w:r w:rsidR="681AE5F6">
        <w:rPr/>
        <w:t xml:space="preserve"> </w:t>
      </w:r>
    </w:p>
    <w:p w:rsidRPr="00C26778" w:rsidR="00E918C5" w:rsidP="365F27AD" w:rsidRDefault="00E918C5" w14:paraId="7FA4CC4A" w14:textId="316B98A7">
      <w:pPr>
        <w:pStyle w:val="ListParagraph"/>
        <w:numPr>
          <w:ilvl w:val="1"/>
          <w:numId w:val="48"/>
        </w:numPr>
        <w:rPr/>
      </w:pPr>
      <w:r w:rsidR="1A315B6D">
        <w:rPr/>
        <w:t xml:space="preserve">To be updated for each iteration when </w:t>
      </w:r>
      <w:r w:rsidR="1A315B6D">
        <w:rPr/>
        <w:t>necess</w:t>
      </w:r>
      <w:r w:rsidR="1A315B6D">
        <w:rPr/>
        <w:t>ar</w:t>
      </w:r>
      <w:r w:rsidR="1A315B6D">
        <w:rPr/>
        <w:t>y</w:t>
      </w:r>
    </w:p>
    <w:p w:rsidRPr="00C26778" w:rsidR="00E918C5" w:rsidP="365F27AD" w:rsidRDefault="00E918C5" w14:paraId="0E72BEE9" w14:textId="3F93D871">
      <w:pPr>
        <w:pStyle w:val="ListParagraph"/>
        <w:ind w:left="2160"/>
      </w:pPr>
    </w:p>
    <w:p w:rsidRPr="00C26778" w:rsidR="00E918C5" w:rsidRDefault="00E918C5" w14:paraId="703E3794" w14:textId="0636CC6D">
      <w:pPr>
        <w:pStyle w:val="Heading2"/>
        <w:rPr/>
      </w:pPr>
      <w:bookmarkStart w:name="_Toc524312831" w:id="13"/>
      <w:bookmarkStart w:name="_Toc11132099" w:id="14"/>
      <w:r w:rsidR="00E918C5">
        <w:rPr/>
        <w:t>Overview</w:t>
      </w:r>
      <w:bookmarkEnd w:id="13"/>
      <w:bookmarkEnd w:id="14"/>
    </w:p>
    <w:p w:rsidRPr="00C26778" w:rsidR="00E918C5" w:rsidRDefault="00E918C5" w14:paraId="464F9888" w14:textId="77777777">
      <w:pPr>
        <w:pStyle w:val="BodyText"/>
      </w:pPr>
      <w:r w:rsidRPr="00C26778">
        <w:t xml:space="preserve">This </w:t>
      </w:r>
      <w:r w:rsidRPr="00C26778">
        <w:rPr>
          <w:i/>
          <w:iCs/>
        </w:rPr>
        <w:t>Software Development Plan</w:t>
      </w:r>
      <w:r w:rsidRPr="00C26778">
        <w:t xml:space="preserve"> contains the following information:</w:t>
      </w:r>
    </w:p>
    <w:p w:rsidRPr="00C26778" w:rsidR="00E918C5" w:rsidRDefault="00E918C5" w14:paraId="769B80F4" w14:textId="77777777">
      <w:pPr>
        <w:pStyle w:val="BodyText"/>
        <w:tabs>
          <w:tab w:val="left" w:pos="3780"/>
        </w:tabs>
        <w:ind w:left="3690" w:hanging="2970"/>
      </w:pPr>
      <w:r w:rsidRPr="00C26778">
        <w:t>Project Overview             —              provides a description of the project's purpose, scope, and objectives.  It also defines the deliverables that the project is expected to deliver.</w:t>
      </w:r>
    </w:p>
    <w:p w:rsidRPr="00C26778" w:rsidR="00E918C5" w:rsidRDefault="00E918C5" w14:paraId="46AF11E4" w14:textId="77777777">
      <w:pPr>
        <w:pStyle w:val="BodyText"/>
        <w:ind w:left="3690" w:hanging="2970"/>
      </w:pPr>
      <w:r w:rsidRPr="00C26778">
        <w:t>Project Organization          —           describes the organizational structure of the project team.</w:t>
      </w:r>
    </w:p>
    <w:p w:rsidRPr="00C26778" w:rsidR="00E918C5" w:rsidRDefault="00E918C5" w14:paraId="454E3E68" w14:textId="77777777">
      <w:pPr>
        <w:pStyle w:val="BodyText"/>
        <w:ind w:left="3690" w:hanging="2970"/>
      </w:pPr>
      <w:r w:rsidRPr="00C26778">
        <w:t>Management Process          —           explains the estimated cost and schedule, defines the major phases and milestones for the project, and describes how the project will be monitored.</w:t>
      </w:r>
    </w:p>
    <w:p w:rsidRPr="00C26778" w:rsidR="00E918C5" w:rsidRDefault="00E918C5" w14:paraId="65BCE8CE" w14:textId="2D41B64F">
      <w:pPr>
        <w:pStyle w:val="BodyText"/>
        <w:ind w:left="3690" w:hanging="2970"/>
      </w:pPr>
      <w:r w:rsidR="00E918C5">
        <w:rPr/>
        <w:t>Applicable Plans and Guidelines </w:t>
      </w:r>
      <w:r w:rsidR="00C26778">
        <w:rPr/>
        <w:t>— provide</w:t>
      </w:r>
      <w:r w:rsidR="00E918C5">
        <w:rPr/>
        <w:t xml:space="preserve"> an overview of the software development process, including methods, </w:t>
      </w:r>
      <w:r w:rsidR="6AE17033">
        <w:rPr/>
        <w:t>tools,</w:t>
      </w:r>
      <w:r w:rsidR="00E918C5">
        <w:rPr/>
        <w:t xml:space="preserve"> and techniques to be followed.</w:t>
      </w:r>
    </w:p>
    <w:p w:rsidRPr="00C26778" w:rsidR="00E918C5" w:rsidRDefault="00E918C5" w14:paraId="1B3C1C8D" w14:textId="77777777">
      <w:pPr>
        <w:pStyle w:val="Heading1"/>
      </w:pPr>
      <w:bookmarkStart w:name="_Toc524312832" w:id="15"/>
      <w:bookmarkStart w:name="_Toc11132100" w:id="16"/>
      <w:r w:rsidRPr="00C26778">
        <w:t>Project Overview</w:t>
      </w:r>
      <w:bookmarkEnd w:id="15"/>
      <w:bookmarkEnd w:id="16"/>
      <w:r w:rsidRPr="00C26778">
        <w:t xml:space="preserve"> </w:t>
      </w:r>
    </w:p>
    <w:p w:rsidRPr="00C26778" w:rsidR="00E918C5" w:rsidRDefault="00E918C5" w14:paraId="6C200E68" w14:textId="77777777">
      <w:pPr>
        <w:pStyle w:val="Heading2"/>
        <w:rPr/>
      </w:pPr>
      <w:bookmarkStart w:name="_Toc524312833" w:id="17"/>
      <w:bookmarkStart w:name="_Toc11132101" w:id="18"/>
      <w:r w:rsidR="00E918C5">
        <w:rPr/>
        <w:t>Project Purpose, Scope, and Objectives</w:t>
      </w:r>
      <w:bookmarkEnd w:id="17"/>
      <w:bookmarkEnd w:id="18"/>
    </w:p>
    <w:p w:rsidR="5A037613" w:rsidP="365F27AD" w:rsidRDefault="5A037613" w14:paraId="00F27AF3" w14:textId="34470CCC">
      <w:pPr>
        <w:pStyle w:val="BodyText"/>
      </w:pPr>
      <w:r w:rsidR="5A037613">
        <w:rPr/>
        <w:t xml:space="preserve">The purpose of this EECS 348 project is to create a C ++ program that acts as a </w:t>
      </w:r>
      <w:r w:rsidR="062918F0">
        <w:rPr/>
        <w:t>calculator</w:t>
      </w:r>
      <w:r w:rsidR="5A037613">
        <w:rPr/>
        <w:t xml:space="preserve"> which can calculate </w:t>
      </w:r>
      <w:r w:rsidR="63CF7ECE">
        <w:rPr/>
        <w:t xml:space="preserve">numbers like addition, subtraction, division, </w:t>
      </w:r>
      <w:r w:rsidR="63CF7ECE">
        <w:rPr/>
        <w:t>multiplication, modulo, and exponentiation. It should also be able to follow the rules of PEMDAS/BODMAS</w:t>
      </w:r>
      <w:r w:rsidR="6B5861DA">
        <w:rPr/>
        <w:t>.</w:t>
      </w:r>
    </w:p>
    <w:p w:rsidR="6B5861DA" w:rsidP="365F27AD" w:rsidRDefault="6B5861DA" w14:paraId="07B65E54" w14:textId="29FA1AB4">
      <w:pPr>
        <w:pStyle w:val="BodyText"/>
      </w:pPr>
      <w:r w:rsidR="6B5861DA">
        <w:rPr/>
        <w:t xml:space="preserve">Project management plan: A plan of how our project will be completed like role assignment, </w:t>
      </w:r>
      <w:r w:rsidR="6C106E48">
        <w:rPr/>
        <w:t>timelines</w:t>
      </w:r>
      <w:r w:rsidR="6B5861DA">
        <w:rPr/>
        <w:t>, etc.</w:t>
      </w:r>
    </w:p>
    <w:p w:rsidR="6B5861DA" w:rsidP="365F27AD" w:rsidRDefault="6B5861DA" w14:paraId="0DC69404" w14:textId="3B28CA6E">
      <w:pPr>
        <w:pStyle w:val="BodyText"/>
      </w:pPr>
      <w:r w:rsidR="6B5861DA">
        <w:rPr/>
        <w:t xml:space="preserve">Requirements document: A list of what the program </w:t>
      </w:r>
      <w:r w:rsidR="6B5861DA">
        <w:rPr/>
        <w:t>does,</w:t>
      </w:r>
      <w:r w:rsidR="6B5861DA">
        <w:rPr/>
        <w:t xml:space="preserve"> like the features and functions.</w:t>
      </w:r>
    </w:p>
    <w:p w:rsidR="6B5861DA" w:rsidP="365F27AD" w:rsidRDefault="6B5861DA" w14:paraId="2F15F268" w14:textId="71BA41AF">
      <w:pPr>
        <w:pStyle w:val="BodyText"/>
      </w:pPr>
      <w:r w:rsidR="6B5861DA">
        <w:rPr/>
        <w:t xml:space="preserve">Design document: A document showing how our program </w:t>
      </w:r>
      <w:r w:rsidR="2259BA6D">
        <w:rPr/>
        <w:t>structure</w:t>
      </w:r>
      <w:r w:rsidR="6B5861DA">
        <w:rPr/>
        <w:t xml:space="preserve"> will meet the </w:t>
      </w:r>
      <w:r w:rsidR="4D8292B1">
        <w:rPr/>
        <w:t>requirements</w:t>
      </w:r>
      <w:r w:rsidR="23BC4879">
        <w:rPr/>
        <w:t>.</w:t>
      </w:r>
    </w:p>
    <w:p w:rsidR="23BC4879" w:rsidP="365F27AD" w:rsidRDefault="23BC4879" w14:paraId="10B4B5FA" w14:textId="78BA45E6">
      <w:pPr>
        <w:pStyle w:val="BodyText"/>
      </w:pPr>
      <w:r w:rsidR="23BC4879">
        <w:rPr/>
        <w:t>Test plan: Test cases to verify the C ++ code is working perfectly with no errors.</w:t>
      </w:r>
      <w:r w:rsidR="23BC4879">
        <w:rPr/>
        <w:t xml:space="preserve">C++ program: Programming the code itself </w:t>
      </w:r>
      <w:r w:rsidR="23BC4879">
        <w:rPr/>
        <w:t>that</w:t>
      </w:r>
      <w:r w:rsidR="23BC4879">
        <w:rPr/>
        <w:t xml:space="preserve"> functions properly and follows all the guidelines.</w:t>
      </w:r>
    </w:p>
    <w:p w:rsidR="23BC4879" w:rsidP="365F27AD" w:rsidRDefault="23BC4879" w14:paraId="6820C93E" w14:textId="2F221F91">
      <w:pPr>
        <w:pStyle w:val="BodyText"/>
      </w:pPr>
      <w:r w:rsidR="23BC4879">
        <w:rPr/>
        <w:t>User instructions: The instructions on how to use the program.</w:t>
      </w:r>
    </w:p>
    <w:p w:rsidR="6B5861DA" w:rsidP="365F27AD" w:rsidRDefault="6B5861DA" w14:paraId="387BFD1C" w14:textId="68A67C68">
      <w:pPr>
        <w:pStyle w:val="BodyText"/>
      </w:pPr>
    </w:p>
    <w:p w:rsidRPr="00C26778" w:rsidR="00E918C5" w:rsidRDefault="00E918C5" w14:paraId="345BF27C" w14:textId="5B341CB4">
      <w:pPr>
        <w:pStyle w:val="Heading2"/>
        <w:rPr/>
      </w:pPr>
      <w:bookmarkStart w:name="_Toc524312834" w:id="19"/>
      <w:bookmarkStart w:name="_Toc11132102" w:id="20"/>
      <w:r w:rsidR="00E918C5">
        <w:rPr/>
        <w:t>Assumptions and Constraints</w:t>
      </w:r>
      <w:bookmarkEnd w:id="19"/>
      <w:bookmarkEnd w:id="20"/>
    </w:p>
    <w:p w:rsidR="7701285A" w:rsidP="365F27AD" w:rsidRDefault="7701285A" w14:paraId="45311991" w14:textId="28C86CD4">
      <w:pPr>
        <w:pStyle w:val="BodyText"/>
        <w:rPr>
          <w:b w:val="1"/>
          <w:bCs w:val="1"/>
        </w:rPr>
      </w:pPr>
      <w:r w:rsidRPr="365F27AD" w:rsidR="7701285A">
        <w:rPr>
          <w:b w:val="1"/>
          <w:bCs w:val="1"/>
        </w:rPr>
        <w:t xml:space="preserve">Assumptions - </w:t>
      </w:r>
    </w:p>
    <w:p w:rsidR="7701285A" w:rsidP="365F27AD" w:rsidRDefault="7701285A" w14:paraId="1853206D" w14:textId="2E5ACC9F">
      <w:pPr>
        <w:pStyle w:val="BodyText"/>
      </w:pPr>
      <w:r w:rsidR="7701285A">
        <w:rPr/>
        <w:t xml:space="preserve">Knowledge of </w:t>
      </w:r>
      <w:r w:rsidR="1528D66B">
        <w:rPr/>
        <w:t>C++</w:t>
      </w:r>
    </w:p>
    <w:p w:rsidR="1528D66B" w:rsidP="365F27AD" w:rsidRDefault="1528D66B" w14:paraId="46DF2FB8" w14:textId="6F318632">
      <w:pPr>
        <w:pStyle w:val="BodyText"/>
      </w:pPr>
      <w:r w:rsidR="1528D66B">
        <w:rPr/>
        <w:t xml:space="preserve">Compilers, debuggers, </w:t>
      </w:r>
      <w:r w:rsidR="59448B70">
        <w:rPr/>
        <w:t>etc.</w:t>
      </w:r>
      <w:r w:rsidR="1528D66B">
        <w:rPr/>
        <w:t>,</w:t>
      </w:r>
    </w:p>
    <w:p w:rsidR="1528D66B" w:rsidP="365F27AD" w:rsidRDefault="1528D66B" w14:paraId="3599326F" w14:textId="3BFF13DA">
      <w:pPr>
        <w:pStyle w:val="BodyText"/>
        <w:rPr>
          <w:b w:val="1"/>
          <w:bCs w:val="1"/>
        </w:rPr>
      </w:pPr>
      <w:r w:rsidRPr="365F27AD" w:rsidR="1528D66B">
        <w:rPr>
          <w:b w:val="1"/>
          <w:bCs w:val="1"/>
        </w:rPr>
        <w:t xml:space="preserve">Constraints - </w:t>
      </w:r>
    </w:p>
    <w:p w:rsidR="5C292167" w:rsidP="365F27AD" w:rsidRDefault="5C292167" w14:paraId="743BCB84" w14:textId="55B3558A">
      <w:pPr>
        <w:pStyle w:val="BodyText"/>
      </w:pPr>
      <w:r w:rsidR="5C292167">
        <w:rPr/>
        <w:t>T</w:t>
      </w:r>
      <w:r w:rsidR="4AC5DC1C">
        <w:rPr/>
        <w:t>he t</w:t>
      </w:r>
      <w:r w:rsidR="5C292167">
        <w:rPr/>
        <w:t xml:space="preserve">eam is limited to </w:t>
      </w:r>
      <w:r w:rsidR="497BE4E2">
        <w:rPr/>
        <w:t>7</w:t>
      </w:r>
      <w:r w:rsidR="5C292167">
        <w:rPr/>
        <w:t xml:space="preserve"> </w:t>
      </w:r>
      <w:r w:rsidR="72037FA3">
        <w:rPr/>
        <w:t>members</w:t>
      </w:r>
      <w:r w:rsidR="7AEB1024">
        <w:rPr/>
        <w:t>.</w:t>
      </w:r>
    </w:p>
    <w:p w:rsidR="1528D66B" w:rsidP="365F27AD" w:rsidRDefault="1528D66B" w14:paraId="02F9414B" w14:textId="1C55EECE">
      <w:pPr>
        <w:pStyle w:val="BodyText"/>
      </w:pPr>
      <w:r w:rsidR="1528D66B">
        <w:rPr/>
        <w:t xml:space="preserve">Schedule: </w:t>
      </w:r>
      <w:r w:rsidR="4F0744F9">
        <w:rPr/>
        <w:t xml:space="preserve">This project is due at the end of the Fall 2024 </w:t>
      </w:r>
      <w:r w:rsidR="4F0744F9">
        <w:rPr/>
        <w:t>semester;</w:t>
      </w:r>
      <w:r w:rsidR="4F0744F9">
        <w:rPr/>
        <w:t xml:space="preserve"> s</w:t>
      </w:r>
      <w:r w:rsidR="1528D66B">
        <w:rPr/>
        <w:t xml:space="preserve">ome group </w:t>
      </w:r>
      <w:r w:rsidR="1528D66B">
        <w:rPr/>
        <w:t>members</w:t>
      </w:r>
      <w:r w:rsidR="1528D66B">
        <w:rPr/>
        <w:t xml:space="preserve"> might ha</w:t>
      </w:r>
      <w:r w:rsidR="769B5566">
        <w:rPr/>
        <w:t xml:space="preserve">ve a </w:t>
      </w:r>
      <w:r w:rsidR="769B5566">
        <w:rPr/>
        <w:t>conflict</w:t>
      </w:r>
      <w:r w:rsidR="769B5566">
        <w:rPr/>
        <w:t xml:space="preserve"> </w:t>
      </w:r>
      <w:r w:rsidR="769B5566">
        <w:rPr/>
        <w:t>of time making it harder to meet</w:t>
      </w:r>
      <w:r w:rsidR="48E5BB52">
        <w:rPr/>
        <w:t xml:space="preserve"> deadlines as a team.</w:t>
      </w:r>
    </w:p>
    <w:p w:rsidR="1528D66B" w:rsidP="365F27AD" w:rsidRDefault="1528D66B" w14:paraId="51B52323" w14:textId="0EB3DD8E">
      <w:pPr>
        <w:pStyle w:val="BodyText"/>
      </w:pPr>
      <w:r w:rsidR="1528D66B">
        <w:rPr/>
        <w:t>Quality standards</w:t>
      </w:r>
      <w:r w:rsidR="5C925D35">
        <w:rPr/>
        <w:t xml:space="preserve">: Error handling, easy-to-understand, </w:t>
      </w:r>
      <w:r w:rsidR="5C925D35">
        <w:rPr/>
        <w:t>documentati</w:t>
      </w:r>
      <w:r w:rsidR="5C925D35">
        <w:rPr/>
        <w:t>on</w:t>
      </w:r>
      <w:r w:rsidR="5C925D35">
        <w:rPr/>
        <w:t>, etc.</w:t>
      </w:r>
    </w:p>
    <w:p w:rsidR="365F27AD" w:rsidP="365F27AD" w:rsidRDefault="365F27AD" w14:paraId="68EEFF57" w14:textId="136E23D6">
      <w:pPr>
        <w:pStyle w:val="BodyText"/>
      </w:pPr>
    </w:p>
    <w:p w:rsidR="365F27AD" w:rsidP="365F27AD" w:rsidRDefault="365F27AD" w14:paraId="61FDFF2E" w14:textId="7F27CE00">
      <w:pPr>
        <w:pStyle w:val="BodyText"/>
      </w:pPr>
    </w:p>
    <w:p w:rsidR="365F27AD" w:rsidP="365F27AD" w:rsidRDefault="365F27AD" w14:paraId="61EFF330" w14:textId="7A468987">
      <w:pPr>
        <w:pStyle w:val="BodyText"/>
      </w:pPr>
    </w:p>
    <w:p w:rsidR="365F27AD" w:rsidP="365F27AD" w:rsidRDefault="365F27AD" w14:paraId="1FB60205" w14:textId="25FC3A80">
      <w:pPr>
        <w:pStyle w:val="BodyText"/>
      </w:pPr>
    </w:p>
    <w:p w:rsidR="365F27AD" w:rsidP="365F27AD" w:rsidRDefault="365F27AD" w14:paraId="7546627B" w14:textId="32720B6D">
      <w:pPr>
        <w:pStyle w:val="BodyText"/>
      </w:pPr>
    </w:p>
    <w:p w:rsidR="00E918C5" w:rsidP="365F27AD" w:rsidRDefault="00E918C5" w14:paraId="363E618C" w14:textId="33797727">
      <w:pPr>
        <w:pStyle w:val="Heading2"/>
        <w:rPr/>
      </w:pPr>
      <w:bookmarkStart w:name="_Toc524312835" w:id="21"/>
      <w:bookmarkStart w:name="_Toc11132103" w:id="22"/>
      <w:r w:rsidR="00E918C5">
        <w:rPr/>
        <w:t>Project Deliverables</w:t>
      </w:r>
      <w:bookmarkEnd w:id="21"/>
      <w:bookmarkEnd w:id="22"/>
    </w:p>
    <w:p w:rsidRPr="00C26778" w:rsidR="00E918C5" w:rsidRDefault="00E918C5" w14:paraId="3EF9BD5C" w14:textId="022EE75E">
      <w:pPr>
        <w:pStyle w:val="BodyText"/>
      </w:pPr>
      <w:r w:rsidR="00E918C5">
        <w:rPr/>
        <w:t xml:space="preserve">Deliverables for each project phase are </w:t>
      </w:r>
      <w:r w:rsidR="00E918C5">
        <w:rPr/>
        <w:t>identified</w:t>
      </w:r>
      <w:r w:rsidR="00E918C5">
        <w:rPr/>
        <w:t xml:space="preserve"> in the Development Case.  Deliverables are delivered towards the end of the iteration, as specified in section </w:t>
      </w:r>
      <w:r w:rsidRPr="365F27AD" w:rsidR="00E918C5">
        <w:rPr>
          <w:i w:val="1"/>
          <w:iCs w:val="1"/>
        </w:rPr>
        <w:t>4.2.4 Project Schedule</w:t>
      </w:r>
      <w:r w:rsidR="00E918C5">
        <w:rPr/>
        <w:t>.</w:t>
      </w:r>
    </w:p>
    <w:tbl>
      <w:tblPr>
        <w:tblStyle w:val="TableGrid"/>
        <w:tblW w:w="0" w:type="auto"/>
        <w:tblInd w:w="720" w:type="dxa"/>
        <w:tblLayout w:type="fixed"/>
        <w:tblLook w:val="06A0" w:firstRow="1" w:lastRow="0" w:firstColumn="1" w:lastColumn="0" w:noHBand="1" w:noVBand="1"/>
      </w:tblPr>
      <w:tblGrid>
        <w:gridCol w:w="2880"/>
        <w:gridCol w:w="2880"/>
        <w:gridCol w:w="2880"/>
      </w:tblGrid>
      <w:tr w:rsidR="365F27AD" w:rsidTr="365F27AD" w14:paraId="0F9157B5">
        <w:trPr>
          <w:trHeight w:val="300"/>
        </w:trPr>
        <w:tc>
          <w:tcPr>
            <w:tcW w:w="2880" w:type="dxa"/>
            <w:tcMar/>
          </w:tcPr>
          <w:p w:rsidR="4FD44F27" w:rsidP="365F27AD" w:rsidRDefault="4FD44F27" w14:paraId="4F9C19CE" w14:textId="5C174E15">
            <w:pPr>
              <w:pStyle w:val="BodyText"/>
            </w:pPr>
            <w:r w:rsidR="4FD44F27">
              <w:rPr/>
              <w:t>Deliverable</w:t>
            </w:r>
          </w:p>
        </w:tc>
        <w:tc>
          <w:tcPr>
            <w:tcW w:w="2880" w:type="dxa"/>
            <w:tcMar/>
          </w:tcPr>
          <w:p w:rsidR="4FD44F27" w:rsidP="365F27AD" w:rsidRDefault="4FD44F27" w14:paraId="63C99B94" w14:textId="08DAF042">
            <w:pPr>
              <w:pStyle w:val="BodyText"/>
            </w:pPr>
            <w:r w:rsidR="4FD44F27">
              <w:rPr/>
              <w:t>Description</w:t>
            </w:r>
          </w:p>
        </w:tc>
        <w:tc>
          <w:tcPr>
            <w:tcW w:w="2880" w:type="dxa"/>
            <w:tcMar/>
          </w:tcPr>
          <w:p w:rsidR="4FD44F27" w:rsidP="365F27AD" w:rsidRDefault="4FD44F27" w14:paraId="0CCAFADF" w14:textId="1B172C0E">
            <w:pPr>
              <w:pStyle w:val="BodyText"/>
            </w:pPr>
            <w:r w:rsidR="4FD44F27">
              <w:rPr/>
              <w:t>Target</w:t>
            </w:r>
            <w:r w:rsidR="4FD44F27">
              <w:rPr/>
              <w:t xml:space="preserve"> Date</w:t>
            </w:r>
          </w:p>
        </w:tc>
      </w:tr>
      <w:tr w:rsidR="365F27AD" w:rsidTr="365F27AD" w14:paraId="1F8B628A">
        <w:trPr>
          <w:trHeight w:val="300"/>
        </w:trPr>
        <w:tc>
          <w:tcPr>
            <w:tcW w:w="2880" w:type="dxa"/>
            <w:tcMar/>
          </w:tcPr>
          <w:p w:rsidR="4FD44F27" w:rsidP="365F27AD" w:rsidRDefault="4FD44F27" w14:paraId="2961AE7D" w14:textId="5D852779">
            <w:pPr>
              <w:pStyle w:val="BodyText"/>
            </w:pPr>
            <w:r w:rsidR="4FD44F27">
              <w:rPr/>
              <w:t>Project Plan</w:t>
            </w:r>
          </w:p>
        </w:tc>
        <w:tc>
          <w:tcPr>
            <w:tcW w:w="2880" w:type="dxa"/>
            <w:tcMar/>
          </w:tcPr>
          <w:p w:rsidR="4FD44F27" w:rsidP="365F27AD" w:rsidRDefault="4FD44F27" w14:paraId="26239007" w14:textId="375AE588">
            <w:pPr>
              <w:pStyle w:val="BodyText"/>
            </w:pPr>
            <w:r w:rsidR="4FD44F27">
              <w:rPr/>
              <w:t>The plan for the outline of our project including the objectives</w:t>
            </w:r>
          </w:p>
        </w:tc>
        <w:tc>
          <w:tcPr>
            <w:tcW w:w="2880" w:type="dxa"/>
            <w:tcMar/>
          </w:tcPr>
          <w:p w:rsidR="4FD44F27" w:rsidP="365F27AD" w:rsidRDefault="4FD44F27" w14:paraId="23E16459" w14:textId="793A487F">
            <w:pPr>
              <w:pStyle w:val="BodyText"/>
            </w:pPr>
            <w:r w:rsidR="4FD44F27">
              <w:rPr/>
              <w:t>Due 9/2</w:t>
            </w:r>
            <w:r w:rsidR="39CD07C9">
              <w:rPr/>
              <w:t>9</w:t>
            </w:r>
          </w:p>
        </w:tc>
      </w:tr>
      <w:tr w:rsidR="365F27AD" w:rsidTr="365F27AD" w14:paraId="0832F831">
        <w:trPr>
          <w:trHeight w:val="300"/>
        </w:trPr>
        <w:tc>
          <w:tcPr>
            <w:tcW w:w="2880" w:type="dxa"/>
            <w:tcMar/>
          </w:tcPr>
          <w:p w:rsidR="55048A81" w:rsidP="365F27AD" w:rsidRDefault="55048A81" w14:paraId="19A81C39" w14:textId="6CA205D6">
            <w:pPr>
              <w:pStyle w:val="BodyText"/>
            </w:pPr>
            <w:r w:rsidR="55048A81">
              <w:rPr/>
              <w:t xml:space="preserve">Project </w:t>
            </w:r>
            <w:r w:rsidR="55048A81">
              <w:rPr/>
              <w:t>Requirements</w:t>
            </w:r>
            <w:r w:rsidR="55048A81">
              <w:rPr/>
              <w:t xml:space="preserve"> Plan</w:t>
            </w:r>
          </w:p>
        </w:tc>
        <w:tc>
          <w:tcPr>
            <w:tcW w:w="2880" w:type="dxa"/>
            <w:tcMar/>
          </w:tcPr>
          <w:p w:rsidR="289B3F8D" w:rsidP="365F27AD" w:rsidRDefault="289B3F8D" w14:paraId="335B2112" w14:textId="4E8E2412">
            <w:pPr>
              <w:pStyle w:val="BodyText"/>
            </w:pPr>
            <w:r w:rsidR="289B3F8D">
              <w:rPr/>
              <w:t>Plan of all the requirements of the project</w:t>
            </w:r>
          </w:p>
        </w:tc>
        <w:tc>
          <w:tcPr>
            <w:tcW w:w="2880" w:type="dxa"/>
            <w:tcMar/>
          </w:tcPr>
          <w:p w:rsidR="55048A81" w:rsidP="365F27AD" w:rsidRDefault="55048A81" w14:paraId="0D48B550" w14:textId="17D636F8">
            <w:pPr>
              <w:pStyle w:val="BodyText"/>
            </w:pPr>
            <w:r w:rsidR="55048A81">
              <w:rPr/>
              <w:t>10/13</w:t>
            </w:r>
          </w:p>
        </w:tc>
      </w:tr>
      <w:tr w:rsidR="365F27AD" w:rsidTr="365F27AD" w14:paraId="1BE4D019">
        <w:trPr>
          <w:trHeight w:val="300"/>
        </w:trPr>
        <w:tc>
          <w:tcPr>
            <w:tcW w:w="2880" w:type="dxa"/>
            <w:tcMar/>
          </w:tcPr>
          <w:p w:rsidR="4FD44F27" w:rsidP="365F27AD" w:rsidRDefault="4FD44F27" w14:paraId="1955914F" w14:textId="1D37D8B8">
            <w:pPr>
              <w:pStyle w:val="BodyText"/>
            </w:pPr>
            <w:r w:rsidR="4FD44F27">
              <w:rPr/>
              <w:t xml:space="preserve">Project architecture and </w:t>
            </w:r>
            <w:r w:rsidR="4FD44F27">
              <w:rPr/>
              <w:t>design</w:t>
            </w:r>
          </w:p>
        </w:tc>
        <w:tc>
          <w:tcPr>
            <w:tcW w:w="2880" w:type="dxa"/>
            <w:tcMar/>
          </w:tcPr>
          <w:p w:rsidR="4FE4C870" w:rsidP="365F27AD" w:rsidRDefault="4FE4C870" w14:paraId="2782D967" w14:textId="0E281A79">
            <w:pPr>
              <w:pStyle w:val="BodyText"/>
            </w:pPr>
            <w:r w:rsidR="4FE4C870">
              <w:rPr/>
              <w:t>The draft of the architecture and design of the project</w:t>
            </w:r>
          </w:p>
        </w:tc>
        <w:tc>
          <w:tcPr>
            <w:tcW w:w="2880" w:type="dxa"/>
            <w:tcMar/>
          </w:tcPr>
          <w:p w:rsidR="4FD44F27" w:rsidP="365F27AD" w:rsidRDefault="4FD44F27" w14:paraId="49E6B3EE" w14:textId="102BC94A">
            <w:pPr>
              <w:pStyle w:val="BodyText"/>
            </w:pPr>
            <w:r w:rsidR="4FD44F27">
              <w:rPr/>
              <w:t>11/10</w:t>
            </w:r>
          </w:p>
        </w:tc>
      </w:tr>
      <w:tr w:rsidR="365F27AD" w:rsidTr="365F27AD" w14:paraId="6CB1AEFE">
        <w:trPr>
          <w:trHeight w:val="300"/>
        </w:trPr>
        <w:tc>
          <w:tcPr>
            <w:tcW w:w="2880" w:type="dxa"/>
            <w:tcMar/>
          </w:tcPr>
          <w:p w:rsidR="4FD44F27" w:rsidP="365F27AD" w:rsidRDefault="4FD44F27" w14:paraId="40A2F25E" w14:textId="19AA8114">
            <w:pPr>
              <w:pStyle w:val="BodyText"/>
            </w:pPr>
            <w:r w:rsidR="4FD44F27">
              <w:rPr/>
              <w:t>Project implementation</w:t>
            </w:r>
          </w:p>
        </w:tc>
        <w:tc>
          <w:tcPr>
            <w:tcW w:w="2880" w:type="dxa"/>
            <w:tcMar/>
          </w:tcPr>
          <w:p w:rsidR="20144CCB" w:rsidP="365F27AD" w:rsidRDefault="20144CCB" w14:paraId="38751062" w14:textId="051C6877">
            <w:pPr>
              <w:pStyle w:val="BodyText"/>
            </w:pPr>
            <w:r w:rsidR="20144CCB">
              <w:rPr/>
              <w:t>Implementation</w:t>
            </w:r>
            <w:r w:rsidR="20144CCB">
              <w:rPr/>
              <w:t xml:space="preserve"> of the requirements into useable code</w:t>
            </w:r>
          </w:p>
        </w:tc>
        <w:tc>
          <w:tcPr>
            <w:tcW w:w="2880" w:type="dxa"/>
            <w:tcMar/>
          </w:tcPr>
          <w:p w:rsidR="4FD44F27" w:rsidP="365F27AD" w:rsidRDefault="4FD44F27" w14:paraId="5BCCB046" w14:textId="5E4DB5DC">
            <w:pPr>
              <w:pStyle w:val="BodyText"/>
            </w:pPr>
            <w:r w:rsidR="4FD44F27">
              <w:rPr/>
              <w:t>12/12</w:t>
            </w:r>
          </w:p>
        </w:tc>
      </w:tr>
      <w:tr w:rsidR="365F27AD" w:rsidTr="365F27AD" w14:paraId="6E696B32">
        <w:trPr>
          <w:trHeight w:val="300"/>
        </w:trPr>
        <w:tc>
          <w:tcPr>
            <w:tcW w:w="2880" w:type="dxa"/>
            <w:tcMar/>
          </w:tcPr>
          <w:p w:rsidR="4FD44F27" w:rsidP="365F27AD" w:rsidRDefault="4FD44F27" w14:paraId="62CE2703" w14:textId="5D7DFCDE">
            <w:pPr>
              <w:pStyle w:val="BodyText"/>
            </w:pPr>
            <w:r w:rsidR="4FD44F27">
              <w:rPr/>
              <w:t>Project test case</w:t>
            </w:r>
          </w:p>
        </w:tc>
        <w:tc>
          <w:tcPr>
            <w:tcW w:w="2880" w:type="dxa"/>
            <w:tcMar/>
          </w:tcPr>
          <w:p w:rsidR="1CFB9E70" w:rsidP="365F27AD" w:rsidRDefault="1CFB9E70" w14:paraId="7A148086" w14:textId="667FDD85">
            <w:pPr>
              <w:pStyle w:val="BodyText"/>
              <w:suppressLineNumbers w:val="0"/>
              <w:bidi w:val="0"/>
              <w:spacing w:before="0" w:beforeAutospacing="off" w:after="120" w:afterAutospacing="off" w:line="240" w:lineRule="atLeast"/>
              <w:ind w:left="720" w:right="0"/>
              <w:jc w:val="left"/>
            </w:pPr>
            <w:r w:rsidR="1CFB9E70">
              <w:rPr/>
              <w:t>Test cases made based on requirements of the project</w:t>
            </w:r>
          </w:p>
        </w:tc>
        <w:tc>
          <w:tcPr>
            <w:tcW w:w="2880" w:type="dxa"/>
            <w:tcMar/>
          </w:tcPr>
          <w:p w:rsidR="4FD44F27" w:rsidP="365F27AD" w:rsidRDefault="4FD44F27" w14:paraId="52843B95" w14:textId="43688448">
            <w:pPr>
              <w:pStyle w:val="BodyText"/>
            </w:pPr>
            <w:r w:rsidR="4FD44F27">
              <w:rPr/>
              <w:t>12/12</w:t>
            </w:r>
          </w:p>
        </w:tc>
      </w:tr>
      <w:tr w:rsidR="365F27AD" w:rsidTr="365F27AD" w14:paraId="2A972651">
        <w:trPr>
          <w:trHeight w:val="300"/>
        </w:trPr>
        <w:tc>
          <w:tcPr>
            <w:tcW w:w="2880" w:type="dxa"/>
            <w:tcMar/>
          </w:tcPr>
          <w:p w:rsidR="4FD44F27" w:rsidP="365F27AD" w:rsidRDefault="4FD44F27" w14:paraId="664DE09D" w14:textId="296FE4E6">
            <w:pPr>
              <w:pStyle w:val="BodyText"/>
            </w:pPr>
            <w:r w:rsidR="4FD44F27">
              <w:rPr/>
              <w:t>Project user manual</w:t>
            </w:r>
          </w:p>
        </w:tc>
        <w:tc>
          <w:tcPr>
            <w:tcW w:w="2880" w:type="dxa"/>
            <w:tcMar/>
          </w:tcPr>
          <w:p w:rsidR="08ED1D8A" w:rsidP="365F27AD" w:rsidRDefault="08ED1D8A" w14:paraId="519E3FCB" w14:textId="6347C3E7">
            <w:pPr>
              <w:pStyle w:val="BodyText"/>
            </w:pPr>
            <w:r w:rsidR="08ED1D8A">
              <w:rPr/>
              <w:t>Manual used to teach how to use the project</w:t>
            </w:r>
          </w:p>
        </w:tc>
        <w:tc>
          <w:tcPr>
            <w:tcW w:w="2880" w:type="dxa"/>
            <w:tcMar/>
          </w:tcPr>
          <w:p w:rsidR="4FD44F27" w:rsidP="365F27AD" w:rsidRDefault="4FD44F27" w14:paraId="7AA5389A" w14:textId="68532B02">
            <w:pPr>
              <w:pStyle w:val="BodyText"/>
            </w:pPr>
            <w:r w:rsidR="4FD44F27">
              <w:rPr/>
              <w:t>12/12</w:t>
            </w:r>
          </w:p>
        </w:tc>
      </w:tr>
    </w:tbl>
    <w:p w:rsidR="365F27AD" w:rsidRDefault="365F27AD" w14:paraId="4E86DDAB" w14:textId="7A13E1F8"/>
    <w:p w:rsidRPr="00C26778" w:rsidR="00E918C5" w:rsidRDefault="00E918C5" w14:paraId="0DE258ED" w14:textId="7FF993D2">
      <w:pPr>
        <w:pStyle w:val="Heading2"/>
        <w:rPr/>
      </w:pPr>
      <w:bookmarkStart w:name="_Toc524312836" w:id="23"/>
      <w:bookmarkStart w:name="_Toc11132104" w:id="24"/>
      <w:r w:rsidR="00E918C5">
        <w:rPr/>
        <w:t>Evolution of the Software Development Plan</w:t>
      </w:r>
      <w:bookmarkEnd w:id="23"/>
      <w:bookmarkEnd w:id="24"/>
    </w:p>
    <w:p w:rsidRPr="00C26778" w:rsidR="00E918C5" w:rsidRDefault="00E918C5" w14:paraId="5048CC00" w14:textId="77777777">
      <w:pPr>
        <w:pStyle w:val="BodyText"/>
      </w:pPr>
      <w:r w:rsidR="00E918C5">
        <w:rPr/>
        <w:t xml:space="preserve">The </w:t>
      </w:r>
      <w:r w:rsidRPr="365F27AD" w:rsidR="00E918C5">
        <w:rPr>
          <w:i w:val="1"/>
          <w:iCs w:val="1"/>
        </w:rPr>
        <w:t>Software Development Plan</w:t>
      </w:r>
      <w:r w:rsidR="00E918C5">
        <w:rPr/>
        <w:t xml:space="preserve"> will be revised prior to the start of each Iteration phase.</w:t>
      </w:r>
    </w:p>
    <w:p w:rsidR="1F863CCC" w:rsidP="365F27AD" w:rsidRDefault="1F863CCC" w14:paraId="0730A6B3" w14:textId="4A13DCCC">
      <w:pPr>
        <w:pStyle w:val="BodyText"/>
      </w:pPr>
      <w:r w:rsidR="1F863CCC">
        <w:rPr/>
        <w:t>Current Revisions:</w:t>
      </w:r>
    </w:p>
    <w:p w:rsidR="1F863CCC" w:rsidP="365F27AD" w:rsidRDefault="1F863CCC" w14:paraId="0CBB3A19" w14:textId="56F731E3">
      <w:pPr>
        <w:pStyle w:val="BodyText"/>
      </w:pPr>
      <w:r w:rsidR="1F863CCC">
        <w:rPr/>
        <w:t>Sept. 19 – Went through plan and decided on how to structure the program.</w:t>
      </w:r>
      <w:r w:rsidR="2D2CC9CB">
        <w:rPr/>
        <w:t xml:space="preserve"> (Subject to change </w:t>
      </w:r>
      <w:r>
        <w:tab/>
      </w:r>
      <w:r w:rsidR="2D2CC9CB">
        <w:rPr/>
        <w:t xml:space="preserve">depending on </w:t>
      </w:r>
      <w:r w:rsidR="2D2CC9CB">
        <w:rPr/>
        <w:t>the</w:t>
      </w:r>
      <w:r w:rsidR="2D2CC9CB">
        <w:rPr/>
        <w:t xml:space="preserve"> requirements of each submission deadline).</w:t>
      </w:r>
    </w:p>
    <w:p w:rsidR="2D2CC9CB" w:rsidP="365F27AD" w:rsidRDefault="2D2CC9CB" w14:paraId="222EAA6F" w14:textId="750C7028">
      <w:pPr>
        <w:pStyle w:val="BodyText"/>
      </w:pPr>
      <w:r w:rsidR="2D2CC9CB">
        <w:rPr/>
        <w:t>Sept. 26</w:t>
      </w:r>
      <w:r w:rsidR="5444508A">
        <w:rPr/>
        <w:t xml:space="preserve"> – Continue to follow the outline listed for deadline one, to prepare for </w:t>
      </w:r>
      <w:r w:rsidR="16A41CA7">
        <w:rPr/>
        <w:t>next iteration</w:t>
      </w:r>
    </w:p>
    <w:p w:rsidR="0DBEA66B" w:rsidP="365F27AD" w:rsidRDefault="0DBEA66B" w14:paraId="794C73AD" w14:textId="4334B3BD">
      <w:pPr>
        <w:pStyle w:val="BodyText"/>
      </w:pPr>
      <w:r w:rsidR="0DBEA66B">
        <w:rPr/>
        <w:t>Oct. 3 – Next scheduled iteration</w:t>
      </w:r>
      <w:r w:rsidR="020B62D5">
        <w:rPr/>
        <w:t>...</w:t>
      </w:r>
    </w:p>
    <w:p w:rsidRPr="00C26778" w:rsidR="00E918C5" w:rsidRDefault="00E918C5" w14:paraId="13C7032E" w14:textId="77777777">
      <w:pPr>
        <w:pStyle w:val="Heading1"/>
      </w:pPr>
      <w:bookmarkStart w:name="_Toc524312837" w:id="25"/>
      <w:bookmarkStart w:name="_Toc11132105" w:id="26"/>
      <w:r w:rsidRPr="00C26778">
        <w:t>Project Organization</w:t>
      </w:r>
      <w:bookmarkEnd w:id="25"/>
      <w:bookmarkEnd w:id="26"/>
    </w:p>
    <w:p w:rsidRPr="00C26778" w:rsidR="00E918C5" w:rsidRDefault="00E918C5" w14:paraId="54D1B3C2" w14:textId="18FAB373">
      <w:pPr>
        <w:pStyle w:val="Heading2"/>
        <w:rPr/>
      </w:pPr>
      <w:bookmarkStart w:name="_Toc524312838" w:id="27"/>
      <w:bookmarkStart w:name="_Toc11132106" w:id="28"/>
      <w:r w:rsidR="00E918C5">
        <w:rPr/>
        <w:t>Organizational Structure</w:t>
      </w:r>
      <w:bookmarkEnd w:id="27"/>
      <w:bookmarkEnd w:id="28"/>
    </w:p>
    <w:p w:rsidR="46BB67CD" w:rsidP="365F27AD" w:rsidRDefault="46BB67CD" w14:paraId="33F91C86" w14:textId="723FB612">
      <w:pPr>
        <w:pStyle w:val="BodyText"/>
      </w:pPr>
      <w:r w:rsidR="46BB67CD">
        <w:rPr/>
        <w:t>See Roles and Responsibilities</w:t>
      </w:r>
      <w:r w:rsidR="743E7A6D">
        <w:rPr/>
        <w:t xml:space="preserve"> (3.2) for team roles and organizational structure</w:t>
      </w:r>
      <w:r w:rsidR="46BB67CD">
        <w:rPr/>
        <w:t xml:space="preserve">. </w:t>
      </w:r>
    </w:p>
    <w:p w:rsidR="46BB67CD" w:rsidP="365F27AD" w:rsidRDefault="46BB67CD" w14:paraId="3629A184" w14:textId="384270EC">
      <w:pPr>
        <w:pStyle w:val="BodyText"/>
      </w:pPr>
      <w:r w:rsidR="46BB67CD">
        <w:rPr/>
        <w:t xml:space="preserve">All </w:t>
      </w:r>
      <w:r w:rsidR="46BB67CD">
        <w:rPr/>
        <w:t>submitted</w:t>
      </w:r>
      <w:r w:rsidR="46BB67CD">
        <w:rPr/>
        <w:t xml:space="preserve"> work from The Company</w:t>
      </w:r>
      <w:r w:rsidR="58C0DAE4">
        <w:rPr/>
        <w:t xml:space="preserve"> </w:t>
      </w:r>
      <w:bookmarkStart w:name="_Int_un8j1u0o" w:id="420844133"/>
      <w:r w:rsidR="58C0DAE4">
        <w:rPr/>
        <w:t>Company</w:t>
      </w:r>
      <w:bookmarkEnd w:id="420844133"/>
      <w:r w:rsidR="58C0DAE4">
        <w:rPr/>
        <w:t xml:space="preserve">, is subject to review by Prof. </w:t>
      </w:r>
      <w:r w:rsidR="58C0DAE4">
        <w:rPr/>
        <w:t>S</w:t>
      </w:r>
      <w:r w:rsidR="6E8EFEE9">
        <w:rPr/>
        <w:t>aiedian</w:t>
      </w:r>
      <w:r w:rsidR="6E8EFEE9">
        <w:rPr/>
        <w:t xml:space="preserve"> and the rest of the EECS 348 faculty.</w:t>
      </w:r>
    </w:p>
    <w:p w:rsidR="365F27AD" w:rsidP="365F27AD" w:rsidRDefault="365F27AD" w14:paraId="15294142" w14:textId="5EFF7867">
      <w:pPr>
        <w:pStyle w:val="BodyText"/>
      </w:pPr>
    </w:p>
    <w:p w:rsidR="365F27AD" w:rsidP="365F27AD" w:rsidRDefault="365F27AD" w14:paraId="1B2867C8" w14:textId="75DA7F77">
      <w:pPr>
        <w:pStyle w:val="BodyText"/>
      </w:pPr>
    </w:p>
    <w:p w:rsidR="365F27AD" w:rsidP="365F27AD" w:rsidRDefault="365F27AD" w14:paraId="1C34D4CF" w14:textId="55737288">
      <w:pPr>
        <w:pStyle w:val="BodyText"/>
      </w:pPr>
    </w:p>
    <w:p w:rsidRPr="00E1350F" w:rsidR="00E918C5" w:rsidRDefault="00E918C5" w14:paraId="4F53F665" w14:textId="428610F9">
      <w:pPr>
        <w:pStyle w:val="Heading2"/>
        <w:rPr/>
      </w:pPr>
      <w:bookmarkStart w:name="_Toc524312840" w:id="31"/>
      <w:bookmarkStart w:name="_Toc11132108" w:id="32"/>
      <w:r w:rsidR="00E918C5">
        <w:rPr/>
        <w:t>Roles and Responsibilities</w:t>
      </w:r>
      <w:bookmarkEnd w:id="31"/>
      <w:bookmarkEnd w:id="32"/>
    </w:p>
    <w:tbl>
      <w:tblPr>
        <w:tblW w:w="4351" w:type="pct"/>
        <w:tblCellSpacing w:w="15" w:type="dxa"/>
        <w:tblInd w:w="780" w:type="dxa"/>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000" w:firstRow="0" w:lastRow="0" w:firstColumn="0" w:lastColumn="0" w:noHBand="0" w:noVBand="0"/>
      </w:tblPr>
      <w:tblGrid>
        <w:gridCol w:w="3274"/>
        <w:gridCol w:w="4975"/>
      </w:tblGrid>
      <w:tr w:rsidRPr="00C26778" w:rsidR="00380978" w:rsidTr="365F27AD" w14:paraId="378D3348" w14:textId="77777777">
        <w:trPr>
          <w:trHeight w:val="447"/>
          <w:tblCellSpacing w:w="15" w:type="dxa"/>
        </w:trPr>
        <w:tc>
          <w:tcPr>
            <w:tcW w:w="1957" w:type="pct"/>
            <w:tcBorders>
              <w:top w:val="outset" w:color="auto" w:sz="6" w:space="0"/>
              <w:left w:val="outset" w:color="auto" w:sz="6" w:space="0"/>
              <w:bottom w:val="outset" w:color="auto" w:sz="6" w:space="0"/>
              <w:right w:val="outset" w:color="auto" w:sz="6" w:space="0"/>
            </w:tcBorders>
            <w:tcMar/>
            <w:vAlign w:val="center"/>
          </w:tcPr>
          <w:p w:rsidRPr="00C26778" w:rsidR="00E918C5" w:rsidRDefault="00E918C5" w14:paraId="6A85ED5A" w14:textId="77777777">
            <w:pPr>
              <w:rPr>
                <w:sz w:val="24"/>
                <w:szCs w:val="24"/>
              </w:rPr>
            </w:pPr>
            <w:r w:rsidRPr="00C26778">
              <w:rPr>
                <w:b/>
                <w:bCs/>
              </w:rPr>
              <w:t>Person</w:t>
            </w:r>
          </w:p>
        </w:tc>
        <w:tc>
          <w:tcPr>
            <w:tcW w:w="2988" w:type="pct"/>
            <w:tcBorders>
              <w:top w:val="outset" w:color="auto" w:sz="6" w:space="0"/>
              <w:left w:val="outset" w:color="auto" w:sz="6" w:space="0"/>
              <w:bottom w:val="outset" w:color="auto" w:sz="6" w:space="0"/>
              <w:right w:val="outset" w:color="auto" w:sz="6" w:space="0"/>
            </w:tcBorders>
            <w:tcMar/>
            <w:vAlign w:val="center"/>
          </w:tcPr>
          <w:p w:rsidRPr="00C26778" w:rsidR="00E918C5" w:rsidRDefault="00E918C5" w14:paraId="2EEF90A7" w14:textId="6BDCA429">
            <w:pPr>
              <w:rPr>
                <w:sz w:val="24"/>
                <w:szCs w:val="24"/>
              </w:rPr>
            </w:pPr>
            <w:r w:rsidRPr="00C26778">
              <w:rPr>
                <w:b/>
                <w:bCs/>
              </w:rPr>
              <w:t xml:space="preserve">Unified Process for </w:t>
            </w:r>
            <w:r w:rsidRPr="46572B4D" w:rsidR="502AEF82">
              <w:rPr>
                <w:b/>
                <w:bCs/>
              </w:rPr>
              <w:t>Education</w:t>
            </w:r>
            <w:r w:rsidRPr="00C26778">
              <w:rPr>
                <w:b/>
                <w:bCs/>
              </w:rPr>
              <w:t xml:space="preserve"> Role</w:t>
            </w:r>
          </w:p>
        </w:tc>
      </w:tr>
      <w:tr w:rsidRPr="00C26778" w:rsidR="00380978" w:rsidTr="365F27AD" w14:paraId="470255A4" w14:textId="77777777">
        <w:trPr>
          <w:trHeight w:val="447"/>
          <w:tblCellSpacing w:w="15" w:type="dxa"/>
        </w:trPr>
        <w:tc>
          <w:tcPr>
            <w:tcW w:w="1957" w:type="pct"/>
            <w:tcBorders>
              <w:top w:val="outset" w:color="auto" w:sz="6" w:space="0"/>
              <w:left w:val="outset" w:color="auto" w:sz="6" w:space="0"/>
              <w:bottom w:val="outset" w:color="auto" w:sz="6" w:space="0"/>
              <w:right w:val="outset" w:color="auto" w:sz="6" w:space="0"/>
            </w:tcBorders>
            <w:tcMar/>
            <w:vAlign w:val="center"/>
          </w:tcPr>
          <w:p w:rsidRPr="00C26778" w:rsidR="00E918C5" w:rsidRDefault="005E2955" w14:paraId="3EF5181D" w14:textId="4E671E33">
            <w:pPr>
              <w:rPr>
                <w:szCs w:val="24"/>
              </w:rPr>
            </w:pPr>
            <w:r>
              <w:rPr>
                <w:szCs w:val="24"/>
              </w:rPr>
              <w:t>Sione Daniels</w:t>
            </w:r>
          </w:p>
        </w:tc>
        <w:tc>
          <w:tcPr>
            <w:tcW w:w="2988" w:type="pct"/>
            <w:tcBorders>
              <w:top w:val="outset" w:color="auto" w:sz="6" w:space="0"/>
              <w:left w:val="outset" w:color="auto" w:sz="6" w:space="0"/>
              <w:bottom w:val="outset" w:color="auto" w:sz="6" w:space="0"/>
              <w:right w:val="outset" w:color="auto" w:sz="6" w:space="0"/>
            </w:tcBorders>
            <w:tcMar/>
            <w:vAlign w:val="center"/>
          </w:tcPr>
          <w:p w:rsidRPr="00C26778" w:rsidR="00E918C5" w:rsidRDefault="000947BD" w14:paraId="5BAAEAE6" w14:textId="414079B7">
            <w:pPr/>
            <w:r w:rsidR="7722D4A6">
              <w:rPr/>
              <w:t xml:space="preserve"> Group Leader</w:t>
            </w:r>
            <w:r w:rsidR="452419BC">
              <w:rPr/>
              <w:t xml:space="preserve">, 918-791-4021, </w:t>
            </w:r>
            <w:r w:rsidR="477CCC7C">
              <w:rPr/>
              <w:t>GitHub</w:t>
            </w:r>
            <w:r w:rsidR="2451CD45">
              <w:rPr/>
              <w:t xml:space="preserve">, </w:t>
            </w:r>
            <w:r w:rsidR="6ECE7595">
              <w:rPr/>
              <w:t>Python</w:t>
            </w:r>
          </w:p>
        </w:tc>
      </w:tr>
      <w:tr w:rsidRPr="00C26778" w:rsidR="00380978" w:rsidTr="365F27AD" w14:paraId="65902AA7" w14:textId="77777777">
        <w:trPr>
          <w:trHeight w:val="447"/>
          <w:tblCellSpacing w:w="15" w:type="dxa"/>
        </w:trPr>
        <w:tc>
          <w:tcPr>
            <w:tcW w:w="1957" w:type="pct"/>
            <w:tcBorders>
              <w:top w:val="outset" w:color="auto" w:sz="6" w:space="0"/>
              <w:left w:val="outset" w:color="auto" w:sz="6" w:space="0"/>
              <w:bottom w:val="outset" w:color="auto" w:sz="6" w:space="0"/>
              <w:right w:val="outset" w:color="auto" w:sz="6" w:space="0"/>
            </w:tcBorders>
            <w:tcMar/>
            <w:vAlign w:val="center"/>
          </w:tcPr>
          <w:p w:rsidRPr="00C26778" w:rsidR="00E918C5" w:rsidRDefault="005E2955" w14:paraId="3F9C577C" w14:textId="317DB7B5">
            <w:pPr>
              <w:rPr>
                <w:szCs w:val="24"/>
              </w:rPr>
            </w:pPr>
            <w:r>
              <w:rPr>
                <w:szCs w:val="24"/>
              </w:rPr>
              <w:t>Meg Taggart</w:t>
            </w:r>
          </w:p>
        </w:tc>
        <w:tc>
          <w:tcPr>
            <w:tcW w:w="2988" w:type="pct"/>
            <w:tcBorders>
              <w:top w:val="outset" w:color="auto" w:sz="6" w:space="0"/>
              <w:left w:val="outset" w:color="auto" w:sz="6" w:space="0"/>
              <w:bottom w:val="outset" w:color="auto" w:sz="6" w:space="0"/>
              <w:right w:val="outset" w:color="auto" w:sz="6" w:space="0"/>
            </w:tcBorders>
            <w:tcMar/>
            <w:vAlign w:val="center"/>
          </w:tcPr>
          <w:p w:rsidRPr="00C26778" w:rsidR="00E918C5" w:rsidRDefault="009E29CC" w14:paraId="6BD500E4" w14:textId="5B09BBBC">
            <w:r>
              <w:t xml:space="preserve"> Team Administrator</w:t>
            </w:r>
            <w:r w:rsidR="321C097D">
              <w:t>, 785-259-8909, GitHub</w:t>
            </w:r>
          </w:p>
        </w:tc>
      </w:tr>
      <w:tr w:rsidRPr="00C26778" w:rsidR="00405753" w:rsidTr="365F27AD" w14:paraId="154D2177" w14:textId="77777777">
        <w:trPr>
          <w:trHeight w:val="447"/>
          <w:tblCellSpacing w:w="15" w:type="dxa"/>
        </w:trPr>
        <w:tc>
          <w:tcPr>
            <w:tcW w:w="1957" w:type="pct"/>
            <w:tcBorders>
              <w:top w:val="outset" w:color="auto" w:sz="6" w:space="0"/>
              <w:left w:val="outset" w:color="auto" w:sz="6" w:space="0"/>
              <w:bottom w:val="outset" w:color="auto" w:sz="6" w:space="0"/>
              <w:right w:val="outset" w:color="auto" w:sz="6" w:space="0"/>
            </w:tcBorders>
            <w:tcMar/>
            <w:vAlign w:val="center"/>
          </w:tcPr>
          <w:p w:rsidR="005E2955" w:rsidRDefault="005E2955" w14:paraId="18ECBCE5" w14:textId="3F243575">
            <w:pPr>
              <w:rPr>
                <w:szCs w:val="24"/>
              </w:rPr>
            </w:pPr>
            <w:r>
              <w:rPr>
                <w:szCs w:val="24"/>
              </w:rPr>
              <w:t>Jett Viduya</w:t>
            </w:r>
          </w:p>
        </w:tc>
        <w:tc>
          <w:tcPr>
            <w:tcW w:w="2988" w:type="pct"/>
            <w:tcBorders>
              <w:top w:val="outset" w:color="auto" w:sz="6" w:space="0"/>
              <w:left w:val="outset" w:color="auto" w:sz="6" w:space="0"/>
              <w:bottom w:val="outset" w:color="auto" w:sz="6" w:space="0"/>
              <w:right w:val="outset" w:color="auto" w:sz="6" w:space="0"/>
            </w:tcBorders>
            <w:tcMar/>
            <w:vAlign w:val="center"/>
          </w:tcPr>
          <w:p w:rsidRPr="00C26778" w:rsidR="005E2955" w:rsidRDefault="00855350" w14:paraId="4D176366" w14:textId="3475146D">
            <w:r>
              <w:t xml:space="preserve"> Assistant Group Leader</w:t>
            </w:r>
            <w:r w:rsidR="5CEFCEC2">
              <w:t xml:space="preserve">, 913-353-0686, Python, </w:t>
            </w:r>
            <w:r w:rsidR="16CC5CBB">
              <w:t>GitHub</w:t>
            </w:r>
          </w:p>
        </w:tc>
      </w:tr>
      <w:tr w:rsidRPr="00C26778" w:rsidR="00405753" w:rsidTr="365F27AD" w14:paraId="5DC4498D" w14:textId="77777777">
        <w:trPr>
          <w:trHeight w:val="447"/>
          <w:tblCellSpacing w:w="15" w:type="dxa"/>
        </w:trPr>
        <w:tc>
          <w:tcPr>
            <w:tcW w:w="1957" w:type="pct"/>
            <w:tcBorders>
              <w:top w:val="outset" w:color="auto" w:sz="6" w:space="0"/>
              <w:left w:val="outset" w:color="auto" w:sz="6" w:space="0"/>
              <w:bottom w:val="outset" w:color="auto" w:sz="6" w:space="0"/>
              <w:right w:val="outset" w:color="auto" w:sz="6" w:space="0"/>
            </w:tcBorders>
            <w:tcMar/>
            <w:vAlign w:val="center"/>
          </w:tcPr>
          <w:p w:rsidR="005E2955" w:rsidRDefault="005E2955" w14:paraId="4B098ACD" w14:textId="7DF51430">
            <w:r>
              <w:t xml:space="preserve">Mohamed </w:t>
            </w:r>
            <w:r w:rsidR="29AB2EC8">
              <w:t>Ashraq</w:t>
            </w:r>
          </w:p>
        </w:tc>
        <w:tc>
          <w:tcPr>
            <w:tcW w:w="2988" w:type="pct"/>
            <w:tcBorders>
              <w:top w:val="outset" w:color="auto" w:sz="6" w:space="0"/>
              <w:left w:val="outset" w:color="auto" w:sz="6" w:space="0"/>
              <w:bottom w:val="outset" w:color="auto" w:sz="6" w:space="0"/>
              <w:right w:val="outset" w:color="auto" w:sz="6" w:space="0"/>
            </w:tcBorders>
            <w:tcMar/>
            <w:vAlign w:val="center"/>
          </w:tcPr>
          <w:p w:rsidRPr="00C26778" w:rsidR="00855350" w:rsidRDefault="009E29CC" w14:paraId="481EB9A2" w14:textId="164E9E7A">
            <w:r>
              <w:t xml:space="preserve"> </w:t>
            </w:r>
            <w:r w:rsidR="004B74A9">
              <w:t xml:space="preserve">Assistant </w:t>
            </w:r>
            <w:r w:rsidR="27A209CD">
              <w:t>team administrator</w:t>
            </w:r>
            <w:r w:rsidR="4FBD2CCA">
              <w:t>, 913-490-6826, Python</w:t>
            </w:r>
            <w:r w:rsidR="5E27ACC7">
              <w:t>, GitHub</w:t>
            </w:r>
          </w:p>
        </w:tc>
      </w:tr>
      <w:tr w:rsidRPr="00C26778" w:rsidR="00405753" w:rsidTr="365F27AD" w14:paraId="648D6F35" w14:textId="77777777">
        <w:trPr>
          <w:trHeight w:val="447"/>
          <w:tblCellSpacing w:w="15" w:type="dxa"/>
        </w:trPr>
        <w:tc>
          <w:tcPr>
            <w:tcW w:w="1957" w:type="pct"/>
            <w:tcBorders>
              <w:top w:val="outset" w:color="auto" w:sz="6" w:space="0"/>
              <w:left w:val="outset" w:color="auto" w:sz="6" w:space="0"/>
              <w:bottom w:val="outset" w:color="auto" w:sz="6" w:space="0"/>
              <w:right w:val="outset" w:color="auto" w:sz="6" w:space="0"/>
            </w:tcBorders>
            <w:tcMar/>
            <w:vAlign w:val="center"/>
          </w:tcPr>
          <w:p w:rsidR="005E2955" w:rsidRDefault="005E2955" w14:paraId="4E468DEC" w14:textId="2CB50B16">
            <w:pPr>
              <w:rPr>
                <w:szCs w:val="24"/>
              </w:rPr>
            </w:pPr>
            <w:r>
              <w:rPr>
                <w:szCs w:val="24"/>
              </w:rPr>
              <w:t>K Li</w:t>
            </w:r>
          </w:p>
        </w:tc>
        <w:tc>
          <w:tcPr>
            <w:tcW w:w="2988" w:type="pct"/>
            <w:tcBorders>
              <w:top w:val="outset" w:color="auto" w:sz="6" w:space="0"/>
              <w:left w:val="outset" w:color="auto" w:sz="6" w:space="0"/>
              <w:bottom w:val="outset" w:color="auto" w:sz="6" w:space="0"/>
              <w:right w:val="outset" w:color="auto" w:sz="6" w:space="0"/>
            </w:tcBorders>
            <w:tcMar/>
            <w:vAlign w:val="center"/>
          </w:tcPr>
          <w:p w:rsidRPr="00C26778" w:rsidR="005E2955" w:rsidRDefault="00DF2DED" w14:paraId="03BF7F90" w14:textId="4EE39DD8">
            <w:r>
              <w:t xml:space="preserve"> Assistant Tech</w:t>
            </w:r>
            <w:r w:rsidR="00631E00">
              <w:t>nical Leader</w:t>
            </w:r>
            <w:r w:rsidR="162B8A9E">
              <w:t>,913-333-8329</w:t>
            </w:r>
            <w:r w:rsidR="394C2855">
              <w:t>, python,github</w:t>
            </w:r>
          </w:p>
        </w:tc>
      </w:tr>
      <w:tr w:rsidRPr="00C26778" w:rsidR="00405753" w:rsidTr="365F27AD" w14:paraId="439741D0" w14:textId="77777777">
        <w:trPr>
          <w:trHeight w:val="447"/>
          <w:tblCellSpacing w:w="15" w:type="dxa"/>
        </w:trPr>
        <w:tc>
          <w:tcPr>
            <w:tcW w:w="1957" w:type="pct"/>
            <w:tcBorders>
              <w:top w:val="outset" w:color="auto" w:sz="6" w:space="0"/>
              <w:left w:val="outset" w:color="auto" w:sz="6" w:space="0"/>
              <w:bottom w:val="outset" w:color="auto" w:sz="6" w:space="0"/>
              <w:right w:val="outset" w:color="auto" w:sz="6" w:space="0"/>
            </w:tcBorders>
            <w:tcMar/>
            <w:vAlign w:val="center"/>
          </w:tcPr>
          <w:p w:rsidR="005E2955" w:rsidRDefault="773C2259" w14:paraId="5CD10EEA" w14:textId="3F0282F0">
            <w:r>
              <w:t>Abdelrahman Zeidan</w:t>
            </w:r>
          </w:p>
        </w:tc>
        <w:tc>
          <w:tcPr>
            <w:tcW w:w="2988" w:type="pct"/>
            <w:tcBorders>
              <w:top w:val="outset" w:color="auto" w:sz="6" w:space="0"/>
              <w:left w:val="outset" w:color="auto" w:sz="6" w:space="0"/>
              <w:bottom w:val="outset" w:color="auto" w:sz="6" w:space="0"/>
              <w:right w:val="outset" w:color="auto" w:sz="6" w:space="0"/>
            </w:tcBorders>
            <w:tcMar/>
            <w:vAlign w:val="center"/>
          </w:tcPr>
          <w:p w:rsidRPr="00C26778" w:rsidR="005E2955" w:rsidRDefault="00DF2DED" w14:paraId="5B360CD6" w14:textId="13E3797F">
            <w:r w:rsidR="3D0A5CA7">
              <w:rPr/>
              <w:t xml:space="preserve"> </w:t>
            </w:r>
            <w:r w:rsidR="12BFCD76">
              <w:rPr/>
              <w:t>Technical</w:t>
            </w:r>
            <w:r w:rsidR="3D0A5CA7">
              <w:rPr/>
              <w:t xml:space="preserve"> Leader</w:t>
            </w:r>
            <w:r w:rsidR="2DEF7302">
              <w:rPr/>
              <w:t>, 816-462-</w:t>
            </w:r>
            <w:bookmarkStart w:name="_Int_ZdNb36Ok" w:id="1984539201"/>
            <w:r w:rsidR="2DEF7302">
              <w:rPr/>
              <w:t>2766</w:t>
            </w:r>
            <w:r w:rsidR="3C545A24">
              <w:rPr/>
              <w:t>,  Python</w:t>
            </w:r>
            <w:bookmarkEnd w:id="1984539201"/>
            <w:r w:rsidR="231F8F97">
              <w:rPr/>
              <w:t>, C,</w:t>
            </w:r>
          </w:p>
        </w:tc>
      </w:tr>
      <w:tr w:rsidRPr="00C26778" w:rsidR="00FA1FDA" w:rsidTr="365F27AD" w14:paraId="4DE57394" w14:textId="77777777">
        <w:trPr>
          <w:trHeight w:val="447"/>
          <w:tblCellSpacing w:w="15" w:type="dxa"/>
        </w:trPr>
        <w:tc>
          <w:tcPr>
            <w:tcW w:w="1957" w:type="pct"/>
            <w:tcBorders>
              <w:top w:val="outset" w:color="auto" w:sz="6" w:space="0"/>
              <w:left w:val="outset" w:color="auto" w:sz="6" w:space="0"/>
              <w:bottom w:val="outset" w:color="auto" w:sz="6" w:space="0"/>
              <w:right w:val="outset" w:color="auto" w:sz="6" w:space="0"/>
            </w:tcBorders>
            <w:tcMar/>
            <w:vAlign w:val="center"/>
          </w:tcPr>
          <w:p w:rsidR="00CC553F" w:rsidRDefault="00CC553F" w14:paraId="0FF92312" w14:textId="5C7D2570">
            <w:r>
              <w:t xml:space="preserve">Dakota </w:t>
            </w:r>
            <w:r w:rsidR="008120F9">
              <w:t>Kling</w:t>
            </w:r>
          </w:p>
        </w:tc>
        <w:tc>
          <w:tcPr>
            <w:tcW w:w="2988" w:type="pct"/>
            <w:tcBorders>
              <w:top w:val="outset" w:color="auto" w:sz="6" w:space="0"/>
              <w:left w:val="outset" w:color="auto" w:sz="6" w:space="0"/>
              <w:bottom w:val="outset" w:color="auto" w:sz="6" w:space="0"/>
              <w:right w:val="outset" w:color="auto" w:sz="6" w:space="0"/>
            </w:tcBorders>
            <w:tcMar/>
            <w:vAlign w:val="center"/>
          </w:tcPr>
          <w:p w:rsidRPr="00C26778" w:rsidR="00CC553F" w:rsidRDefault="00631E00" w14:paraId="63C3140F" w14:textId="56BCB7C9">
            <w:pPr>
              <w:rPr>
                <w:szCs w:val="24"/>
              </w:rPr>
            </w:pPr>
            <w:r>
              <w:rPr>
                <w:szCs w:val="24"/>
              </w:rPr>
              <w:t xml:space="preserve"> </w:t>
            </w:r>
            <w:r w:rsidR="001E2CA0">
              <w:rPr>
                <w:szCs w:val="24"/>
              </w:rPr>
              <w:t>Quality Assurance</w:t>
            </w:r>
            <w:r w:rsidR="00E44CED">
              <w:rPr>
                <w:szCs w:val="24"/>
              </w:rPr>
              <w:t xml:space="preserve">, </w:t>
            </w:r>
            <w:r w:rsidR="008C3BA4">
              <w:rPr>
                <w:szCs w:val="24"/>
              </w:rPr>
              <w:t>918-</w:t>
            </w:r>
            <w:r w:rsidR="002C2B70">
              <w:rPr>
                <w:szCs w:val="24"/>
              </w:rPr>
              <w:t>350-6029</w:t>
            </w:r>
            <w:r w:rsidR="00E44CED">
              <w:rPr>
                <w:szCs w:val="24"/>
              </w:rPr>
              <w:t>, Github, Python</w:t>
            </w:r>
          </w:p>
        </w:tc>
      </w:tr>
    </w:tbl>
    <w:p w:rsidRPr="00C26778" w:rsidR="00E918C5" w:rsidRDefault="00E918C5" w14:paraId="66C1445F" w14:textId="77777777">
      <w:pPr>
        <w:pStyle w:val="BodyText"/>
      </w:pPr>
    </w:p>
    <w:p w:rsidR="00E918C5" w:rsidP="365F27AD" w:rsidRDefault="00E918C5" w14:paraId="694071FD" w14:textId="778A7FAC">
      <w:pPr>
        <w:pStyle w:val="BodyText"/>
      </w:pPr>
      <w:r w:rsidR="00E918C5">
        <w:rPr/>
        <w:t xml:space="preserve">Anyone on the project can perform </w:t>
      </w:r>
      <w:hyperlink r:id="R36fa0663da0f4447">
        <w:r w:rsidRPr="365F27AD" w:rsidR="00E918C5">
          <w:rPr>
            <w:rStyle w:val="Hyperlink"/>
          </w:rPr>
          <w:t>Any Role</w:t>
        </w:r>
      </w:hyperlink>
      <w:r w:rsidR="00E918C5">
        <w:rPr/>
        <w:t xml:space="preserve"> activities.</w:t>
      </w:r>
    </w:p>
    <w:p w:rsidR="00E918C5" w:rsidP="365F27AD" w:rsidRDefault="00E918C5" w14:paraId="37B5DB8F" w14:textId="2BB80EE2">
      <w:pPr>
        <w:pStyle w:val="Heading1"/>
        <w:rPr/>
      </w:pPr>
      <w:bookmarkStart w:name="_Toc524312841" w:id="33"/>
      <w:bookmarkStart w:name="_Toc11132109" w:id="34"/>
      <w:r w:rsidR="00E918C5">
        <w:rPr/>
        <w:t>Management Process</w:t>
      </w:r>
      <w:bookmarkEnd w:id="33"/>
      <w:bookmarkEnd w:id="34"/>
    </w:p>
    <w:p w:rsidR="00E918C5" w:rsidP="365F27AD" w:rsidRDefault="00E918C5" w14:paraId="6652D2B9" w14:textId="4D4C8DAE">
      <w:pPr>
        <w:pStyle w:val="Heading2"/>
        <w:rPr/>
      </w:pPr>
      <w:bookmarkStart w:name="_Toc524312843" w:id="37"/>
      <w:bookmarkStart w:name="_Toc11132111" w:id="38"/>
      <w:r w:rsidR="00E918C5">
        <w:rPr/>
        <w:t>Pro</w:t>
      </w:r>
      <w:r w:rsidR="4228C988">
        <w:rPr/>
        <w:t>ject Plan</w:t>
      </w:r>
      <w:bookmarkEnd w:id="37"/>
      <w:bookmarkEnd w:id="38"/>
    </w:p>
    <w:p w:rsidRPr="00C26778" w:rsidR="00E918C5" w:rsidRDefault="00E918C5" w14:paraId="741B6FF9" w14:textId="77777777">
      <w:pPr>
        <w:pStyle w:val="Heading3"/>
      </w:pPr>
      <w:bookmarkStart w:name="_Toc524312845" w:id="40"/>
      <w:r w:rsidRPr="00C26778">
        <w:t>Iteration Objectives</w:t>
      </w:r>
      <w:bookmarkEnd w:id="40"/>
    </w:p>
    <w:p w:rsidRPr="00C26778" w:rsidR="00E918C5" w:rsidP="365F27AD" w:rsidRDefault="00E918C5" w14:paraId="5BA3A874" w14:textId="4AA3CA1F">
      <w:pPr>
        <w:pStyle w:val="infoblue0"/>
        <w:rPr>
          <w:b w:val="0"/>
          <w:bCs w:val="0"/>
          <w:i w:val="0"/>
          <w:iCs w:val="0"/>
          <w:color w:val="auto"/>
        </w:rPr>
      </w:pPr>
      <w:r w:rsidRPr="365F27AD" w:rsidR="06E3C336">
        <w:rPr>
          <w:b w:val="0"/>
          <w:bCs w:val="0"/>
          <w:i w:val="0"/>
          <w:iCs w:val="0"/>
          <w:color w:val="auto"/>
        </w:rPr>
        <w:t>Main Project Documentation Iterations</w:t>
      </w:r>
    </w:p>
    <w:p w:rsidR="06E3C336" w:rsidP="365F27AD" w:rsidRDefault="06E3C336" w14:paraId="511A67C6" w14:textId="46F3A3D9">
      <w:pPr>
        <w:pStyle w:val="infoblue0"/>
        <w:numPr>
          <w:ilvl w:val="0"/>
          <w:numId w:val="53"/>
        </w:numPr>
        <w:rPr>
          <w:b w:val="0"/>
          <w:bCs w:val="0"/>
          <w:i w:val="0"/>
          <w:iCs w:val="0"/>
          <w:color w:val="auto"/>
        </w:rPr>
      </w:pPr>
      <w:r w:rsidRPr="365F27AD" w:rsidR="06E3C336">
        <w:rPr>
          <w:b w:val="0"/>
          <w:bCs w:val="0"/>
          <w:i w:val="0"/>
          <w:iCs w:val="0"/>
          <w:color w:val="auto"/>
        </w:rPr>
        <w:t xml:space="preserve">Project Plan </w:t>
      </w:r>
      <w:r w:rsidRPr="365F27AD" w:rsidR="405FBF8E">
        <w:rPr>
          <w:b w:val="0"/>
          <w:bCs w:val="0"/>
          <w:i w:val="0"/>
          <w:iCs w:val="0"/>
          <w:color w:val="auto"/>
        </w:rPr>
        <w:t>(Part 1 &amp; 2)</w:t>
      </w:r>
    </w:p>
    <w:p w:rsidR="06E3C336" w:rsidP="365F27AD" w:rsidRDefault="06E3C336" w14:paraId="373DB200" w14:textId="31BAD33C">
      <w:pPr>
        <w:pStyle w:val="infoblue0"/>
        <w:numPr>
          <w:ilvl w:val="0"/>
          <w:numId w:val="53"/>
        </w:numPr>
        <w:rPr>
          <w:b w:val="0"/>
          <w:bCs w:val="0"/>
          <w:i w:val="0"/>
          <w:iCs w:val="0"/>
          <w:color w:val="auto"/>
        </w:rPr>
      </w:pPr>
      <w:r w:rsidRPr="365F27AD" w:rsidR="06E3C336">
        <w:rPr>
          <w:b w:val="0"/>
          <w:bCs w:val="0"/>
          <w:i w:val="0"/>
          <w:iCs w:val="0"/>
          <w:color w:val="auto"/>
        </w:rPr>
        <w:t>Software Requirements</w:t>
      </w:r>
    </w:p>
    <w:p w:rsidR="06E3C336" w:rsidP="365F27AD" w:rsidRDefault="06E3C336" w14:paraId="571E8E12" w14:textId="4FCA4CE4">
      <w:pPr>
        <w:pStyle w:val="infoblue0"/>
        <w:numPr>
          <w:ilvl w:val="0"/>
          <w:numId w:val="53"/>
        </w:numPr>
        <w:rPr>
          <w:b w:val="0"/>
          <w:bCs w:val="0"/>
          <w:i w:val="0"/>
          <w:iCs w:val="0"/>
          <w:color w:val="auto"/>
        </w:rPr>
      </w:pPr>
      <w:r w:rsidRPr="365F27AD" w:rsidR="06E3C336">
        <w:rPr>
          <w:b w:val="0"/>
          <w:bCs w:val="0"/>
          <w:i w:val="0"/>
          <w:iCs w:val="0"/>
          <w:color w:val="auto"/>
        </w:rPr>
        <w:t>Software Architectural Desi</w:t>
      </w:r>
      <w:r w:rsidRPr="365F27AD" w:rsidR="06E3C336">
        <w:rPr>
          <w:b w:val="0"/>
          <w:bCs w:val="0"/>
          <w:i w:val="0"/>
          <w:iCs w:val="0"/>
          <w:color w:val="auto"/>
        </w:rPr>
        <w:t>g</w:t>
      </w:r>
      <w:r w:rsidRPr="365F27AD" w:rsidR="06E3C336">
        <w:rPr>
          <w:b w:val="0"/>
          <w:bCs w:val="0"/>
          <w:i w:val="0"/>
          <w:iCs w:val="0"/>
          <w:color w:val="auto"/>
        </w:rPr>
        <w:t>n</w:t>
      </w:r>
    </w:p>
    <w:p w:rsidR="06E3C336" w:rsidP="365F27AD" w:rsidRDefault="06E3C336" w14:paraId="068783B7" w14:textId="2B82604A">
      <w:pPr>
        <w:pStyle w:val="infoblue0"/>
        <w:numPr>
          <w:ilvl w:val="0"/>
          <w:numId w:val="53"/>
        </w:numPr>
        <w:rPr>
          <w:b w:val="0"/>
          <w:bCs w:val="0"/>
          <w:i w:val="0"/>
          <w:iCs w:val="0"/>
          <w:color w:val="auto"/>
        </w:rPr>
      </w:pPr>
      <w:r w:rsidRPr="365F27AD" w:rsidR="06E3C336">
        <w:rPr>
          <w:b w:val="0"/>
          <w:bCs w:val="0"/>
          <w:i w:val="0"/>
          <w:iCs w:val="0"/>
          <w:color w:val="auto"/>
        </w:rPr>
        <w:t>Test</w:t>
      </w:r>
      <w:r w:rsidRPr="365F27AD" w:rsidR="6FCCFDDF">
        <w:rPr>
          <w:b w:val="0"/>
          <w:bCs w:val="0"/>
          <w:i w:val="0"/>
          <w:iCs w:val="0"/>
          <w:color w:val="auto"/>
        </w:rPr>
        <w:t xml:space="preserve"> Planning</w:t>
      </w:r>
    </w:p>
    <w:p w:rsidR="6FCCFDDF" w:rsidP="365F27AD" w:rsidRDefault="6FCCFDDF" w14:paraId="5AFF6C0A" w14:textId="6C1BBE1F">
      <w:pPr>
        <w:pStyle w:val="infoblue0"/>
        <w:numPr>
          <w:ilvl w:val="0"/>
          <w:numId w:val="53"/>
        </w:numPr>
        <w:rPr>
          <w:b w:val="0"/>
          <w:bCs w:val="0"/>
          <w:i w:val="0"/>
          <w:iCs w:val="0"/>
          <w:color w:val="auto"/>
        </w:rPr>
      </w:pPr>
      <w:r w:rsidRPr="365F27AD" w:rsidR="6FCCFDDF">
        <w:rPr>
          <w:b w:val="0"/>
          <w:bCs w:val="0"/>
          <w:i w:val="0"/>
          <w:iCs w:val="0"/>
          <w:color w:val="auto"/>
        </w:rPr>
        <w:t>Full Release</w:t>
      </w:r>
    </w:p>
    <w:p w:rsidR="365F27AD" w:rsidP="365F27AD" w:rsidRDefault="365F27AD" w14:paraId="36BE8404" w14:textId="575DD1E3">
      <w:pPr>
        <w:pStyle w:val="infoblue0"/>
      </w:pPr>
    </w:p>
    <w:p w:rsidRPr="00C26778" w:rsidR="00E918C5" w:rsidRDefault="00E918C5" w14:paraId="308253DE" w14:textId="44F727BC">
      <w:pPr>
        <w:pStyle w:val="Heading3"/>
        <w:rPr/>
      </w:pPr>
      <w:bookmarkStart w:name="_Toc524312846" w:id="41"/>
      <w:r w:rsidR="00E918C5">
        <w:rPr/>
        <w:t>Releases</w:t>
      </w:r>
      <w:bookmarkEnd w:id="41"/>
    </w:p>
    <w:tbl>
      <w:tblPr>
        <w:tblStyle w:val="TableGrid"/>
        <w:tblW w:w="0" w:type="auto"/>
        <w:tblInd w:w="720" w:type="dxa"/>
        <w:tblLayout w:type="fixed"/>
        <w:tblLook w:val="06A0" w:firstRow="1" w:lastRow="0" w:firstColumn="1" w:lastColumn="0" w:noHBand="1" w:noVBand="1"/>
      </w:tblPr>
      <w:tblGrid>
        <w:gridCol w:w="2160"/>
        <w:gridCol w:w="2160"/>
        <w:gridCol w:w="4425"/>
      </w:tblGrid>
      <w:tr w:rsidR="365F27AD" w:rsidTr="365F27AD" w14:paraId="2A5BF6BC">
        <w:trPr>
          <w:trHeight w:val="300"/>
        </w:trPr>
        <w:tc>
          <w:tcPr>
            <w:tcW w:w="2160" w:type="dxa"/>
            <w:tcMar/>
          </w:tcPr>
          <w:p w:rsidR="47D35C98" w:rsidP="365F27AD" w:rsidRDefault="47D35C98" w14:paraId="790FFA43" w14:textId="4780A162">
            <w:pPr>
              <w:pStyle w:val="infoblue0"/>
              <w:rPr>
                <w:color w:val="auto"/>
              </w:rPr>
            </w:pPr>
            <w:r w:rsidRPr="365F27AD" w:rsidR="47D35C98">
              <w:rPr>
                <w:color w:val="auto"/>
              </w:rPr>
              <w:t>Iteration</w:t>
            </w:r>
          </w:p>
        </w:tc>
        <w:tc>
          <w:tcPr>
            <w:tcW w:w="2160" w:type="dxa"/>
            <w:tcMar/>
          </w:tcPr>
          <w:p w:rsidR="47D35C98" w:rsidP="365F27AD" w:rsidRDefault="47D35C98" w14:paraId="595FD8D8" w14:textId="40FED0D6">
            <w:pPr>
              <w:pStyle w:val="infoblue0"/>
              <w:rPr>
                <w:color w:val="auto"/>
              </w:rPr>
            </w:pPr>
            <w:r w:rsidRPr="365F27AD" w:rsidR="47D35C98">
              <w:rPr>
                <w:color w:val="auto"/>
              </w:rPr>
              <w:t>Type</w:t>
            </w:r>
          </w:p>
        </w:tc>
        <w:tc>
          <w:tcPr>
            <w:tcW w:w="4425" w:type="dxa"/>
            <w:tcMar/>
          </w:tcPr>
          <w:p w:rsidR="47D35C98" w:rsidP="365F27AD" w:rsidRDefault="47D35C98" w14:paraId="4448B56E" w14:textId="407CD45C">
            <w:pPr>
              <w:pStyle w:val="infoblue0"/>
              <w:rPr>
                <w:color w:val="auto"/>
              </w:rPr>
            </w:pPr>
            <w:r w:rsidRPr="365F27AD" w:rsidR="47D35C98">
              <w:rPr>
                <w:color w:val="auto"/>
              </w:rPr>
              <w:t>Description</w:t>
            </w:r>
          </w:p>
        </w:tc>
      </w:tr>
      <w:tr w:rsidR="365F27AD" w:rsidTr="365F27AD" w14:paraId="2298E88C">
        <w:trPr>
          <w:trHeight w:val="300"/>
        </w:trPr>
        <w:tc>
          <w:tcPr>
            <w:tcW w:w="2160" w:type="dxa"/>
            <w:tcMar/>
          </w:tcPr>
          <w:p w:rsidR="6B1E1D97" w:rsidP="365F27AD" w:rsidRDefault="6B1E1D97" w14:paraId="6F3EF8C2" w14:textId="2B09430D">
            <w:pPr>
              <w:pStyle w:val="infoblue0"/>
              <w:rPr>
                <w:color w:val="auto"/>
              </w:rPr>
            </w:pPr>
            <w:r w:rsidRPr="365F27AD" w:rsidR="6B1E1D97">
              <w:rPr>
                <w:color w:val="auto"/>
              </w:rPr>
              <w:t>Project Plan</w:t>
            </w:r>
          </w:p>
        </w:tc>
        <w:tc>
          <w:tcPr>
            <w:tcW w:w="2160" w:type="dxa"/>
            <w:tcMar/>
          </w:tcPr>
          <w:p w:rsidR="6B1E1D97" w:rsidP="365F27AD" w:rsidRDefault="6B1E1D97" w14:paraId="108A9F76" w14:textId="63F85627">
            <w:pPr>
              <w:pStyle w:val="infoblue0"/>
              <w:rPr>
                <w:color w:val="auto"/>
              </w:rPr>
            </w:pPr>
            <w:r w:rsidRPr="365F27AD" w:rsidR="6B1E1D97">
              <w:rPr>
                <w:color w:val="auto"/>
              </w:rPr>
              <w:t>Demo</w:t>
            </w:r>
          </w:p>
        </w:tc>
        <w:tc>
          <w:tcPr>
            <w:tcW w:w="4425" w:type="dxa"/>
            <w:tcMar/>
          </w:tcPr>
          <w:p w:rsidR="3CDB4CDB" w:rsidP="365F27AD" w:rsidRDefault="3CDB4CDB" w14:paraId="00C84652" w14:textId="5A919759">
            <w:pPr>
              <w:pStyle w:val="infoblue0"/>
              <w:rPr>
                <w:color w:val="auto"/>
              </w:rPr>
            </w:pPr>
            <w:r w:rsidRPr="365F27AD" w:rsidR="3CDB4CDB">
              <w:rPr>
                <w:color w:val="auto"/>
              </w:rPr>
              <w:t>A</w:t>
            </w:r>
            <w:r w:rsidRPr="365F27AD" w:rsidR="3DC15236">
              <w:rPr>
                <w:color w:val="auto"/>
              </w:rPr>
              <w:t>n official document that outlines the overall project plan for all stakeholders.</w:t>
            </w:r>
          </w:p>
        </w:tc>
      </w:tr>
      <w:tr w:rsidR="365F27AD" w:rsidTr="365F27AD" w14:paraId="372E9E80">
        <w:trPr>
          <w:trHeight w:val="300"/>
        </w:trPr>
        <w:tc>
          <w:tcPr>
            <w:tcW w:w="2160" w:type="dxa"/>
            <w:tcMar/>
          </w:tcPr>
          <w:p w:rsidR="6B1E1D97" w:rsidP="365F27AD" w:rsidRDefault="6B1E1D97" w14:paraId="2221A558" w14:textId="62A2D57F">
            <w:pPr>
              <w:pStyle w:val="infoblue0"/>
              <w:rPr>
                <w:color w:val="auto"/>
              </w:rPr>
            </w:pPr>
            <w:r w:rsidRPr="365F27AD" w:rsidR="6B1E1D97">
              <w:rPr>
                <w:color w:val="auto"/>
              </w:rPr>
              <w:t>Software Requirements</w:t>
            </w:r>
          </w:p>
        </w:tc>
        <w:tc>
          <w:tcPr>
            <w:tcW w:w="2160" w:type="dxa"/>
            <w:tcMar/>
          </w:tcPr>
          <w:p w:rsidR="5BB09357" w:rsidP="365F27AD" w:rsidRDefault="5BB09357" w14:paraId="35B5CDB3" w14:textId="1D47A305">
            <w:pPr>
              <w:pStyle w:val="infoblue0"/>
              <w:rPr>
                <w:color w:val="auto"/>
              </w:rPr>
            </w:pPr>
            <w:r w:rsidRPr="365F27AD" w:rsidR="5BB09357">
              <w:rPr>
                <w:color w:val="auto"/>
              </w:rPr>
              <w:t>Pre-Alpha</w:t>
            </w:r>
          </w:p>
        </w:tc>
        <w:tc>
          <w:tcPr>
            <w:tcW w:w="4425" w:type="dxa"/>
            <w:tcMar/>
          </w:tcPr>
          <w:p w:rsidR="42DF1957" w:rsidP="365F27AD" w:rsidRDefault="42DF1957" w14:paraId="0DD41D32" w14:textId="4314086A">
            <w:pPr>
              <w:pStyle w:val="infoblue0"/>
              <w:rPr>
                <w:color w:val="auto"/>
              </w:rPr>
            </w:pPr>
            <w:r w:rsidRPr="365F27AD" w:rsidR="42DF1957">
              <w:rPr>
                <w:color w:val="auto"/>
              </w:rPr>
              <w:t xml:space="preserve">Desired behaviors of program will be clearly </w:t>
            </w:r>
            <w:r w:rsidRPr="365F27AD" w:rsidR="42DF1957">
              <w:rPr>
                <w:color w:val="auto"/>
              </w:rPr>
              <w:t>stated</w:t>
            </w:r>
            <w:r w:rsidRPr="365F27AD" w:rsidR="42DF1957">
              <w:rPr>
                <w:color w:val="auto"/>
              </w:rPr>
              <w:t>, acknowledged, and accounted for during implementation.</w:t>
            </w:r>
          </w:p>
        </w:tc>
      </w:tr>
      <w:tr w:rsidR="365F27AD" w:rsidTr="365F27AD" w14:paraId="487EC6BC">
        <w:trPr>
          <w:trHeight w:val="300"/>
        </w:trPr>
        <w:tc>
          <w:tcPr>
            <w:tcW w:w="2160" w:type="dxa"/>
            <w:tcMar/>
          </w:tcPr>
          <w:p w:rsidR="20FE603A" w:rsidP="365F27AD" w:rsidRDefault="20FE603A" w14:paraId="3D712DED" w14:textId="5ED00050">
            <w:pPr>
              <w:pStyle w:val="infoblue0"/>
              <w:rPr>
                <w:color w:val="auto"/>
              </w:rPr>
            </w:pPr>
            <w:r w:rsidRPr="365F27AD" w:rsidR="20FE603A">
              <w:rPr>
                <w:color w:val="auto"/>
              </w:rPr>
              <w:t>Software Architectural Design</w:t>
            </w:r>
          </w:p>
        </w:tc>
        <w:tc>
          <w:tcPr>
            <w:tcW w:w="2160" w:type="dxa"/>
            <w:tcMar/>
          </w:tcPr>
          <w:p w:rsidR="5C45F58C" w:rsidP="365F27AD" w:rsidRDefault="5C45F58C" w14:paraId="0D756351" w14:textId="4D5CA732">
            <w:pPr>
              <w:pStyle w:val="infoblue0"/>
              <w:rPr>
                <w:color w:val="auto"/>
              </w:rPr>
            </w:pPr>
            <w:r w:rsidRPr="365F27AD" w:rsidR="5C45F58C">
              <w:rPr>
                <w:color w:val="auto"/>
              </w:rPr>
              <w:t>Alpha</w:t>
            </w:r>
          </w:p>
        </w:tc>
        <w:tc>
          <w:tcPr>
            <w:tcW w:w="4425" w:type="dxa"/>
            <w:tcMar/>
          </w:tcPr>
          <w:p w:rsidR="09F6C9AC" w:rsidP="365F27AD" w:rsidRDefault="09F6C9AC" w14:paraId="0B84BE06" w14:textId="4E0D9662">
            <w:pPr>
              <w:pStyle w:val="infoblue0"/>
              <w:rPr>
                <w:color w:val="auto"/>
              </w:rPr>
            </w:pPr>
            <w:r w:rsidRPr="365F27AD" w:rsidR="09F6C9AC">
              <w:rPr>
                <w:color w:val="auto"/>
              </w:rPr>
              <w:t>Main development and implementation will be applied to the project to reflect established requirements.</w:t>
            </w:r>
          </w:p>
        </w:tc>
      </w:tr>
      <w:tr w:rsidR="365F27AD" w:rsidTr="365F27AD" w14:paraId="3B279E89">
        <w:trPr>
          <w:trHeight w:val="300"/>
        </w:trPr>
        <w:tc>
          <w:tcPr>
            <w:tcW w:w="2160" w:type="dxa"/>
            <w:tcMar/>
          </w:tcPr>
          <w:p w:rsidR="20FE603A" w:rsidP="365F27AD" w:rsidRDefault="20FE603A" w14:paraId="256ECEF8" w14:textId="49785584">
            <w:pPr>
              <w:pStyle w:val="infoblue0"/>
              <w:rPr>
                <w:color w:val="auto"/>
              </w:rPr>
            </w:pPr>
            <w:r w:rsidRPr="365F27AD" w:rsidR="20FE603A">
              <w:rPr>
                <w:color w:val="auto"/>
              </w:rPr>
              <w:t>Test Planning</w:t>
            </w:r>
          </w:p>
        </w:tc>
        <w:tc>
          <w:tcPr>
            <w:tcW w:w="2160" w:type="dxa"/>
            <w:tcMar/>
          </w:tcPr>
          <w:p w:rsidR="7717AF83" w:rsidP="365F27AD" w:rsidRDefault="7717AF83" w14:paraId="7DC59CD9" w14:textId="7E9B668E">
            <w:pPr>
              <w:pStyle w:val="infoblue0"/>
              <w:rPr>
                <w:color w:val="auto"/>
              </w:rPr>
            </w:pPr>
            <w:r w:rsidRPr="365F27AD" w:rsidR="7717AF83">
              <w:rPr>
                <w:color w:val="auto"/>
              </w:rPr>
              <w:t>Beta</w:t>
            </w:r>
          </w:p>
        </w:tc>
        <w:tc>
          <w:tcPr>
            <w:tcW w:w="4425" w:type="dxa"/>
            <w:tcMar/>
          </w:tcPr>
          <w:p w:rsidR="32131678" w:rsidP="365F27AD" w:rsidRDefault="32131678" w14:paraId="70092E3C" w14:textId="528059FA">
            <w:pPr>
              <w:pStyle w:val="infoblue0"/>
              <w:rPr>
                <w:color w:val="auto"/>
              </w:rPr>
            </w:pPr>
            <w:r w:rsidRPr="365F27AD" w:rsidR="32131678">
              <w:rPr>
                <w:color w:val="auto"/>
              </w:rPr>
              <w:t xml:space="preserve">Tests and adjustments will be conducted by the development team to ensure quality and </w:t>
            </w:r>
            <w:r w:rsidRPr="365F27AD" w:rsidR="32131678">
              <w:rPr>
                <w:color w:val="auto"/>
              </w:rPr>
              <w:t>functionality.</w:t>
            </w:r>
          </w:p>
        </w:tc>
      </w:tr>
      <w:tr w:rsidR="365F27AD" w:rsidTr="365F27AD" w14:paraId="7FE72741">
        <w:trPr>
          <w:trHeight w:val="300"/>
        </w:trPr>
        <w:tc>
          <w:tcPr>
            <w:tcW w:w="2160" w:type="dxa"/>
            <w:tcMar/>
          </w:tcPr>
          <w:p w:rsidR="557CF8CD" w:rsidP="365F27AD" w:rsidRDefault="557CF8CD" w14:paraId="251F53A8" w14:textId="132054C2">
            <w:pPr>
              <w:pStyle w:val="infoblue0"/>
              <w:rPr>
                <w:color w:val="auto"/>
              </w:rPr>
            </w:pPr>
            <w:r w:rsidRPr="365F27AD" w:rsidR="557CF8CD">
              <w:rPr>
                <w:color w:val="auto"/>
              </w:rPr>
              <w:t>Full release</w:t>
            </w:r>
          </w:p>
        </w:tc>
        <w:tc>
          <w:tcPr>
            <w:tcW w:w="2160" w:type="dxa"/>
            <w:tcMar/>
          </w:tcPr>
          <w:p w:rsidR="2500D943" w:rsidP="365F27AD" w:rsidRDefault="2500D943" w14:paraId="08ACBBA0" w14:textId="12E710CC">
            <w:pPr>
              <w:pStyle w:val="infoblue0"/>
              <w:rPr>
                <w:color w:val="auto"/>
              </w:rPr>
            </w:pPr>
            <w:r w:rsidRPr="365F27AD" w:rsidR="2500D943">
              <w:rPr>
                <w:color w:val="auto"/>
              </w:rPr>
              <w:t>Final Version</w:t>
            </w:r>
          </w:p>
        </w:tc>
        <w:tc>
          <w:tcPr>
            <w:tcW w:w="4425" w:type="dxa"/>
            <w:tcMar/>
          </w:tcPr>
          <w:p w:rsidR="76BBA5B9" w:rsidP="365F27AD" w:rsidRDefault="76BBA5B9" w14:paraId="42D7BCA4" w14:textId="0B658AAF">
            <w:pPr>
              <w:pStyle w:val="infoblue0"/>
              <w:rPr>
                <w:color w:val="auto"/>
              </w:rPr>
            </w:pPr>
            <w:r w:rsidRPr="365F27AD" w:rsidR="76BBA5B9">
              <w:rPr>
                <w:color w:val="auto"/>
              </w:rPr>
              <w:t xml:space="preserve">Software </w:t>
            </w:r>
            <w:bookmarkStart w:name="_Int_KidwnPuL" w:id="1418180679"/>
            <w:r w:rsidRPr="365F27AD" w:rsidR="76BBA5B9">
              <w:rPr>
                <w:color w:val="auto"/>
              </w:rPr>
              <w:t>product</w:t>
            </w:r>
            <w:bookmarkEnd w:id="1418180679"/>
            <w:r w:rsidRPr="365F27AD" w:rsidR="76BBA5B9">
              <w:rPr>
                <w:color w:val="auto"/>
              </w:rPr>
              <w:t xml:space="preserve"> will be </w:t>
            </w:r>
            <w:r w:rsidRPr="365F27AD" w:rsidR="76BBA5B9">
              <w:rPr>
                <w:color w:val="auto"/>
              </w:rPr>
              <w:t>finalized</w:t>
            </w:r>
            <w:r w:rsidRPr="365F27AD" w:rsidR="76BBA5B9">
              <w:rPr>
                <w:color w:val="auto"/>
              </w:rPr>
              <w:t xml:space="preserve"> and fully released for open use.</w:t>
            </w:r>
          </w:p>
        </w:tc>
      </w:tr>
    </w:tbl>
    <w:p w:rsidR="365F27AD" w:rsidRDefault="365F27AD" w14:paraId="779C4919" w14:textId="42F51506"/>
    <w:p w:rsidR="365F27AD" w:rsidRDefault="365F27AD" w14:paraId="41DDFBE6" w14:textId="5A75FA91"/>
    <w:p w:rsidR="365F27AD" w:rsidRDefault="365F27AD" w14:paraId="7C5D6F8F" w14:textId="2311C83B"/>
    <w:p w:rsidR="365F27AD" w:rsidRDefault="365F27AD" w14:paraId="4D58CF1C" w14:textId="755028E8"/>
    <w:p w:rsidRPr="00FC60CB" w:rsidR="00E918C5" w:rsidRDefault="00E918C5" w14:paraId="09E0ECC6" w14:textId="77777777">
      <w:pPr>
        <w:pStyle w:val="Heading3"/>
        <w:rPr/>
      </w:pPr>
      <w:bookmarkStart w:name="_Toc524312847" w:id="42"/>
      <w:r w:rsidR="00E918C5">
        <w:rPr/>
        <w:t>Project Schedule</w:t>
      </w:r>
      <w:bookmarkEnd w:id="42"/>
    </w:p>
    <w:tbl>
      <w:tblPr>
        <w:tblW w:w="0" w:type="auto"/>
        <w:tblInd w:w="720" w:type="dxa"/>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6A0" w:firstRow="1" w:lastRow="0" w:firstColumn="1" w:lastColumn="0" w:noHBand="1" w:noVBand="1"/>
      </w:tblPr>
      <w:tblGrid>
        <w:gridCol w:w="1440"/>
        <w:gridCol w:w="1440"/>
        <w:gridCol w:w="1440"/>
        <w:gridCol w:w="1440"/>
        <w:gridCol w:w="1440"/>
        <w:gridCol w:w="1440"/>
      </w:tblGrid>
      <w:tr w:rsidR="365F27AD" w:rsidTr="365F27AD" w14:paraId="3520EA24">
        <w:trPr>
          <w:trHeight w:val="300"/>
        </w:trPr>
        <w:tc>
          <w:tcPr>
            <w:tcW w:w="1440" w:type="dxa"/>
            <w:shd w:val="clear" w:color="auto" w:fill="auto"/>
            <w:tcMar/>
          </w:tcPr>
          <w:p w:rsidR="27AF8172" w:rsidP="365F27AD" w:rsidRDefault="27AF8172" w14:paraId="6EB728C8" w14:textId="4841B9FD">
            <w:pPr>
              <w:pStyle w:val="infoblue0"/>
              <w:ind w:left="0"/>
              <w:rPr>
                <w:i w:val="0"/>
                <w:iCs w:val="0"/>
                <w:color w:val="000000" w:themeColor="text1" w:themeTint="FF" w:themeShade="FF"/>
              </w:rPr>
            </w:pPr>
            <w:r w:rsidRPr="365F27AD" w:rsidR="27AF8172">
              <w:rPr>
                <w:i w:val="0"/>
                <w:iCs w:val="0"/>
                <w:color w:val="000000" w:themeColor="text1" w:themeTint="FF" w:themeShade="FF"/>
              </w:rPr>
              <w:t>Milestones</w:t>
            </w:r>
          </w:p>
        </w:tc>
        <w:tc>
          <w:tcPr>
            <w:tcW w:w="1440" w:type="dxa"/>
            <w:shd w:val="clear" w:color="auto" w:fill="auto"/>
            <w:tcMar/>
          </w:tcPr>
          <w:p w:rsidR="62671930" w:rsidP="365F27AD" w:rsidRDefault="62671930" w14:paraId="0D44AF66" w14:textId="1504D6B9">
            <w:pPr>
              <w:pStyle w:val="infoblue0"/>
              <w:ind w:left="0"/>
              <w:rPr>
                <w:i w:val="0"/>
                <w:iCs w:val="0"/>
                <w:color w:val="000000" w:themeColor="text1" w:themeTint="FF" w:themeShade="FF"/>
              </w:rPr>
            </w:pPr>
            <w:r w:rsidRPr="365F27AD" w:rsidR="62671930">
              <w:rPr>
                <w:i w:val="0"/>
                <w:iCs w:val="0"/>
                <w:color w:val="000000" w:themeColor="text1" w:themeTint="FF" w:themeShade="FF"/>
              </w:rPr>
              <w:t>Start Date</w:t>
            </w:r>
          </w:p>
        </w:tc>
        <w:tc>
          <w:tcPr>
            <w:tcW w:w="1440" w:type="dxa"/>
            <w:shd w:val="clear" w:color="auto" w:fill="auto"/>
            <w:tcMar/>
          </w:tcPr>
          <w:p w:rsidR="62671930" w:rsidP="365F27AD" w:rsidRDefault="62671930" w14:paraId="46359FE2" w14:textId="05E6AE91">
            <w:pPr>
              <w:pStyle w:val="infoblue0"/>
              <w:ind w:left="0"/>
              <w:rPr>
                <w:i w:val="0"/>
                <w:iCs w:val="0"/>
                <w:color w:val="000000" w:themeColor="text1" w:themeTint="FF" w:themeShade="FF"/>
              </w:rPr>
            </w:pPr>
            <w:r w:rsidRPr="365F27AD" w:rsidR="62671930">
              <w:rPr>
                <w:i w:val="0"/>
                <w:iCs w:val="0"/>
                <w:color w:val="000000" w:themeColor="text1" w:themeTint="FF" w:themeShade="FF"/>
              </w:rPr>
              <w:t>Target Date</w:t>
            </w:r>
          </w:p>
          <w:p w:rsidR="365F27AD" w:rsidP="365F27AD" w:rsidRDefault="365F27AD" w14:paraId="4AEAF96E" w14:textId="0668461E">
            <w:pPr>
              <w:pStyle w:val="infoblue0"/>
              <w:rPr>
                <w:highlight w:val="green"/>
              </w:rPr>
            </w:pPr>
          </w:p>
        </w:tc>
        <w:tc>
          <w:tcPr>
            <w:tcW w:w="1440" w:type="dxa"/>
            <w:shd w:val="clear" w:color="auto" w:fill="auto"/>
            <w:tcMar/>
          </w:tcPr>
          <w:p w:rsidR="77B24CF5" w:rsidP="365F27AD" w:rsidRDefault="77B24CF5" w14:paraId="2554CCD7" w14:textId="29DD01D3">
            <w:pPr>
              <w:pStyle w:val="infoblue0"/>
              <w:ind w:left="0"/>
              <w:rPr>
                <w:i w:val="0"/>
                <w:iCs w:val="0"/>
                <w:color w:val="000000" w:themeColor="text1" w:themeTint="FF" w:themeShade="FF"/>
              </w:rPr>
            </w:pPr>
            <w:r w:rsidRPr="365F27AD" w:rsidR="77B24CF5">
              <w:rPr>
                <w:i w:val="0"/>
                <w:iCs w:val="0"/>
                <w:color w:val="000000" w:themeColor="text1" w:themeTint="FF" w:themeShade="FF"/>
              </w:rPr>
              <w:t>Resources</w:t>
            </w:r>
          </w:p>
        </w:tc>
        <w:tc>
          <w:tcPr>
            <w:tcW w:w="1440" w:type="dxa"/>
            <w:shd w:val="clear" w:color="auto" w:fill="auto"/>
            <w:tcMar/>
          </w:tcPr>
          <w:p w:rsidR="4BAA4136" w:rsidP="365F27AD" w:rsidRDefault="4BAA4136" w14:paraId="2E92D9B3" w14:textId="43A56E00">
            <w:pPr>
              <w:pStyle w:val="infoblue0"/>
              <w:ind w:left="0"/>
              <w:rPr>
                <w:i w:val="0"/>
                <w:iCs w:val="0"/>
                <w:color w:val="000000" w:themeColor="text1" w:themeTint="FF" w:themeShade="FF"/>
              </w:rPr>
            </w:pPr>
            <w:r w:rsidRPr="365F27AD" w:rsidR="4BAA4136">
              <w:rPr>
                <w:i w:val="0"/>
                <w:iCs w:val="0"/>
                <w:color w:val="000000" w:themeColor="text1" w:themeTint="FF" w:themeShade="FF"/>
              </w:rPr>
              <w:t>Team Meetings</w:t>
            </w:r>
          </w:p>
        </w:tc>
        <w:tc>
          <w:tcPr>
            <w:tcW w:w="1440" w:type="dxa"/>
            <w:shd w:val="clear" w:color="auto" w:fill="auto"/>
            <w:tcMar/>
          </w:tcPr>
          <w:p w:rsidR="365F27AD" w:rsidP="365F27AD" w:rsidRDefault="365F27AD" w14:paraId="43AE4E37" w14:textId="1EB18F4D">
            <w:pPr>
              <w:pStyle w:val="infoblue0"/>
              <w:ind w:left="0"/>
              <w:rPr>
                <w:i w:val="0"/>
                <w:iCs w:val="0"/>
                <w:color w:val="000000" w:themeColor="text1" w:themeTint="FF" w:themeShade="FF"/>
              </w:rPr>
            </w:pPr>
            <w:r w:rsidRPr="365F27AD" w:rsidR="365F27AD">
              <w:rPr>
                <w:i w:val="0"/>
                <w:iCs w:val="0"/>
                <w:color w:val="000000" w:themeColor="text1" w:themeTint="FF" w:themeShade="FF"/>
              </w:rPr>
              <w:t>Additional Notes</w:t>
            </w:r>
          </w:p>
        </w:tc>
      </w:tr>
      <w:tr w:rsidR="365F27AD" w:rsidTr="365F27AD" w14:paraId="5B0979C1">
        <w:trPr>
          <w:trHeight w:val="300"/>
        </w:trPr>
        <w:tc>
          <w:tcPr>
            <w:tcW w:w="1440" w:type="dxa"/>
            <w:shd w:val="clear" w:color="auto" w:fill="auto"/>
            <w:tcMar/>
          </w:tcPr>
          <w:p w:rsidR="365F27AD" w:rsidP="365F27AD" w:rsidRDefault="365F27AD" w14:paraId="18BB2791" w14:textId="4ED3B473">
            <w:pPr>
              <w:pStyle w:val="infoblue0"/>
              <w:ind w:left="0"/>
              <w:rPr>
                <w:i w:val="0"/>
                <w:iCs w:val="0"/>
                <w:color w:val="000000" w:themeColor="text1" w:themeTint="FF" w:themeShade="FF"/>
              </w:rPr>
            </w:pPr>
            <w:r w:rsidRPr="365F27AD" w:rsidR="365F27AD">
              <w:rPr>
                <w:i w:val="0"/>
                <w:iCs w:val="0"/>
                <w:color w:val="000000" w:themeColor="text1" w:themeTint="FF" w:themeShade="FF"/>
              </w:rPr>
              <w:t>Project Part 1: Project Plan</w:t>
            </w:r>
          </w:p>
          <w:p w:rsidR="214B4590" w:rsidP="365F27AD" w:rsidRDefault="214B4590" w14:paraId="01A96F6D" w14:textId="13D2F7B5">
            <w:pPr>
              <w:pStyle w:val="infoblue0"/>
              <w:ind w:left="0"/>
              <w:rPr>
                <w:i w:val="0"/>
                <w:iCs w:val="0"/>
                <w:color w:val="000000" w:themeColor="text1" w:themeTint="FF" w:themeShade="FF"/>
              </w:rPr>
            </w:pPr>
            <w:r w:rsidRPr="365F27AD" w:rsidR="214B4590">
              <w:rPr>
                <w:i w:val="0"/>
                <w:iCs w:val="0"/>
                <w:color w:val="000000" w:themeColor="text1" w:themeTint="FF" w:themeShade="FF"/>
              </w:rPr>
              <w:t>(Parts 1 &amp; 2)</w:t>
            </w:r>
          </w:p>
        </w:tc>
        <w:tc>
          <w:tcPr>
            <w:tcW w:w="1440" w:type="dxa"/>
            <w:shd w:val="clear" w:color="auto" w:fill="auto"/>
            <w:tcMar/>
          </w:tcPr>
          <w:p w:rsidR="365F27AD" w:rsidP="365F27AD" w:rsidRDefault="365F27AD" w14:paraId="5B569DC1" w14:textId="6F8FF23B">
            <w:pPr>
              <w:pStyle w:val="infoblue0"/>
              <w:ind w:left="0"/>
              <w:rPr>
                <w:i w:val="0"/>
                <w:iCs w:val="0"/>
                <w:color w:val="000000" w:themeColor="text1" w:themeTint="FF" w:themeShade="FF"/>
              </w:rPr>
            </w:pPr>
            <w:r w:rsidRPr="365F27AD" w:rsidR="365F27AD">
              <w:rPr>
                <w:i w:val="0"/>
                <w:iCs w:val="0"/>
                <w:color w:val="000000" w:themeColor="text1" w:themeTint="FF" w:themeShade="FF"/>
              </w:rPr>
              <w:t>September 19</w:t>
            </w:r>
            <w:r w:rsidRPr="365F27AD" w:rsidR="365F27AD">
              <w:rPr>
                <w:i w:val="0"/>
                <w:iCs w:val="0"/>
                <w:color w:val="000000" w:themeColor="text1" w:themeTint="FF" w:themeShade="FF"/>
                <w:vertAlign w:val="superscript"/>
              </w:rPr>
              <w:t>th</w:t>
            </w:r>
          </w:p>
        </w:tc>
        <w:tc>
          <w:tcPr>
            <w:tcW w:w="1440" w:type="dxa"/>
            <w:shd w:val="clear" w:color="auto" w:fill="auto"/>
            <w:tcMar/>
          </w:tcPr>
          <w:p w:rsidR="3C056C0A" w:rsidP="365F27AD" w:rsidRDefault="3C056C0A" w14:paraId="129C9597" w14:textId="7EEC3F07">
            <w:pPr>
              <w:pStyle w:val="infoblue0"/>
              <w:ind w:left="0"/>
              <w:rPr>
                <w:i w:val="0"/>
                <w:iCs w:val="0"/>
                <w:color w:val="000000" w:themeColor="text1" w:themeTint="FF" w:themeShade="FF"/>
              </w:rPr>
            </w:pPr>
            <w:r w:rsidRPr="365F27AD" w:rsidR="3C056C0A">
              <w:rPr>
                <w:i w:val="0"/>
                <w:iCs w:val="0"/>
                <w:color w:val="000000" w:themeColor="text1" w:themeTint="FF" w:themeShade="FF"/>
              </w:rPr>
              <w:t>September 29</w:t>
            </w:r>
            <w:r w:rsidRPr="365F27AD" w:rsidR="3C056C0A">
              <w:rPr>
                <w:i w:val="0"/>
                <w:iCs w:val="0"/>
                <w:color w:val="000000" w:themeColor="text1" w:themeTint="FF" w:themeShade="FF"/>
                <w:vertAlign w:val="superscript"/>
              </w:rPr>
              <w:t>th</w:t>
            </w:r>
          </w:p>
        </w:tc>
        <w:tc>
          <w:tcPr>
            <w:tcW w:w="1440" w:type="dxa"/>
            <w:shd w:val="clear" w:color="auto" w:fill="auto"/>
            <w:tcMar/>
          </w:tcPr>
          <w:p w:rsidR="2C9EC6E5" w:rsidP="365F27AD" w:rsidRDefault="2C9EC6E5" w14:paraId="27A1F0B6" w14:textId="14DACD65">
            <w:pPr>
              <w:pStyle w:val="infoblue0"/>
              <w:ind w:left="0"/>
              <w:rPr>
                <w:i w:val="0"/>
                <w:iCs w:val="0"/>
                <w:color w:val="000000" w:themeColor="text1" w:themeTint="FF" w:themeShade="FF"/>
              </w:rPr>
            </w:pPr>
            <w:r w:rsidRPr="365F27AD" w:rsidR="2C9EC6E5">
              <w:rPr>
                <w:i w:val="0"/>
                <w:iCs w:val="0"/>
                <w:color w:val="000000" w:themeColor="text1" w:themeTint="FF" w:themeShade="FF"/>
              </w:rPr>
              <w:t>All team members, Laptops, Study Room</w:t>
            </w:r>
          </w:p>
        </w:tc>
        <w:tc>
          <w:tcPr>
            <w:tcW w:w="1440" w:type="dxa"/>
            <w:shd w:val="clear" w:color="auto" w:fill="auto"/>
            <w:tcMar/>
          </w:tcPr>
          <w:p w:rsidR="3D4C1BDE" w:rsidP="365F27AD" w:rsidRDefault="3D4C1BDE" w14:paraId="61A6469E" w14:textId="26C77A1E">
            <w:pPr>
              <w:pStyle w:val="infoblue0"/>
              <w:ind w:left="0"/>
              <w:rPr>
                <w:i w:val="0"/>
                <w:iCs w:val="0"/>
                <w:color w:val="000000" w:themeColor="text1" w:themeTint="FF" w:themeShade="FF"/>
              </w:rPr>
            </w:pPr>
            <w:r w:rsidRPr="365F27AD" w:rsidR="3D4C1BDE">
              <w:rPr>
                <w:i w:val="0"/>
                <w:iCs w:val="0"/>
                <w:color w:val="000000" w:themeColor="text1" w:themeTint="FF" w:themeShade="FF"/>
              </w:rPr>
              <w:t>Meeting 1: September 19</w:t>
            </w:r>
            <w:r w:rsidRPr="365F27AD" w:rsidR="3CE5AE4C">
              <w:rPr>
                <w:i w:val="0"/>
                <w:iCs w:val="0"/>
                <w:color w:val="000000" w:themeColor="text1" w:themeTint="FF" w:themeShade="FF"/>
                <w:vertAlign w:val="superscript"/>
              </w:rPr>
              <w:t>th</w:t>
            </w:r>
            <w:r w:rsidRPr="365F27AD" w:rsidR="3CE5AE4C">
              <w:rPr>
                <w:i w:val="0"/>
                <w:iCs w:val="0"/>
                <w:color w:val="000000" w:themeColor="text1" w:themeTint="FF" w:themeShade="FF"/>
              </w:rPr>
              <w:t xml:space="preserve"> </w:t>
            </w:r>
          </w:p>
          <w:p w:rsidR="3D4C1BDE" w:rsidP="365F27AD" w:rsidRDefault="3D4C1BDE" w14:paraId="32F8AEC4" w14:textId="70B85256">
            <w:pPr>
              <w:pStyle w:val="infoblue0"/>
              <w:ind w:left="0"/>
              <w:rPr>
                <w:i w:val="0"/>
                <w:iCs w:val="0"/>
                <w:color w:val="000000" w:themeColor="text1" w:themeTint="FF" w:themeShade="FF"/>
              </w:rPr>
            </w:pPr>
            <w:r w:rsidRPr="365F27AD" w:rsidR="3D4C1BDE">
              <w:rPr>
                <w:i w:val="0"/>
                <w:iCs w:val="0"/>
                <w:color w:val="000000" w:themeColor="text1" w:themeTint="FF" w:themeShade="FF"/>
              </w:rPr>
              <w:t>Meeting 2:</w:t>
            </w:r>
          </w:p>
          <w:p w:rsidR="10F563CB" w:rsidP="365F27AD" w:rsidRDefault="10F563CB" w14:paraId="0E9C0E64" w14:textId="4AEFA776">
            <w:pPr>
              <w:pStyle w:val="infoblue0"/>
              <w:ind w:left="0"/>
              <w:rPr>
                <w:i w:val="0"/>
                <w:iCs w:val="0"/>
                <w:color w:val="000000" w:themeColor="text1" w:themeTint="FF" w:themeShade="FF"/>
              </w:rPr>
            </w:pPr>
            <w:r w:rsidRPr="365F27AD" w:rsidR="10F563CB">
              <w:rPr>
                <w:i w:val="0"/>
                <w:iCs w:val="0"/>
                <w:color w:val="000000" w:themeColor="text1" w:themeTint="FF" w:themeShade="FF"/>
              </w:rPr>
              <w:t>September 26</w:t>
            </w:r>
            <w:r w:rsidRPr="365F27AD" w:rsidR="10F563CB">
              <w:rPr>
                <w:i w:val="0"/>
                <w:iCs w:val="0"/>
                <w:color w:val="000000" w:themeColor="text1" w:themeTint="FF" w:themeShade="FF"/>
                <w:vertAlign w:val="superscript"/>
              </w:rPr>
              <w:t>th</w:t>
            </w:r>
            <w:r w:rsidRPr="365F27AD" w:rsidR="10F563CB">
              <w:rPr>
                <w:i w:val="0"/>
                <w:iCs w:val="0"/>
                <w:color w:val="000000" w:themeColor="text1" w:themeTint="FF" w:themeShade="FF"/>
              </w:rPr>
              <w:t xml:space="preserve"> </w:t>
            </w:r>
          </w:p>
        </w:tc>
        <w:tc>
          <w:tcPr>
            <w:tcW w:w="1440" w:type="dxa"/>
            <w:shd w:val="clear" w:color="auto" w:fill="auto"/>
            <w:tcMar/>
          </w:tcPr>
          <w:p w:rsidR="39CB8595" w:rsidP="365F27AD" w:rsidRDefault="39CB8595" w14:paraId="29A732FF" w14:textId="37ABF935">
            <w:pPr>
              <w:pStyle w:val="infoblue0"/>
              <w:ind w:left="0"/>
              <w:rPr>
                <w:i w:val="0"/>
                <w:iCs w:val="0"/>
                <w:color w:val="000000" w:themeColor="text1" w:themeTint="FF" w:themeShade="FF"/>
              </w:rPr>
            </w:pPr>
            <w:r w:rsidRPr="365F27AD" w:rsidR="39CB8595">
              <w:rPr>
                <w:i w:val="0"/>
                <w:iCs w:val="0"/>
                <w:color w:val="000000" w:themeColor="text1" w:themeTint="FF" w:themeShade="FF"/>
              </w:rPr>
              <w:t>Establish project objectives, scope, and timeline.</w:t>
            </w:r>
          </w:p>
        </w:tc>
      </w:tr>
      <w:tr w:rsidR="365F27AD" w:rsidTr="365F27AD" w14:paraId="602D9658">
        <w:trPr>
          <w:trHeight w:val="1935"/>
        </w:trPr>
        <w:tc>
          <w:tcPr>
            <w:tcW w:w="1440" w:type="dxa"/>
            <w:shd w:val="clear" w:color="auto" w:fill="auto"/>
            <w:tcMar/>
          </w:tcPr>
          <w:p w:rsidR="365F27AD" w:rsidP="365F27AD" w:rsidRDefault="365F27AD" w14:paraId="504FAE03" w14:textId="3DBF1B38">
            <w:pPr>
              <w:pStyle w:val="infoblue0"/>
              <w:ind w:left="0"/>
              <w:rPr>
                <w:i w:val="0"/>
                <w:iCs w:val="0"/>
                <w:color w:val="000000" w:themeColor="text1" w:themeTint="FF" w:themeShade="FF"/>
              </w:rPr>
            </w:pPr>
            <w:r w:rsidRPr="365F27AD" w:rsidR="365F27AD">
              <w:rPr>
                <w:i w:val="0"/>
                <w:iCs w:val="0"/>
                <w:color w:val="000000" w:themeColor="text1" w:themeTint="FF" w:themeShade="FF"/>
              </w:rPr>
              <w:t>Project Part 2: Software Requirements</w:t>
            </w:r>
          </w:p>
        </w:tc>
        <w:tc>
          <w:tcPr>
            <w:tcW w:w="1440" w:type="dxa"/>
            <w:shd w:val="clear" w:color="auto" w:fill="auto"/>
            <w:tcMar/>
          </w:tcPr>
          <w:p w:rsidR="457CC440" w:rsidP="365F27AD" w:rsidRDefault="457CC440" w14:paraId="42D5C89F" w14:textId="5B11C690">
            <w:pPr>
              <w:pStyle w:val="infoblue0"/>
              <w:ind w:left="0"/>
              <w:rPr>
                <w:i w:val="0"/>
                <w:iCs w:val="0"/>
                <w:color w:val="000000" w:themeColor="text1" w:themeTint="FF" w:themeShade="FF"/>
              </w:rPr>
            </w:pPr>
            <w:r w:rsidRPr="365F27AD" w:rsidR="457CC440">
              <w:rPr>
                <w:i w:val="0"/>
                <w:iCs w:val="0"/>
                <w:color w:val="000000" w:themeColor="text1" w:themeTint="FF" w:themeShade="FF"/>
              </w:rPr>
              <w:t>October 3</w:t>
            </w:r>
            <w:r w:rsidRPr="365F27AD" w:rsidR="544DCAF9">
              <w:rPr>
                <w:i w:val="0"/>
                <w:iCs w:val="0"/>
                <w:color w:val="000000" w:themeColor="text1" w:themeTint="FF" w:themeShade="FF"/>
                <w:vertAlign w:val="superscript"/>
              </w:rPr>
              <w:t>rd</w:t>
            </w:r>
          </w:p>
        </w:tc>
        <w:tc>
          <w:tcPr>
            <w:tcW w:w="1440" w:type="dxa"/>
            <w:shd w:val="clear" w:color="auto" w:fill="auto"/>
            <w:tcMar/>
          </w:tcPr>
          <w:p w:rsidR="22C3300D" w:rsidP="365F27AD" w:rsidRDefault="22C3300D" w14:paraId="182BA96A" w14:textId="480FBCC7">
            <w:pPr>
              <w:pStyle w:val="infoblue0"/>
              <w:ind w:left="0"/>
              <w:rPr>
                <w:i w:val="0"/>
                <w:iCs w:val="0"/>
                <w:color w:val="000000" w:themeColor="text1" w:themeTint="FF" w:themeShade="FF"/>
              </w:rPr>
            </w:pPr>
            <w:r w:rsidRPr="365F27AD" w:rsidR="22C3300D">
              <w:rPr>
                <w:i w:val="0"/>
                <w:iCs w:val="0"/>
                <w:color w:val="000000" w:themeColor="text1" w:themeTint="FF" w:themeShade="FF"/>
              </w:rPr>
              <w:t>October 20</w:t>
            </w:r>
            <w:r w:rsidRPr="365F27AD" w:rsidR="22C3300D">
              <w:rPr>
                <w:i w:val="0"/>
                <w:iCs w:val="0"/>
                <w:color w:val="000000" w:themeColor="text1" w:themeTint="FF" w:themeShade="FF"/>
                <w:vertAlign w:val="superscript"/>
              </w:rPr>
              <w:t>th</w:t>
            </w:r>
          </w:p>
        </w:tc>
        <w:tc>
          <w:tcPr>
            <w:tcW w:w="1440" w:type="dxa"/>
            <w:shd w:val="clear" w:color="auto" w:fill="auto"/>
            <w:tcMar/>
          </w:tcPr>
          <w:p w:rsidR="7A5DE712" w:rsidP="365F27AD" w:rsidRDefault="7A5DE712" w14:paraId="13CB291A" w14:textId="26731E40">
            <w:pPr>
              <w:pStyle w:val="infoblue0"/>
              <w:ind w:left="0"/>
              <w:rPr>
                <w:i w:val="0"/>
                <w:iCs w:val="0"/>
                <w:color w:val="000000" w:themeColor="text1" w:themeTint="FF" w:themeShade="FF"/>
              </w:rPr>
            </w:pPr>
            <w:r w:rsidRPr="365F27AD" w:rsidR="7A5DE712">
              <w:rPr>
                <w:i w:val="0"/>
                <w:iCs w:val="0"/>
                <w:color w:val="000000" w:themeColor="text1" w:themeTint="FF" w:themeShade="FF"/>
              </w:rPr>
              <w:t>All team members, Laptops, Study Room</w:t>
            </w:r>
          </w:p>
          <w:p w:rsidR="365F27AD" w:rsidP="365F27AD" w:rsidRDefault="365F27AD" w14:paraId="7FE9DFE5" w14:textId="40B4102F">
            <w:pPr>
              <w:pStyle w:val="infoblue0"/>
              <w:ind w:left="0"/>
              <w:rPr>
                <w:i w:val="0"/>
                <w:iCs w:val="0"/>
                <w:color w:val="000000" w:themeColor="text1" w:themeTint="FF" w:themeShade="FF"/>
              </w:rPr>
            </w:pPr>
          </w:p>
        </w:tc>
        <w:tc>
          <w:tcPr>
            <w:tcW w:w="1440" w:type="dxa"/>
            <w:shd w:val="clear" w:color="auto" w:fill="auto"/>
            <w:tcMar/>
          </w:tcPr>
          <w:p w:rsidR="1BBDB997" w:rsidP="365F27AD" w:rsidRDefault="1BBDB997" w14:paraId="4E53DDB2" w14:textId="5444A9FF">
            <w:pPr>
              <w:pStyle w:val="infoblue0"/>
              <w:ind w:left="0"/>
              <w:rPr>
                <w:i w:val="0"/>
                <w:iCs w:val="0"/>
                <w:color w:val="000000" w:themeColor="text1" w:themeTint="FF" w:themeShade="FF"/>
              </w:rPr>
            </w:pPr>
            <w:r w:rsidRPr="365F27AD" w:rsidR="1BBDB997">
              <w:rPr>
                <w:i w:val="0"/>
                <w:iCs w:val="0"/>
                <w:color w:val="000000" w:themeColor="text1" w:themeTint="FF" w:themeShade="FF"/>
              </w:rPr>
              <w:t>Meeting 1: October 3</w:t>
            </w:r>
            <w:r w:rsidRPr="365F27AD" w:rsidR="1BBDB997">
              <w:rPr>
                <w:i w:val="0"/>
                <w:iCs w:val="0"/>
                <w:color w:val="000000" w:themeColor="text1" w:themeTint="FF" w:themeShade="FF"/>
                <w:vertAlign w:val="superscript"/>
              </w:rPr>
              <w:t>rd</w:t>
            </w:r>
          </w:p>
          <w:p w:rsidR="1BBDB997" w:rsidP="365F27AD" w:rsidRDefault="1BBDB997" w14:paraId="14184A51" w14:textId="70B85256">
            <w:pPr>
              <w:pStyle w:val="infoblue0"/>
              <w:ind w:left="0"/>
              <w:rPr>
                <w:i w:val="0"/>
                <w:iCs w:val="0"/>
                <w:color w:val="000000" w:themeColor="text1" w:themeTint="FF" w:themeShade="FF"/>
              </w:rPr>
            </w:pPr>
            <w:r w:rsidRPr="365F27AD" w:rsidR="1BBDB997">
              <w:rPr>
                <w:i w:val="0"/>
                <w:iCs w:val="0"/>
                <w:color w:val="000000" w:themeColor="text1" w:themeTint="FF" w:themeShade="FF"/>
              </w:rPr>
              <w:t>Meeting 2:</w:t>
            </w:r>
          </w:p>
          <w:p w:rsidR="1BBDB997" w:rsidP="365F27AD" w:rsidRDefault="1BBDB997" w14:paraId="6D47F2A0" w14:textId="0EB7F4F4">
            <w:pPr>
              <w:pStyle w:val="infoblue0"/>
              <w:ind w:left="0"/>
              <w:rPr>
                <w:i w:val="0"/>
                <w:iCs w:val="0"/>
                <w:color w:val="000000" w:themeColor="text1" w:themeTint="FF" w:themeShade="FF"/>
              </w:rPr>
            </w:pPr>
            <w:r w:rsidRPr="365F27AD" w:rsidR="1BBDB997">
              <w:rPr>
                <w:i w:val="0"/>
                <w:iCs w:val="0"/>
                <w:color w:val="000000" w:themeColor="text1" w:themeTint="FF" w:themeShade="FF"/>
              </w:rPr>
              <w:t>October 10</w:t>
            </w:r>
            <w:r w:rsidRPr="365F27AD" w:rsidR="1BBDB997">
              <w:rPr>
                <w:i w:val="0"/>
                <w:iCs w:val="0"/>
                <w:color w:val="000000" w:themeColor="text1" w:themeTint="FF" w:themeShade="FF"/>
                <w:vertAlign w:val="superscript"/>
              </w:rPr>
              <w:t>th</w:t>
            </w:r>
          </w:p>
        </w:tc>
        <w:tc>
          <w:tcPr>
            <w:tcW w:w="1440" w:type="dxa"/>
            <w:shd w:val="clear" w:color="auto" w:fill="auto"/>
            <w:tcMar/>
          </w:tcPr>
          <w:p w:rsidR="616AED22" w:rsidP="365F27AD" w:rsidRDefault="616AED22" w14:paraId="50D4CC46" w14:textId="10C3A5FB">
            <w:pPr>
              <w:pStyle w:val="infoblue0"/>
              <w:ind w:left="0"/>
              <w:rPr>
                <w:i w:val="0"/>
                <w:iCs w:val="0"/>
                <w:color w:val="000000" w:themeColor="text1" w:themeTint="FF" w:themeShade="FF"/>
              </w:rPr>
            </w:pPr>
            <w:r w:rsidRPr="365F27AD" w:rsidR="616AED22">
              <w:rPr>
                <w:i w:val="0"/>
                <w:iCs w:val="0"/>
                <w:color w:val="000000" w:themeColor="text1" w:themeTint="FF" w:themeShade="FF"/>
              </w:rPr>
              <w:t>Define and document all software requirements and specifications</w:t>
            </w:r>
            <w:r w:rsidRPr="365F27AD" w:rsidR="7A839364">
              <w:rPr>
                <w:i w:val="0"/>
                <w:iCs w:val="0"/>
                <w:color w:val="000000" w:themeColor="text1" w:themeTint="FF" w:themeShade="FF"/>
              </w:rPr>
              <w:t>.</w:t>
            </w:r>
          </w:p>
        </w:tc>
      </w:tr>
      <w:tr w:rsidR="365F27AD" w:rsidTr="365F27AD" w14:paraId="1C4A3D72">
        <w:trPr>
          <w:trHeight w:val="300"/>
        </w:trPr>
        <w:tc>
          <w:tcPr>
            <w:tcW w:w="1440" w:type="dxa"/>
            <w:shd w:val="clear" w:color="auto" w:fill="auto"/>
            <w:tcMar/>
          </w:tcPr>
          <w:p w:rsidR="365F27AD" w:rsidP="365F27AD" w:rsidRDefault="365F27AD" w14:paraId="5F2A07DA" w14:textId="416BD4FD">
            <w:pPr>
              <w:pStyle w:val="infoblue0"/>
              <w:ind w:left="0"/>
              <w:rPr>
                <w:i w:val="0"/>
                <w:iCs w:val="0"/>
                <w:color w:val="000000" w:themeColor="text1" w:themeTint="FF" w:themeShade="FF"/>
              </w:rPr>
            </w:pPr>
            <w:r w:rsidRPr="365F27AD" w:rsidR="365F27AD">
              <w:rPr>
                <w:i w:val="0"/>
                <w:iCs w:val="0"/>
                <w:color w:val="000000" w:themeColor="text1" w:themeTint="FF" w:themeShade="FF"/>
              </w:rPr>
              <w:t>Project Part 3: Software Architectural Design</w:t>
            </w:r>
          </w:p>
        </w:tc>
        <w:tc>
          <w:tcPr>
            <w:tcW w:w="1440" w:type="dxa"/>
            <w:shd w:val="clear" w:color="auto" w:fill="auto"/>
            <w:tcMar/>
          </w:tcPr>
          <w:p w:rsidR="1F2D3153" w:rsidP="365F27AD" w:rsidRDefault="1F2D3153" w14:paraId="06C05F98" w14:textId="62148A2D">
            <w:pPr>
              <w:pStyle w:val="infoblue0"/>
              <w:ind w:left="0"/>
              <w:rPr>
                <w:i w:val="0"/>
                <w:iCs w:val="0"/>
                <w:color w:val="000000" w:themeColor="text1" w:themeTint="FF" w:themeShade="FF"/>
              </w:rPr>
            </w:pPr>
            <w:r w:rsidRPr="365F27AD" w:rsidR="1F2D3153">
              <w:rPr>
                <w:i w:val="0"/>
                <w:iCs w:val="0"/>
                <w:color w:val="000000" w:themeColor="text1" w:themeTint="FF" w:themeShade="FF"/>
              </w:rPr>
              <w:t>October 2</w:t>
            </w:r>
            <w:r w:rsidRPr="365F27AD" w:rsidR="6710565F">
              <w:rPr>
                <w:i w:val="0"/>
                <w:iCs w:val="0"/>
                <w:color w:val="000000" w:themeColor="text1" w:themeTint="FF" w:themeShade="FF"/>
              </w:rPr>
              <w:t>4</w:t>
            </w:r>
            <w:r w:rsidRPr="365F27AD" w:rsidR="1F2D3153">
              <w:rPr>
                <w:i w:val="0"/>
                <w:iCs w:val="0"/>
                <w:color w:val="000000" w:themeColor="text1" w:themeTint="FF" w:themeShade="FF"/>
                <w:vertAlign w:val="superscript"/>
              </w:rPr>
              <w:t>th</w:t>
            </w:r>
            <w:r w:rsidRPr="365F27AD" w:rsidR="1F2D3153">
              <w:rPr>
                <w:i w:val="0"/>
                <w:iCs w:val="0"/>
                <w:color w:val="000000" w:themeColor="text1" w:themeTint="FF" w:themeShade="FF"/>
              </w:rPr>
              <w:t xml:space="preserve"> </w:t>
            </w:r>
          </w:p>
        </w:tc>
        <w:tc>
          <w:tcPr>
            <w:tcW w:w="1440" w:type="dxa"/>
            <w:shd w:val="clear" w:color="auto" w:fill="auto"/>
            <w:tcMar/>
          </w:tcPr>
          <w:p w:rsidR="1F2D3153" w:rsidP="365F27AD" w:rsidRDefault="1F2D3153" w14:paraId="4C06ADD9" w14:textId="41B48A9E">
            <w:pPr>
              <w:pStyle w:val="infoblue0"/>
              <w:ind w:left="0"/>
              <w:rPr>
                <w:i w:val="0"/>
                <w:iCs w:val="0"/>
                <w:color w:val="000000" w:themeColor="text1" w:themeTint="FF" w:themeShade="FF"/>
              </w:rPr>
            </w:pPr>
            <w:r w:rsidRPr="365F27AD" w:rsidR="1F2D3153">
              <w:rPr>
                <w:i w:val="0"/>
                <w:iCs w:val="0"/>
                <w:color w:val="000000" w:themeColor="text1" w:themeTint="FF" w:themeShade="FF"/>
              </w:rPr>
              <w:t>November 9th</w:t>
            </w:r>
          </w:p>
        </w:tc>
        <w:tc>
          <w:tcPr>
            <w:tcW w:w="1440" w:type="dxa"/>
            <w:shd w:val="clear" w:color="auto" w:fill="auto"/>
            <w:tcMar/>
          </w:tcPr>
          <w:p w:rsidR="528267BA" w:rsidP="365F27AD" w:rsidRDefault="528267BA" w14:paraId="14C751CA" w14:textId="23829D83">
            <w:pPr>
              <w:pStyle w:val="infoblue0"/>
              <w:ind w:left="0"/>
              <w:rPr>
                <w:i w:val="0"/>
                <w:iCs w:val="0"/>
                <w:color w:val="000000" w:themeColor="text1" w:themeTint="FF" w:themeShade="FF"/>
              </w:rPr>
            </w:pPr>
            <w:r w:rsidRPr="365F27AD" w:rsidR="528267BA">
              <w:rPr>
                <w:i w:val="0"/>
                <w:iCs w:val="0"/>
                <w:color w:val="000000" w:themeColor="text1" w:themeTint="FF" w:themeShade="FF"/>
              </w:rPr>
              <w:t>All team members, Laptops, Study Room</w:t>
            </w:r>
          </w:p>
          <w:p w:rsidR="365F27AD" w:rsidP="365F27AD" w:rsidRDefault="365F27AD" w14:paraId="586BCBBA" w14:textId="6966F036">
            <w:pPr>
              <w:pStyle w:val="infoblue0"/>
              <w:ind w:left="0"/>
              <w:rPr>
                <w:i w:val="0"/>
                <w:iCs w:val="0"/>
                <w:color w:val="000000" w:themeColor="text1" w:themeTint="FF" w:themeShade="FF"/>
              </w:rPr>
            </w:pPr>
          </w:p>
        </w:tc>
        <w:tc>
          <w:tcPr>
            <w:tcW w:w="1440" w:type="dxa"/>
            <w:shd w:val="clear" w:color="auto" w:fill="auto"/>
            <w:tcMar/>
          </w:tcPr>
          <w:p w:rsidR="5FFEAAB9" w:rsidP="365F27AD" w:rsidRDefault="5FFEAAB9" w14:paraId="3CDD0A20" w14:textId="1C2F0EDE">
            <w:pPr>
              <w:pStyle w:val="infoblue0"/>
              <w:ind w:left="0"/>
              <w:rPr>
                <w:i w:val="0"/>
                <w:iCs w:val="0"/>
                <w:color w:val="000000" w:themeColor="text1" w:themeTint="FF" w:themeShade="FF"/>
              </w:rPr>
            </w:pPr>
            <w:r w:rsidRPr="365F27AD" w:rsidR="5FFEAAB9">
              <w:rPr>
                <w:i w:val="0"/>
                <w:iCs w:val="0"/>
                <w:color w:val="000000" w:themeColor="text1" w:themeTint="FF" w:themeShade="FF"/>
              </w:rPr>
              <w:t xml:space="preserve">Meeting 1: </w:t>
            </w:r>
            <w:r w:rsidRPr="365F27AD" w:rsidR="7EDD3AAF">
              <w:rPr>
                <w:i w:val="0"/>
                <w:iCs w:val="0"/>
                <w:color w:val="000000" w:themeColor="text1" w:themeTint="FF" w:themeShade="FF"/>
              </w:rPr>
              <w:t>October 24</w:t>
            </w:r>
            <w:r w:rsidRPr="365F27AD" w:rsidR="7EDD3AAF">
              <w:rPr>
                <w:i w:val="0"/>
                <w:iCs w:val="0"/>
                <w:color w:val="000000" w:themeColor="text1" w:themeTint="FF" w:themeShade="FF"/>
                <w:vertAlign w:val="superscript"/>
              </w:rPr>
              <w:t>th</w:t>
            </w:r>
          </w:p>
          <w:p w:rsidR="5FFEAAB9" w:rsidP="365F27AD" w:rsidRDefault="5FFEAAB9" w14:paraId="2A094808" w14:textId="0BE42ADD">
            <w:pPr>
              <w:pStyle w:val="infoblue0"/>
              <w:ind w:left="0"/>
              <w:rPr>
                <w:i w:val="0"/>
                <w:iCs w:val="0"/>
                <w:color w:val="000000" w:themeColor="text1" w:themeTint="FF" w:themeShade="FF"/>
              </w:rPr>
            </w:pPr>
            <w:r w:rsidRPr="365F27AD" w:rsidR="5FFEAAB9">
              <w:rPr>
                <w:i w:val="0"/>
                <w:iCs w:val="0"/>
                <w:color w:val="000000" w:themeColor="text1" w:themeTint="FF" w:themeShade="FF"/>
              </w:rPr>
              <w:t>Meeting 2:</w:t>
            </w:r>
          </w:p>
          <w:p w:rsidR="42B33C67" w:rsidP="365F27AD" w:rsidRDefault="42B33C67" w14:paraId="7AE44AF9" w14:textId="743B723D">
            <w:pPr>
              <w:pStyle w:val="infoblue0"/>
              <w:ind w:left="0"/>
              <w:rPr>
                <w:i w:val="0"/>
                <w:iCs w:val="0"/>
                <w:color w:val="000000" w:themeColor="text1" w:themeTint="FF" w:themeShade="FF"/>
              </w:rPr>
            </w:pPr>
            <w:r w:rsidRPr="365F27AD" w:rsidR="42B33C67">
              <w:rPr>
                <w:i w:val="0"/>
                <w:iCs w:val="0"/>
                <w:color w:val="000000" w:themeColor="text1" w:themeTint="FF" w:themeShade="FF"/>
              </w:rPr>
              <w:t>October 30</w:t>
            </w:r>
            <w:r w:rsidRPr="365F27AD" w:rsidR="42B33C67">
              <w:rPr>
                <w:i w:val="0"/>
                <w:iCs w:val="0"/>
                <w:color w:val="000000" w:themeColor="text1" w:themeTint="FF" w:themeShade="FF"/>
                <w:vertAlign w:val="superscript"/>
              </w:rPr>
              <w:t>th</w:t>
            </w:r>
          </w:p>
        </w:tc>
        <w:tc>
          <w:tcPr>
            <w:tcW w:w="1440" w:type="dxa"/>
            <w:shd w:val="clear" w:color="auto" w:fill="auto"/>
            <w:tcMar/>
          </w:tcPr>
          <w:p w:rsidR="73A10CA7" w:rsidP="365F27AD" w:rsidRDefault="73A10CA7" w14:paraId="0866834B" w14:textId="2647054F">
            <w:pPr>
              <w:pStyle w:val="infoblue0"/>
              <w:ind w:left="0"/>
              <w:rPr>
                <w:i w:val="0"/>
                <w:iCs w:val="0"/>
                <w:color w:val="000000" w:themeColor="text1" w:themeTint="FF" w:themeShade="FF"/>
              </w:rPr>
            </w:pPr>
            <w:r w:rsidRPr="365F27AD" w:rsidR="73A10CA7">
              <w:rPr>
                <w:i w:val="0"/>
                <w:iCs w:val="0"/>
                <w:color w:val="000000" w:themeColor="text1" w:themeTint="FF" w:themeShade="FF"/>
              </w:rPr>
              <w:t>Create Architectural design</w:t>
            </w:r>
            <w:r w:rsidRPr="365F27AD" w:rsidR="697FA6B7">
              <w:rPr>
                <w:i w:val="0"/>
                <w:iCs w:val="0"/>
                <w:color w:val="000000" w:themeColor="text1" w:themeTint="FF" w:themeShade="FF"/>
              </w:rPr>
              <w:t>, user interface, and functionality.</w:t>
            </w:r>
          </w:p>
        </w:tc>
      </w:tr>
      <w:tr w:rsidR="365F27AD" w:rsidTr="365F27AD" w14:paraId="5687F00D">
        <w:trPr>
          <w:trHeight w:val="300"/>
        </w:trPr>
        <w:tc>
          <w:tcPr>
            <w:tcW w:w="1440" w:type="dxa"/>
            <w:shd w:val="clear" w:color="auto" w:fill="auto"/>
            <w:tcMar/>
          </w:tcPr>
          <w:p w:rsidR="365F27AD" w:rsidP="365F27AD" w:rsidRDefault="365F27AD" w14:paraId="26A75127" w14:textId="2A3EE0FE">
            <w:pPr>
              <w:pStyle w:val="infoblue0"/>
              <w:ind w:left="0"/>
              <w:rPr>
                <w:i w:val="0"/>
                <w:iCs w:val="0"/>
                <w:color w:val="000000" w:themeColor="text1" w:themeTint="FF" w:themeShade="FF"/>
              </w:rPr>
            </w:pPr>
            <w:r w:rsidRPr="365F27AD" w:rsidR="365F27AD">
              <w:rPr>
                <w:i w:val="0"/>
                <w:iCs w:val="0"/>
                <w:color w:val="000000" w:themeColor="text1" w:themeTint="FF" w:themeShade="FF"/>
              </w:rPr>
              <w:t>Project Part 4: Test</w:t>
            </w:r>
            <w:r w:rsidRPr="365F27AD" w:rsidR="51A7156E">
              <w:rPr>
                <w:i w:val="0"/>
                <w:iCs w:val="0"/>
                <w:color w:val="000000" w:themeColor="text1" w:themeTint="FF" w:themeShade="FF"/>
              </w:rPr>
              <w:t xml:space="preserve"> Planning</w:t>
            </w:r>
          </w:p>
        </w:tc>
        <w:tc>
          <w:tcPr>
            <w:tcW w:w="1440" w:type="dxa"/>
            <w:shd w:val="clear" w:color="auto" w:fill="auto"/>
            <w:tcMar/>
          </w:tcPr>
          <w:p w:rsidR="35D716D3" w:rsidP="365F27AD" w:rsidRDefault="35D716D3" w14:paraId="594723F3" w14:textId="4BAD7987">
            <w:pPr>
              <w:pStyle w:val="infoblue0"/>
              <w:ind w:left="0"/>
              <w:rPr>
                <w:i w:val="0"/>
                <w:iCs w:val="0"/>
                <w:color w:val="000000" w:themeColor="text1" w:themeTint="FF" w:themeShade="FF"/>
              </w:rPr>
            </w:pPr>
            <w:r w:rsidRPr="365F27AD" w:rsidR="35D716D3">
              <w:rPr>
                <w:i w:val="0"/>
                <w:iCs w:val="0"/>
                <w:color w:val="000000" w:themeColor="text1" w:themeTint="FF" w:themeShade="FF"/>
              </w:rPr>
              <w:t>November 1</w:t>
            </w:r>
            <w:r w:rsidRPr="365F27AD" w:rsidR="64E0E770">
              <w:rPr>
                <w:i w:val="0"/>
                <w:iCs w:val="0"/>
                <w:color w:val="000000" w:themeColor="text1" w:themeTint="FF" w:themeShade="FF"/>
              </w:rPr>
              <w:t>4</w:t>
            </w:r>
            <w:r w:rsidRPr="365F27AD" w:rsidR="35D716D3">
              <w:rPr>
                <w:i w:val="0"/>
                <w:iCs w:val="0"/>
                <w:color w:val="000000" w:themeColor="text1" w:themeTint="FF" w:themeShade="FF"/>
                <w:vertAlign w:val="superscript"/>
              </w:rPr>
              <w:t>th</w:t>
            </w:r>
            <w:r w:rsidRPr="365F27AD" w:rsidR="35D716D3">
              <w:rPr>
                <w:i w:val="0"/>
                <w:iCs w:val="0"/>
                <w:color w:val="000000" w:themeColor="text1" w:themeTint="FF" w:themeShade="FF"/>
              </w:rPr>
              <w:t xml:space="preserve"> </w:t>
            </w:r>
          </w:p>
        </w:tc>
        <w:tc>
          <w:tcPr>
            <w:tcW w:w="1440" w:type="dxa"/>
            <w:shd w:val="clear" w:color="auto" w:fill="auto"/>
            <w:tcMar/>
          </w:tcPr>
          <w:p w:rsidR="35D716D3" w:rsidP="365F27AD" w:rsidRDefault="35D716D3" w14:paraId="64F41C3D" w14:textId="30E2C911">
            <w:pPr>
              <w:pStyle w:val="infoblue0"/>
              <w:ind w:left="0"/>
              <w:rPr>
                <w:i w:val="0"/>
                <w:iCs w:val="0"/>
                <w:color w:val="000000" w:themeColor="text1" w:themeTint="FF" w:themeShade="FF"/>
              </w:rPr>
            </w:pPr>
            <w:r w:rsidRPr="365F27AD" w:rsidR="35D716D3">
              <w:rPr>
                <w:i w:val="0"/>
                <w:iCs w:val="0"/>
                <w:color w:val="000000" w:themeColor="text1" w:themeTint="FF" w:themeShade="FF"/>
              </w:rPr>
              <w:t>November 28</w:t>
            </w:r>
            <w:r w:rsidRPr="365F27AD" w:rsidR="35D716D3">
              <w:rPr>
                <w:i w:val="0"/>
                <w:iCs w:val="0"/>
                <w:color w:val="000000" w:themeColor="text1" w:themeTint="FF" w:themeShade="FF"/>
                <w:vertAlign w:val="superscript"/>
              </w:rPr>
              <w:t>th</w:t>
            </w:r>
          </w:p>
        </w:tc>
        <w:tc>
          <w:tcPr>
            <w:tcW w:w="1440" w:type="dxa"/>
            <w:shd w:val="clear" w:color="auto" w:fill="auto"/>
            <w:tcMar/>
          </w:tcPr>
          <w:p w:rsidR="528267BA" w:rsidP="365F27AD" w:rsidRDefault="528267BA" w14:paraId="1002164B" w14:textId="476D5434">
            <w:pPr>
              <w:pStyle w:val="infoblue0"/>
              <w:ind w:left="0"/>
              <w:rPr>
                <w:i w:val="0"/>
                <w:iCs w:val="0"/>
                <w:color w:val="000000" w:themeColor="text1" w:themeTint="FF" w:themeShade="FF"/>
              </w:rPr>
            </w:pPr>
            <w:r w:rsidRPr="365F27AD" w:rsidR="528267BA">
              <w:rPr>
                <w:i w:val="0"/>
                <w:iCs w:val="0"/>
                <w:color w:val="000000" w:themeColor="text1" w:themeTint="FF" w:themeShade="FF"/>
              </w:rPr>
              <w:t>All team members, Laptops, Study Room</w:t>
            </w:r>
          </w:p>
          <w:p w:rsidR="365F27AD" w:rsidP="365F27AD" w:rsidRDefault="365F27AD" w14:paraId="7E907A8D" w14:textId="043AE3CC">
            <w:pPr>
              <w:pStyle w:val="infoblue0"/>
              <w:ind w:left="0"/>
              <w:rPr>
                <w:i w:val="0"/>
                <w:iCs w:val="0"/>
                <w:color w:val="000000" w:themeColor="text1" w:themeTint="FF" w:themeShade="FF"/>
              </w:rPr>
            </w:pPr>
          </w:p>
        </w:tc>
        <w:tc>
          <w:tcPr>
            <w:tcW w:w="1440" w:type="dxa"/>
            <w:shd w:val="clear" w:color="auto" w:fill="auto"/>
            <w:tcMar/>
          </w:tcPr>
          <w:p w:rsidR="6F036282" w:rsidP="365F27AD" w:rsidRDefault="6F036282" w14:paraId="1144B2AE" w14:textId="6641B70C">
            <w:pPr>
              <w:pStyle w:val="infoblue0"/>
              <w:ind w:left="0"/>
              <w:rPr>
                <w:i w:val="0"/>
                <w:iCs w:val="0"/>
                <w:color w:val="000000" w:themeColor="text1" w:themeTint="FF" w:themeShade="FF"/>
              </w:rPr>
            </w:pPr>
            <w:r w:rsidRPr="365F27AD" w:rsidR="6F036282">
              <w:rPr>
                <w:i w:val="0"/>
                <w:iCs w:val="0"/>
                <w:color w:val="000000" w:themeColor="text1" w:themeTint="FF" w:themeShade="FF"/>
              </w:rPr>
              <w:t xml:space="preserve">Meeting 1: </w:t>
            </w:r>
          </w:p>
          <w:p w:rsidR="6F036282" w:rsidP="365F27AD" w:rsidRDefault="6F036282" w14:paraId="12FD1EC7" w14:textId="62400884">
            <w:pPr>
              <w:pStyle w:val="infoblue0"/>
              <w:ind w:left="0"/>
              <w:rPr>
                <w:i w:val="0"/>
                <w:iCs w:val="0"/>
                <w:color w:val="000000" w:themeColor="text1" w:themeTint="FF" w:themeShade="FF"/>
              </w:rPr>
            </w:pPr>
            <w:r w:rsidRPr="365F27AD" w:rsidR="6F036282">
              <w:rPr>
                <w:i w:val="0"/>
                <w:iCs w:val="0"/>
                <w:color w:val="000000" w:themeColor="text1" w:themeTint="FF" w:themeShade="FF"/>
              </w:rPr>
              <w:t>November</w:t>
            </w:r>
            <w:r w:rsidRPr="365F27AD" w:rsidR="34C57F62">
              <w:rPr>
                <w:i w:val="0"/>
                <w:iCs w:val="0"/>
                <w:color w:val="000000" w:themeColor="text1" w:themeTint="FF" w:themeShade="FF"/>
              </w:rPr>
              <w:t xml:space="preserve"> 14</w:t>
            </w:r>
            <w:r w:rsidRPr="365F27AD" w:rsidR="34C57F62">
              <w:rPr>
                <w:i w:val="0"/>
                <w:iCs w:val="0"/>
                <w:color w:val="000000" w:themeColor="text1" w:themeTint="FF" w:themeShade="FF"/>
                <w:vertAlign w:val="superscript"/>
              </w:rPr>
              <w:t>th</w:t>
            </w:r>
          </w:p>
          <w:p w:rsidR="6F036282" w:rsidP="365F27AD" w:rsidRDefault="6F036282" w14:paraId="4F92C27F" w14:textId="0BE42ADD">
            <w:pPr>
              <w:pStyle w:val="infoblue0"/>
              <w:ind w:left="0"/>
              <w:rPr>
                <w:i w:val="0"/>
                <w:iCs w:val="0"/>
                <w:color w:val="000000" w:themeColor="text1" w:themeTint="FF" w:themeShade="FF"/>
              </w:rPr>
            </w:pPr>
            <w:r w:rsidRPr="365F27AD" w:rsidR="6F036282">
              <w:rPr>
                <w:i w:val="0"/>
                <w:iCs w:val="0"/>
                <w:color w:val="000000" w:themeColor="text1" w:themeTint="FF" w:themeShade="FF"/>
              </w:rPr>
              <w:t>Meeting 2:</w:t>
            </w:r>
          </w:p>
          <w:p w:rsidR="6F036282" w:rsidP="365F27AD" w:rsidRDefault="6F036282" w14:paraId="3D0AB720" w14:textId="44713A90">
            <w:pPr>
              <w:pStyle w:val="infoblue0"/>
              <w:ind w:left="0"/>
              <w:rPr>
                <w:i w:val="0"/>
                <w:iCs w:val="0"/>
                <w:color w:val="000000" w:themeColor="text1" w:themeTint="FF" w:themeShade="FF"/>
              </w:rPr>
            </w:pPr>
            <w:r w:rsidRPr="365F27AD" w:rsidR="6F036282">
              <w:rPr>
                <w:i w:val="0"/>
                <w:iCs w:val="0"/>
                <w:color w:val="000000" w:themeColor="text1" w:themeTint="FF" w:themeShade="FF"/>
              </w:rPr>
              <w:t>November</w:t>
            </w:r>
            <w:r w:rsidRPr="365F27AD" w:rsidR="4FB36147">
              <w:rPr>
                <w:i w:val="0"/>
                <w:iCs w:val="0"/>
                <w:color w:val="000000" w:themeColor="text1" w:themeTint="FF" w:themeShade="FF"/>
              </w:rPr>
              <w:t xml:space="preserve"> 21</w:t>
            </w:r>
            <w:r w:rsidRPr="365F27AD" w:rsidR="4FB36147">
              <w:rPr>
                <w:i w:val="0"/>
                <w:iCs w:val="0"/>
                <w:color w:val="000000" w:themeColor="text1" w:themeTint="FF" w:themeShade="FF"/>
                <w:vertAlign w:val="superscript"/>
              </w:rPr>
              <w:t>st</w:t>
            </w:r>
          </w:p>
          <w:p w:rsidR="365F27AD" w:rsidP="365F27AD" w:rsidRDefault="365F27AD" w14:paraId="66CC19CF" w14:textId="131E1D7D">
            <w:pPr>
              <w:pStyle w:val="infoblue0"/>
              <w:ind w:left="0"/>
              <w:rPr>
                <w:i w:val="0"/>
                <w:iCs w:val="0"/>
                <w:color w:val="000000" w:themeColor="text1" w:themeTint="FF" w:themeShade="FF"/>
              </w:rPr>
            </w:pPr>
          </w:p>
        </w:tc>
        <w:tc>
          <w:tcPr>
            <w:tcW w:w="1440" w:type="dxa"/>
            <w:shd w:val="clear" w:color="auto" w:fill="auto"/>
            <w:tcMar/>
          </w:tcPr>
          <w:p w:rsidR="4CE26A19" w:rsidP="365F27AD" w:rsidRDefault="4CE26A19" w14:paraId="510DC578" w14:textId="1784E2F6">
            <w:pPr>
              <w:pStyle w:val="infoblue0"/>
              <w:ind w:left="0"/>
              <w:rPr>
                <w:i w:val="0"/>
                <w:iCs w:val="0"/>
                <w:color w:val="000000" w:themeColor="text1" w:themeTint="FF" w:themeShade="FF"/>
              </w:rPr>
            </w:pPr>
            <w:r w:rsidRPr="365F27AD" w:rsidR="4CE26A19">
              <w:rPr>
                <w:i w:val="0"/>
                <w:iCs w:val="0"/>
                <w:color w:val="000000" w:themeColor="text1" w:themeTint="FF" w:themeShade="FF"/>
              </w:rPr>
              <w:t xml:space="preserve">Review all testing activities to </w:t>
            </w:r>
            <w:r w:rsidRPr="365F27AD" w:rsidR="4CE26A19">
              <w:rPr>
                <w:i w:val="0"/>
                <w:iCs w:val="0"/>
                <w:color w:val="000000" w:themeColor="text1" w:themeTint="FF" w:themeShade="FF"/>
              </w:rPr>
              <w:t>identify</w:t>
            </w:r>
            <w:r w:rsidRPr="365F27AD" w:rsidR="4CE26A19">
              <w:rPr>
                <w:i w:val="0"/>
                <w:iCs w:val="0"/>
                <w:color w:val="000000" w:themeColor="text1" w:themeTint="FF" w:themeShade="FF"/>
              </w:rPr>
              <w:t xml:space="preserve"> and fix </w:t>
            </w:r>
            <w:r w:rsidRPr="365F27AD" w:rsidR="188AEB63">
              <w:rPr>
                <w:i w:val="0"/>
                <w:iCs w:val="0"/>
                <w:color w:val="000000" w:themeColor="text1" w:themeTint="FF" w:themeShade="FF"/>
              </w:rPr>
              <w:t>bugs and</w:t>
            </w:r>
            <w:r w:rsidRPr="365F27AD" w:rsidR="4CE26A19">
              <w:rPr>
                <w:i w:val="0"/>
                <w:iCs w:val="0"/>
                <w:color w:val="000000" w:themeColor="text1" w:themeTint="FF" w:themeShade="FF"/>
              </w:rPr>
              <w:t xml:space="preserve"> make any necessary adjustments.</w:t>
            </w:r>
          </w:p>
        </w:tc>
      </w:tr>
      <w:tr w:rsidR="365F27AD" w:rsidTr="365F27AD" w14:paraId="724C6A56">
        <w:trPr>
          <w:trHeight w:val="300"/>
        </w:trPr>
        <w:tc>
          <w:tcPr>
            <w:tcW w:w="1440" w:type="dxa"/>
            <w:shd w:val="clear" w:color="auto" w:fill="auto"/>
            <w:tcMar/>
          </w:tcPr>
          <w:p w:rsidR="365F27AD" w:rsidP="365F27AD" w:rsidRDefault="365F27AD" w14:paraId="6F73AA63" w14:textId="5880D8ED">
            <w:pPr>
              <w:pStyle w:val="infoblue0"/>
              <w:ind w:left="0"/>
              <w:rPr>
                <w:i w:val="0"/>
                <w:iCs w:val="0"/>
                <w:color w:val="000000" w:themeColor="text1" w:themeTint="FF" w:themeShade="FF"/>
              </w:rPr>
            </w:pPr>
            <w:r w:rsidRPr="365F27AD" w:rsidR="365F27AD">
              <w:rPr>
                <w:i w:val="0"/>
                <w:iCs w:val="0"/>
                <w:color w:val="000000" w:themeColor="text1" w:themeTint="FF" w:themeShade="FF"/>
              </w:rPr>
              <w:t>Project Part 5: User Manual (Full Release)</w:t>
            </w:r>
          </w:p>
        </w:tc>
        <w:tc>
          <w:tcPr>
            <w:tcW w:w="1440" w:type="dxa"/>
            <w:shd w:val="clear" w:color="auto" w:fill="auto"/>
            <w:tcMar/>
          </w:tcPr>
          <w:p w:rsidR="308B0313" w:rsidP="365F27AD" w:rsidRDefault="308B0313" w14:paraId="37306F9E" w14:textId="238586B5">
            <w:pPr>
              <w:pStyle w:val="infoblue0"/>
              <w:ind w:left="0"/>
              <w:rPr>
                <w:i w:val="0"/>
                <w:iCs w:val="0"/>
                <w:color w:val="000000" w:themeColor="text1" w:themeTint="FF" w:themeShade="FF"/>
              </w:rPr>
            </w:pPr>
            <w:r w:rsidRPr="365F27AD" w:rsidR="308B0313">
              <w:rPr>
                <w:i w:val="0"/>
                <w:iCs w:val="0"/>
                <w:color w:val="000000" w:themeColor="text1" w:themeTint="FF" w:themeShade="FF"/>
              </w:rPr>
              <w:t>December 5</w:t>
            </w:r>
            <w:r w:rsidRPr="365F27AD" w:rsidR="308B0313">
              <w:rPr>
                <w:i w:val="0"/>
                <w:iCs w:val="0"/>
                <w:color w:val="000000" w:themeColor="text1" w:themeTint="FF" w:themeShade="FF"/>
                <w:vertAlign w:val="superscript"/>
              </w:rPr>
              <w:t>th</w:t>
            </w:r>
            <w:r w:rsidRPr="365F27AD" w:rsidR="308B0313">
              <w:rPr>
                <w:i w:val="0"/>
                <w:iCs w:val="0"/>
                <w:color w:val="000000" w:themeColor="text1" w:themeTint="FF" w:themeShade="FF"/>
              </w:rPr>
              <w:t xml:space="preserve"> </w:t>
            </w:r>
          </w:p>
        </w:tc>
        <w:tc>
          <w:tcPr>
            <w:tcW w:w="1440" w:type="dxa"/>
            <w:shd w:val="clear" w:color="auto" w:fill="auto"/>
            <w:tcMar/>
          </w:tcPr>
          <w:p w:rsidR="3E809505" w:rsidP="365F27AD" w:rsidRDefault="3E809505" w14:paraId="44DE63C7" w14:textId="3E0AC06A">
            <w:pPr>
              <w:pStyle w:val="infoblue0"/>
              <w:ind w:left="0"/>
              <w:rPr>
                <w:i w:val="0"/>
                <w:iCs w:val="0"/>
                <w:color w:val="000000" w:themeColor="text1" w:themeTint="FF" w:themeShade="FF"/>
              </w:rPr>
            </w:pPr>
            <w:r w:rsidRPr="365F27AD" w:rsidR="3E809505">
              <w:rPr>
                <w:i w:val="0"/>
                <w:iCs w:val="0"/>
                <w:color w:val="000000" w:themeColor="text1" w:themeTint="FF" w:themeShade="FF"/>
              </w:rPr>
              <w:t>December 10</w:t>
            </w:r>
            <w:r w:rsidRPr="365F27AD" w:rsidR="3E809505">
              <w:rPr>
                <w:i w:val="0"/>
                <w:iCs w:val="0"/>
                <w:color w:val="000000" w:themeColor="text1" w:themeTint="FF" w:themeShade="FF"/>
                <w:vertAlign w:val="superscript"/>
              </w:rPr>
              <w:t>th</w:t>
            </w:r>
          </w:p>
        </w:tc>
        <w:tc>
          <w:tcPr>
            <w:tcW w:w="1440" w:type="dxa"/>
            <w:shd w:val="clear" w:color="auto" w:fill="auto"/>
            <w:tcMar/>
          </w:tcPr>
          <w:p w:rsidR="2898CDC3" w:rsidP="365F27AD" w:rsidRDefault="2898CDC3" w14:paraId="6462CBD0" w14:textId="1F9B142A">
            <w:pPr>
              <w:pStyle w:val="infoblue0"/>
              <w:ind w:left="0"/>
              <w:rPr>
                <w:i w:val="0"/>
                <w:iCs w:val="0"/>
                <w:color w:val="000000" w:themeColor="text1" w:themeTint="FF" w:themeShade="FF"/>
              </w:rPr>
            </w:pPr>
            <w:r w:rsidRPr="365F27AD" w:rsidR="2898CDC3">
              <w:rPr>
                <w:i w:val="0"/>
                <w:iCs w:val="0"/>
                <w:color w:val="000000" w:themeColor="text1" w:themeTint="FF" w:themeShade="FF"/>
              </w:rPr>
              <w:t>All team members, Laptops, Study Room</w:t>
            </w:r>
          </w:p>
          <w:p w:rsidR="365F27AD" w:rsidP="365F27AD" w:rsidRDefault="365F27AD" w14:paraId="5C825531" w14:textId="250ED342">
            <w:pPr>
              <w:pStyle w:val="infoblue0"/>
              <w:ind w:left="0"/>
              <w:rPr>
                <w:i w:val="0"/>
                <w:iCs w:val="0"/>
                <w:color w:val="000000" w:themeColor="text1" w:themeTint="FF" w:themeShade="FF"/>
              </w:rPr>
            </w:pPr>
          </w:p>
        </w:tc>
        <w:tc>
          <w:tcPr>
            <w:tcW w:w="1440" w:type="dxa"/>
            <w:shd w:val="clear" w:color="auto" w:fill="auto"/>
            <w:tcMar/>
          </w:tcPr>
          <w:p w:rsidR="2D6E0DE4" w:rsidP="365F27AD" w:rsidRDefault="2D6E0DE4" w14:paraId="62C3A6D7" w14:textId="4E0A1232">
            <w:pPr>
              <w:pStyle w:val="infoblue0"/>
              <w:ind w:left="0"/>
              <w:rPr>
                <w:i w:val="0"/>
                <w:iCs w:val="0"/>
                <w:color w:val="000000" w:themeColor="text1" w:themeTint="FF" w:themeShade="FF"/>
              </w:rPr>
            </w:pPr>
            <w:r w:rsidRPr="365F27AD" w:rsidR="2D6E0DE4">
              <w:rPr>
                <w:i w:val="0"/>
                <w:iCs w:val="0"/>
                <w:color w:val="000000" w:themeColor="text1" w:themeTint="FF" w:themeShade="FF"/>
              </w:rPr>
              <w:t xml:space="preserve">Meeting 1: </w:t>
            </w:r>
          </w:p>
          <w:p w:rsidR="2D6E0DE4" w:rsidP="365F27AD" w:rsidRDefault="2D6E0DE4" w14:paraId="286CBEF3" w14:textId="0EF85501">
            <w:pPr>
              <w:pStyle w:val="infoblue0"/>
              <w:ind w:left="0"/>
              <w:rPr>
                <w:i w:val="0"/>
                <w:iCs w:val="0"/>
                <w:color w:val="000000" w:themeColor="text1" w:themeTint="FF" w:themeShade="FF"/>
              </w:rPr>
            </w:pPr>
            <w:r w:rsidRPr="365F27AD" w:rsidR="2D6E0DE4">
              <w:rPr>
                <w:i w:val="0"/>
                <w:iCs w:val="0"/>
                <w:color w:val="000000" w:themeColor="text1" w:themeTint="FF" w:themeShade="FF"/>
              </w:rPr>
              <w:t>Decembe</w:t>
            </w:r>
            <w:r w:rsidRPr="365F27AD" w:rsidR="6BE2C8FF">
              <w:rPr>
                <w:i w:val="0"/>
                <w:iCs w:val="0"/>
                <w:color w:val="000000" w:themeColor="text1" w:themeTint="FF" w:themeShade="FF"/>
              </w:rPr>
              <w:t>r 5</w:t>
            </w:r>
            <w:r w:rsidRPr="365F27AD" w:rsidR="6BE2C8FF">
              <w:rPr>
                <w:i w:val="0"/>
                <w:iCs w:val="0"/>
                <w:color w:val="000000" w:themeColor="text1" w:themeTint="FF" w:themeShade="FF"/>
                <w:vertAlign w:val="superscript"/>
              </w:rPr>
              <w:t>th</w:t>
            </w:r>
          </w:p>
          <w:p w:rsidR="365F27AD" w:rsidP="365F27AD" w:rsidRDefault="365F27AD" w14:paraId="4EE1681E" w14:textId="29DEADC4">
            <w:pPr>
              <w:pStyle w:val="infoblue0"/>
              <w:ind w:left="0"/>
              <w:rPr>
                <w:i w:val="0"/>
                <w:iCs w:val="0"/>
                <w:color w:val="000000" w:themeColor="text1" w:themeTint="FF" w:themeShade="FF"/>
              </w:rPr>
            </w:pPr>
          </w:p>
        </w:tc>
        <w:tc>
          <w:tcPr>
            <w:tcW w:w="1440" w:type="dxa"/>
            <w:shd w:val="clear" w:color="auto" w:fill="auto"/>
            <w:tcMar/>
          </w:tcPr>
          <w:p w:rsidR="3A4A439F" w:rsidP="365F27AD" w:rsidRDefault="3A4A439F" w14:paraId="2627210D" w14:textId="66693A99">
            <w:pPr>
              <w:pStyle w:val="infoblue0"/>
              <w:ind w:left="0"/>
              <w:rPr>
                <w:i w:val="0"/>
                <w:iCs w:val="0"/>
                <w:color w:val="000000" w:themeColor="text1" w:themeTint="FF" w:themeShade="FF"/>
              </w:rPr>
            </w:pPr>
            <w:r w:rsidRPr="365F27AD" w:rsidR="3A4A439F">
              <w:rPr>
                <w:i w:val="0"/>
                <w:iCs w:val="0"/>
                <w:color w:val="000000" w:themeColor="text1" w:themeTint="FF" w:themeShade="FF"/>
              </w:rPr>
              <w:t xml:space="preserve">Compile user documentation and </w:t>
            </w:r>
            <w:r w:rsidRPr="365F27AD" w:rsidR="3A4A439F">
              <w:rPr>
                <w:i w:val="0"/>
                <w:iCs w:val="0"/>
                <w:color w:val="000000" w:themeColor="text1" w:themeTint="FF" w:themeShade="FF"/>
              </w:rPr>
              <w:t>finalize</w:t>
            </w:r>
            <w:r w:rsidRPr="365F27AD" w:rsidR="3A4A439F">
              <w:rPr>
                <w:i w:val="0"/>
                <w:iCs w:val="0"/>
                <w:color w:val="000000" w:themeColor="text1" w:themeTint="FF" w:themeShade="FF"/>
              </w:rPr>
              <w:t xml:space="preserve"> the user manual for release.</w:t>
            </w:r>
          </w:p>
        </w:tc>
      </w:tr>
    </w:tbl>
    <w:p w:rsidR="365F27AD" w:rsidP="365F27AD" w:rsidRDefault="365F27AD" w14:paraId="6D4B8EC8" w14:textId="05DEC98F">
      <w:pPr>
        <w:pStyle w:val="infoblue0"/>
        <w:rPr>
          <w:highlight w:val="green"/>
        </w:rPr>
      </w:pPr>
    </w:p>
    <w:p w:rsidR="365F27AD" w:rsidP="365F27AD" w:rsidRDefault="365F27AD" w14:paraId="5633F310" w14:textId="57BAEBD5">
      <w:pPr>
        <w:pStyle w:val="infoblue0"/>
        <w:rPr>
          <w:highlight w:val="green"/>
        </w:rPr>
      </w:pPr>
    </w:p>
    <w:p w:rsidR="365F27AD" w:rsidP="365F27AD" w:rsidRDefault="365F27AD" w14:paraId="624AF044" w14:textId="51F839B2">
      <w:pPr>
        <w:pStyle w:val="infoblue0"/>
        <w:rPr>
          <w:highlight w:val="green"/>
        </w:rPr>
      </w:pPr>
    </w:p>
    <w:p w:rsidR="365F27AD" w:rsidP="365F27AD" w:rsidRDefault="365F27AD" w14:paraId="0A580257" w14:textId="4FF1B65B">
      <w:pPr>
        <w:pStyle w:val="infoblue0"/>
        <w:rPr>
          <w:highlight w:val="green"/>
        </w:rPr>
      </w:pPr>
    </w:p>
    <w:p w:rsidR="48B05A1C" w:rsidP="48B05A1C" w:rsidRDefault="48B05A1C" w14:paraId="7308547E" w14:textId="59E19BBD">
      <w:pPr>
        <w:pStyle w:val="infoblue0"/>
        <w:rPr>
          <w:highlight w:val="green"/>
        </w:rPr>
      </w:pPr>
    </w:p>
    <w:p w:rsidRPr="00C26778" w:rsidR="00E918C5" w:rsidRDefault="00E918C5" w14:paraId="611569B1" w14:textId="57374E4B">
      <w:pPr>
        <w:pStyle w:val="Heading2"/>
        <w:rPr/>
      </w:pPr>
      <w:bookmarkStart w:name="_Toc447095892" w:id="44"/>
      <w:bookmarkStart w:name="_Toc512930361" w:id="45"/>
      <w:bookmarkStart w:name="_Toc447095893" w:id="46"/>
      <w:bookmarkStart w:name="_Toc512930362" w:id="47"/>
      <w:bookmarkStart w:name="_Toc430447687" w:id="48"/>
      <w:bookmarkStart w:name="_Toc447095894" w:id="49"/>
      <w:bookmarkStart w:name="_Toc512930363" w:id="50"/>
      <w:bookmarkStart w:name="_Toc430447688" w:id="51"/>
      <w:bookmarkStart w:name="_Toc430447689" w:id="52"/>
      <w:bookmarkStart w:name="_Toc447095895" w:id="53"/>
      <w:bookmarkStart w:name="_Toc512930364" w:id="54"/>
      <w:bookmarkStart w:name="_Toc430447690" w:id="55"/>
      <w:bookmarkStart w:name="_Toc447095896" w:id="56"/>
      <w:bookmarkStart w:name="_Toc512930365" w:id="57"/>
      <w:bookmarkStart w:name="_Toc447095897" w:id="58"/>
      <w:bookmarkStart w:name="_Toc512930366" w:id="59"/>
      <w:bookmarkStart w:name="_Toc430447691" w:id="60"/>
      <w:bookmarkStart w:name="_Toc447095898" w:id="61"/>
      <w:bookmarkStart w:name="_Toc512930367" w:id="62"/>
      <w:bookmarkStart w:name="_Toc447095908" w:id="63"/>
      <w:bookmarkStart w:name="_Toc512930368" w:id="64"/>
      <w:bookmarkStart w:name="_Toc513004379" w:id="65"/>
      <w:bookmarkStart w:name="_Toc11132112" w:id="66"/>
      <w:bookmarkEnd w:id="0"/>
      <w:bookmarkEnd w:id="3"/>
      <w:bookmarkEnd w:id="4"/>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00E918C5">
        <w:rPr/>
        <w:t>Project Monitoring and Control</w:t>
      </w:r>
      <w:bookmarkEnd w:id="65"/>
      <w:bookmarkEnd w:id="66"/>
    </w:p>
    <w:p w:rsidR="7D81DE95" w:rsidP="365F27AD" w:rsidRDefault="7D81DE95" w14:paraId="52CF856D" w14:textId="2512BEA1">
      <w:pPr>
        <w:pStyle w:val="ListParagraph"/>
        <w:numPr>
          <w:ilvl w:val="0"/>
          <w:numId w:val="51"/>
        </w:numPr>
        <w:rPr>
          <w:u w:val="single"/>
        </w:rPr>
      </w:pPr>
      <w:r w:rsidRPr="365F27AD" w:rsidR="7D81DE95">
        <w:rPr>
          <w:u w:val="single"/>
        </w:rPr>
        <w:t>Requirements Management:</w:t>
      </w:r>
    </w:p>
    <w:p w:rsidR="48B32BB4" w:rsidP="365F27AD" w:rsidRDefault="48B32BB4" w14:paraId="0FD974E9" w14:textId="4800E9AA">
      <w:pPr>
        <w:pStyle w:val="ListParagraph"/>
        <w:numPr>
          <w:ilvl w:val="1"/>
          <w:numId w:val="51"/>
        </w:numPr>
        <w:rPr>
          <w:u w:val="none"/>
        </w:rPr>
      </w:pPr>
      <w:r w:rsidR="48B32BB4">
        <w:rPr>
          <w:u w:val="none"/>
        </w:rPr>
        <w:t xml:space="preserve">To ensure that the final product meets </w:t>
      </w:r>
      <w:r w:rsidR="48B32BB4">
        <w:rPr>
          <w:u w:val="none"/>
        </w:rPr>
        <w:t>all of</w:t>
      </w:r>
      <w:r w:rsidR="48B32BB4">
        <w:rPr>
          <w:u w:val="none"/>
        </w:rPr>
        <w:t xml:space="preserve"> the requirements.</w:t>
      </w:r>
      <w:r w:rsidR="48B32BB4">
        <w:rPr>
          <w:u w:val="none"/>
        </w:rPr>
        <w:t xml:space="preserve"> </w:t>
      </w:r>
      <w:r w:rsidR="1283855F">
        <w:rPr>
          <w:u w:val="none"/>
        </w:rPr>
        <w:t xml:space="preserve">We will </w:t>
      </w:r>
      <w:r w:rsidR="1283855F">
        <w:rPr>
          <w:u w:val="none"/>
        </w:rPr>
        <w:t>maintain</w:t>
      </w:r>
      <w:r w:rsidR="1283855F">
        <w:rPr>
          <w:u w:val="none"/>
        </w:rPr>
        <w:t xml:space="preserve"> a document that will </w:t>
      </w:r>
      <w:r w:rsidR="1283855F">
        <w:rPr>
          <w:u w:val="none"/>
        </w:rPr>
        <w:t>contain</w:t>
      </w:r>
      <w:r w:rsidR="1283855F">
        <w:rPr>
          <w:u w:val="none"/>
        </w:rPr>
        <w:t xml:space="preserve"> all the </w:t>
      </w:r>
      <w:r w:rsidR="1283855F">
        <w:rPr>
          <w:u w:val="none"/>
        </w:rPr>
        <w:t xml:space="preserve">requirements. The document will be </w:t>
      </w:r>
      <w:r w:rsidR="3879E554">
        <w:rPr>
          <w:u w:val="none"/>
        </w:rPr>
        <w:t>frequently</w:t>
      </w:r>
      <w:r w:rsidR="3BB51784">
        <w:rPr>
          <w:u w:val="none"/>
        </w:rPr>
        <w:t xml:space="preserve"> </w:t>
      </w:r>
      <w:r w:rsidR="3DDBAD87">
        <w:rPr>
          <w:u w:val="none"/>
        </w:rPr>
        <w:t>reviewed,</w:t>
      </w:r>
      <w:r w:rsidR="3BB51784">
        <w:rPr>
          <w:u w:val="none"/>
        </w:rPr>
        <w:t xml:space="preserve"> and any modifications will undergo a formal review and approval process be</w:t>
      </w:r>
      <w:r w:rsidR="05E116D6">
        <w:rPr>
          <w:u w:val="none"/>
        </w:rPr>
        <w:t xml:space="preserve">fore implementation to </w:t>
      </w:r>
      <w:r w:rsidR="05E116D6">
        <w:rPr>
          <w:u w:val="none"/>
        </w:rPr>
        <w:t xml:space="preserve">ensure </w:t>
      </w:r>
      <w:r w:rsidR="72129306">
        <w:rPr>
          <w:u w:val="none"/>
        </w:rPr>
        <w:t>it aligns with the project’s goals.</w:t>
      </w:r>
    </w:p>
    <w:p w:rsidR="03B5F56E" w:rsidP="365F27AD" w:rsidRDefault="03B5F56E" w14:paraId="4D66DA2B" w14:textId="589B114E">
      <w:pPr>
        <w:pStyle w:val="ListParagraph"/>
        <w:numPr>
          <w:ilvl w:val="0"/>
          <w:numId w:val="51"/>
        </w:numPr>
        <w:rPr>
          <w:u w:val="single"/>
        </w:rPr>
      </w:pPr>
      <w:r w:rsidRPr="365F27AD" w:rsidR="03B5F56E">
        <w:rPr>
          <w:u w:val="single"/>
        </w:rPr>
        <w:t>Risk Managment:</w:t>
      </w:r>
    </w:p>
    <w:p w:rsidR="017D57FF" w:rsidP="365F27AD" w:rsidRDefault="017D57FF" w14:paraId="1F377225" w14:textId="0D4D61A9">
      <w:pPr>
        <w:pStyle w:val="ListParagraph"/>
        <w:numPr>
          <w:ilvl w:val="1"/>
          <w:numId w:val="51"/>
        </w:numPr>
        <w:rPr/>
      </w:pPr>
      <w:r w:rsidR="017D57FF">
        <w:rPr/>
        <w:t xml:space="preserve">We will take a structured approach to </w:t>
      </w:r>
      <w:r w:rsidR="017D57FF">
        <w:rPr/>
        <w:t>identify</w:t>
      </w:r>
      <w:r w:rsidR="017D57FF">
        <w:rPr/>
        <w:t xml:space="preserve">, analyze, and </w:t>
      </w:r>
      <w:r w:rsidR="444AC61D">
        <w:rPr/>
        <w:t>prioritize</w:t>
      </w:r>
      <w:r w:rsidR="444AC61D">
        <w:rPr/>
        <w:t xml:space="preserve"> risks. </w:t>
      </w:r>
      <w:r w:rsidR="444AC61D">
        <w:rPr/>
        <w:t>A</w:t>
      </w:r>
      <w:r w:rsidR="1D2FDFE5">
        <w:rPr/>
        <w:t xml:space="preserve"> </w:t>
      </w:r>
      <w:r w:rsidR="444AC61D">
        <w:rPr/>
        <w:t>risk</w:t>
      </w:r>
      <w:r w:rsidR="444AC61D">
        <w:rPr/>
        <w:t xml:space="preserve"> log will be used to </w:t>
      </w:r>
      <w:r w:rsidR="174E609B">
        <w:rPr/>
        <w:t xml:space="preserve">track and </w:t>
      </w:r>
      <w:r w:rsidR="174E609B">
        <w:rPr/>
        <w:t>identify</w:t>
      </w:r>
      <w:r w:rsidR="174E609B">
        <w:rPr/>
        <w:t xml:space="preserve"> risks, and to outline </w:t>
      </w:r>
      <w:r w:rsidR="41A54421">
        <w:rPr/>
        <w:t xml:space="preserve">strategies. </w:t>
      </w:r>
      <w:r w:rsidR="7397AFAE">
        <w:rPr/>
        <w:t>Regular</w:t>
      </w:r>
      <w:r w:rsidR="41A54421">
        <w:rPr/>
        <w:t xml:space="preserve"> reviews</w:t>
      </w:r>
      <w:r w:rsidR="7F45F08D">
        <w:rPr/>
        <w:t xml:space="preserve"> will ensure we continuously </w:t>
      </w:r>
      <w:r w:rsidR="7F45F08D">
        <w:rPr/>
        <w:t>monitor</w:t>
      </w:r>
      <w:r w:rsidR="7F45F08D">
        <w:rPr/>
        <w:t xml:space="preserve"> and update the risk </w:t>
      </w:r>
      <w:r w:rsidR="7FAE57E4">
        <w:rPr/>
        <w:t xml:space="preserve">list, allowing us to </w:t>
      </w:r>
      <w:r w:rsidR="7FAE57E4">
        <w:rPr/>
        <w:t>respond</w:t>
      </w:r>
      <w:r w:rsidR="7FAE57E4">
        <w:rPr/>
        <w:t xml:space="preserve"> effectively </w:t>
      </w:r>
      <w:r w:rsidR="3CD10F15">
        <w:rPr/>
        <w:t xml:space="preserve">and adjust our mitigation plans as needed. </w:t>
      </w:r>
      <w:r w:rsidR="41A54421">
        <w:rPr/>
        <w:t xml:space="preserve"> </w:t>
      </w:r>
    </w:p>
    <w:p w:rsidR="4CB4CA84" w:rsidP="365F27AD" w:rsidRDefault="4CB4CA84" w14:paraId="3CAB9249" w14:textId="63D2C997">
      <w:pPr>
        <w:pStyle w:val="ListParagraph"/>
        <w:numPr>
          <w:ilvl w:val="0"/>
          <w:numId w:val="51"/>
        </w:numPr>
        <w:rPr>
          <w:u w:val="single"/>
        </w:rPr>
      </w:pPr>
      <w:r w:rsidRPr="365F27AD" w:rsidR="4CB4CA84">
        <w:rPr>
          <w:u w:val="single"/>
        </w:rPr>
        <w:t xml:space="preserve">Configuration </w:t>
      </w:r>
      <w:r w:rsidRPr="365F27AD" w:rsidR="4CB4CA84">
        <w:rPr>
          <w:u w:val="single"/>
        </w:rPr>
        <w:t>Managment:</w:t>
      </w:r>
    </w:p>
    <w:p w:rsidR="600E2A43" w:rsidP="365F27AD" w:rsidRDefault="600E2A43" w14:paraId="280DD4C9" w14:textId="1B8D1646">
      <w:pPr>
        <w:pStyle w:val="ListParagraph"/>
        <w:numPr>
          <w:ilvl w:val="1"/>
          <w:numId w:val="51"/>
        </w:numPr>
        <w:rPr>
          <w:u w:val="single"/>
        </w:rPr>
      </w:pPr>
      <w:r w:rsidRPr="365F27AD" w:rsidR="600E2A43">
        <w:rPr>
          <w:rFonts w:ascii="Times New Roman" w:hAnsi="Times New Roman" w:eastAsia="Times New Roman" w:cs="Times New Roman"/>
          <w:noProof w:val="0"/>
          <w:color w:val="000000" w:themeColor="text1" w:themeTint="FF" w:themeShade="FF"/>
          <w:sz w:val="20"/>
          <w:szCs w:val="20"/>
          <w:lang w:val="en-US"/>
        </w:rPr>
        <w:t xml:space="preserve">We will follow a formal process in which all requests are going to be submitted via </w:t>
      </w:r>
      <w:r w:rsidRPr="365F27AD" w:rsidR="600E2A43">
        <w:rPr>
          <w:rFonts w:ascii="Times New Roman" w:hAnsi="Times New Roman" w:eastAsia="Times New Roman" w:cs="Times New Roman"/>
          <w:noProof w:val="0"/>
          <w:color w:val="000000" w:themeColor="text1" w:themeTint="FF" w:themeShade="FF"/>
          <w:sz w:val="20"/>
          <w:szCs w:val="20"/>
          <w:lang w:val="en-US"/>
        </w:rPr>
        <w:t>GitHub</w:t>
      </w:r>
      <w:r w:rsidRPr="365F27AD" w:rsidR="600E2A43">
        <w:rPr>
          <w:rFonts w:ascii="Times New Roman" w:hAnsi="Times New Roman" w:eastAsia="Times New Roman" w:cs="Times New Roman"/>
          <w:noProof w:val="0"/>
          <w:color w:val="000000" w:themeColor="text1" w:themeTint="FF" w:themeShade="FF"/>
          <w:sz w:val="20"/>
          <w:szCs w:val="20"/>
          <w:lang w:val="en-US"/>
        </w:rPr>
        <w:t xml:space="preserve">. Then the group will review and resolve any issues as a collective while </w:t>
      </w:r>
      <w:r w:rsidRPr="365F27AD" w:rsidR="600E2A43">
        <w:rPr>
          <w:rFonts w:ascii="Times New Roman" w:hAnsi="Times New Roman" w:eastAsia="Times New Roman" w:cs="Times New Roman"/>
          <w:noProof w:val="0"/>
          <w:color w:val="000000" w:themeColor="text1" w:themeTint="FF" w:themeShade="FF"/>
          <w:sz w:val="20"/>
          <w:szCs w:val="20"/>
          <w:lang w:val="en-US"/>
        </w:rPr>
        <w:t>maintaining</w:t>
      </w:r>
      <w:r w:rsidRPr="365F27AD" w:rsidR="600E2A43">
        <w:rPr>
          <w:rFonts w:ascii="Times New Roman" w:hAnsi="Times New Roman" w:eastAsia="Times New Roman" w:cs="Times New Roman"/>
          <w:noProof w:val="0"/>
          <w:color w:val="000000" w:themeColor="text1" w:themeTint="FF" w:themeShade="FF"/>
          <w:sz w:val="20"/>
          <w:szCs w:val="20"/>
          <w:lang w:val="en-US"/>
        </w:rPr>
        <w:t xml:space="preserve"> the quality.  All project artefacts, including system software, plans, models, components, test software, results, data, and executables, will be named, marked, and versioned according to a defined naming convention</w:t>
      </w:r>
    </w:p>
    <w:p w:rsidR="3270819F" w:rsidP="365F27AD" w:rsidRDefault="3270819F" w14:paraId="34B7F124" w14:textId="6D775C48">
      <w:pPr>
        <w:pStyle w:val="ListParagraph"/>
        <w:numPr>
          <w:ilvl w:val="0"/>
          <w:numId w:val="51"/>
        </w:numPr>
        <w:rPr>
          <w:u w:val="single"/>
        </w:rPr>
      </w:pPr>
      <w:r w:rsidRPr="365F27AD" w:rsidR="3270819F">
        <w:rPr>
          <w:u w:val="single"/>
        </w:rPr>
        <w:t>Quality Control:</w:t>
      </w:r>
    </w:p>
    <w:p w:rsidR="50294C8F" w:rsidP="365F27AD" w:rsidRDefault="50294C8F" w14:paraId="0E20C937" w14:textId="2B70B668">
      <w:pPr>
        <w:pStyle w:val="ListParagraph"/>
        <w:numPr>
          <w:ilvl w:val="1"/>
          <w:numId w:val="51"/>
        </w:numPr>
        <w:rPr>
          <w:u w:val="none"/>
        </w:rPr>
      </w:pPr>
      <w:r w:rsidR="50294C8F">
        <w:rPr>
          <w:u w:val="none"/>
        </w:rPr>
        <w:t xml:space="preserve">Using the due dates given by canvas to </w:t>
      </w:r>
      <w:r w:rsidR="6FB5381D">
        <w:rPr>
          <w:u w:val="none"/>
        </w:rPr>
        <w:t>en</w:t>
      </w:r>
      <w:r w:rsidR="50294C8F">
        <w:rPr>
          <w:u w:val="none"/>
        </w:rPr>
        <w:t xml:space="preserve">sure each part of the project is done. The technical leader will </w:t>
      </w:r>
      <w:r w:rsidR="63EA0216">
        <w:rPr>
          <w:u w:val="none"/>
        </w:rPr>
        <w:t xml:space="preserve">oversee quality assurance of code and the overall architecture of the project. When issues are </w:t>
      </w:r>
      <w:r w:rsidR="091E6040">
        <w:rPr>
          <w:u w:val="none"/>
        </w:rPr>
        <w:t>presented,</w:t>
      </w:r>
      <w:r w:rsidR="63EA0216">
        <w:rPr>
          <w:u w:val="none"/>
        </w:rPr>
        <w:t xml:space="preserve"> </w:t>
      </w:r>
      <w:r w:rsidR="63EA0216">
        <w:rPr>
          <w:u w:val="none"/>
        </w:rPr>
        <w:t>they’ll</w:t>
      </w:r>
      <w:r w:rsidR="63EA0216">
        <w:rPr>
          <w:u w:val="none"/>
        </w:rPr>
        <w:t xml:space="preserve"> be handled either by one or two members of the group or the entire group if </w:t>
      </w:r>
      <w:r w:rsidR="3469B51E">
        <w:rPr>
          <w:u w:val="none"/>
        </w:rPr>
        <w:t>a problem</w:t>
      </w:r>
      <w:r w:rsidR="63EA0216">
        <w:rPr>
          <w:u w:val="none"/>
        </w:rPr>
        <w:t xml:space="preserve"> proves to be enough of an issue. </w:t>
      </w:r>
      <w:r w:rsidR="4A58DEC5">
        <w:rPr>
          <w:u w:val="none"/>
        </w:rPr>
        <w:t xml:space="preserve">The criteria of the project will be based on the </w:t>
      </w:r>
      <w:r w:rsidR="332913C4">
        <w:rPr>
          <w:u w:val="none"/>
        </w:rPr>
        <w:t>information given</w:t>
      </w:r>
      <w:r w:rsidR="4A58DEC5">
        <w:rPr>
          <w:u w:val="none"/>
        </w:rPr>
        <w:t xml:space="preserve"> from the canvas </w:t>
      </w:r>
      <w:r w:rsidR="74E972F2">
        <w:rPr>
          <w:u w:val="none"/>
        </w:rPr>
        <w:t>requirements</w:t>
      </w:r>
      <w:r w:rsidR="4A58DEC5">
        <w:rPr>
          <w:u w:val="none"/>
        </w:rPr>
        <w:t xml:space="preserve"> and also the </w:t>
      </w:r>
      <w:r w:rsidR="4A58DEC5">
        <w:rPr>
          <w:u w:val="none"/>
        </w:rPr>
        <w:t>group</w:t>
      </w:r>
      <w:r w:rsidR="3DC86CCD">
        <w:rPr>
          <w:u w:val="none"/>
        </w:rPr>
        <w:t>'</w:t>
      </w:r>
      <w:r w:rsidR="4A58DEC5">
        <w:rPr>
          <w:u w:val="none"/>
        </w:rPr>
        <w:t>s</w:t>
      </w:r>
      <w:r w:rsidR="4A58DEC5">
        <w:rPr>
          <w:u w:val="none"/>
        </w:rPr>
        <w:t xml:space="preserve"> decisions on what is considered important or necessary.</w:t>
      </w:r>
    </w:p>
    <w:p w:rsidRPr="00C26778" w:rsidR="00E918C5" w:rsidP="00443638" w:rsidRDefault="00E918C5" w14:paraId="0A188C30" w14:textId="1EA9BFA4">
      <w:pPr>
        <w:pStyle w:val="Heading2"/>
        <w:rPr>
          <w:rStyle w:val="Strong"/>
        </w:rPr>
      </w:pPr>
      <w:bookmarkStart w:name="_Toc11132114" w:id="71"/>
      <w:bookmarkStart w:name="_Toc447095912" w:id="70"/>
      <w:r w:rsidRPr="365F27AD" w:rsidR="00E918C5">
        <w:rPr>
          <w:rStyle w:val="Strong"/>
        </w:rPr>
        <w:t>Quality Control</w:t>
      </w:r>
      <w:bookmarkEnd w:id="70"/>
      <w:bookmarkEnd w:id="71"/>
    </w:p>
    <w:p w:rsidRPr="00C26778" w:rsidR="00E918C5" w:rsidRDefault="00E918C5" w14:paraId="6AC6D0B9" w14:textId="77777777">
      <w:pPr>
        <w:pStyle w:val="BodyText"/>
      </w:pPr>
      <w:bookmarkStart w:name="_Toc447095913" w:id="72"/>
      <w:r w:rsidRPr="00C26778">
        <w:t>Defects will be recorded and tracked as Change Requests, and defect metrics will be gathered (see Reporting and Measurement below).</w:t>
      </w:r>
    </w:p>
    <w:p w:rsidRPr="00C26778" w:rsidR="00E918C5" w:rsidRDefault="00E918C5" w14:paraId="68422764" w14:textId="77777777">
      <w:pPr>
        <w:pStyle w:val="BodyText"/>
      </w:pPr>
      <w:r w:rsidRPr="00C26778">
        <w:t>All deliverables are required to go through the appropriate review process, as described in the Development Case. The review is required to ensure that each deliverable is of acceptable quality, using guidelines and checklists.</w:t>
      </w:r>
    </w:p>
    <w:p w:rsidRPr="00C26778" w:rsidR="00E918C5" w:rsidRDefault="00E918C5" w14:paraId="638CCAD3" w14:textId="57FA5277">
      <w:pPr>
        <w:pStyle w:val="BodyText"/>
      </w:pPr>
      <w:r w:rsidR="00E918C5">
        <w:rPr/>
        <w:t>Any defects found during review which are not corrected prior to releasing for integration must be captured as Change Requests so that they are not forgotten.</w:t>
      </w:r>
      <w:bookmarkEnd w:id="72"/>
    </w:p>
    <w:bookmarkStart w:name="_Toc447095914" w:id="74"/>
    <w:bookmarkEnd w:id="74"/>
    <w:p w:rsidRPr="00C26778" w:rsidR="00E918C5" w:rsidRDefault="00E918C5" w14:paraId="2F314D7E" w14:textId="2A793CDA">
      <w:pPr>
        <w:pStyle w:val="BodyText"/>
        <w:rPr>
          <w:rStyle w:val="Strong"/>
        </w:rPr>
      </w:pPr>
      <w:bookmarkStart w:name="_Toc447095915" w:id="75"/>
    </w:p>
    <w:p w:rsidRPr="00C26778" w:rsidR="00E918C5" w:rsidP="00443638" w:rsidRDefault="00E918C5" w14:paraId="1176BA3C" w14:textId="7D933C03">
      <w:pPr>
        <w:pStyle w:val="Heading2"/>
        <w:rPr>
          <w:rStyle w:val="Strong"/>
        </w:rPr>
      </w:pPr>
      <w:bookmarkStart w:name="_Toc11132116" w:id="76"/>
      <w:r w:rsidRPr="365F27AD" w:rsidR="00E918C5">
        <w:rPr>
          <w:rStyle w:val="Strong"/>
        </w:rPr>
        <w:t>Risk Management</w:t>
      </w:r>
      <w:bookmarkEnd w:id="76"/>
      <w:r w:rsidRPr="365F27AD" w:rsidR="00E918C5">
        <w:rPr>
          <w:rStyle w:val="Strong"/>
        </w:rPr>
        <w:t xml:space="preserve"> </w:t>
      </w:r>
      <w:bookmarkEnd w:id="75"/>
    </w:p>
    <w:p w:rsidRPr="00C26778" w:rsidR="00E918C5" w:rsidRDefault="00E918C5" w14:paraId="12D35303" w14:textId="026960AC">
      <w:pPr>
        <w:pStyle w:val="BodyText"/>
      </w:pPr>
      <w:bookmarkStart w:name="_Toc447095916" w:id="77"/>
      <w:r w:rsidR="00E918C5">
        <w:rPr/>
        <w:t xml:space="preserve">Risks will be identified in Inception Phase using the steps identified in the RUP for Small Projects activity “Identify and Assess Risks”. Project risk is evaluated at least once per iteration and documented in this table. </w:t>
      </w:r>
    </w:p>
    <w:p w:rsidRPr="00C26778" w:rsidR="00E918C5" w:rsidRDefault="00E918C5" w14:paraId="50244AF1" w14:textId="77777777">
      <w:pPr>
        <w:pStyle w:val="BodyText"/>
      </w:pPr>
    </w:p>
    <w:p w:rsidRPr="00C26778" w:rsidR="00E918C5" w:rsidRDefault="00E918C5" w14:paraId="1B5BE9E0" w14:textId="77777777">
      <w:pPr>
        <w:pStyle w:val="BodyText"/>
        <w:rPr>
          <w:i/>
          <w:iCs/>
        </w:rPr>
      </w:pPr>
      <w:r w:rsidRPr="00C26778">
        <w:rPr>
          <w:i/>
          <w:iCs/>
        </w:rPr>
        <w:t>Refer to the Risk List Document (CCC-DDD-X.Y.doc) for detailed information.</w:t>
      </w:r>
    </w:p>
    <w:p w:rsidRPr="00C26778" w:rsidR="00E918C5" w:rsidRDefault="00E918C5" w14:paraId="3028068D" w14:textId="77777777">
      <w:pPr>
        <w:pStyle w:val="BodyText"/>
        <w:spacing w:after="0"/>
        <w:rPr>
          <w:rStyle w:val="Strong"/>
        </w:rPr>
      </w:pPr>
    </w:p>
    <w:p w:rsidRPr="00C26778" w:rsidR="00E918C5" w:rsidP="00443638" w:rsidRDefault="00E918C5" w14:paraId="0A901057" w14:textId="77777777">
      <w:pPr>
        <w:pStyle w:val="Heading2"/>
        <w:rPr>
          <w:rStyle w:val="Strong"/>
        </w:rPr>
      </w:pPr>
      <w:bookmarkStart w:name="_Toc11132117" w:id="78"/>
      <w:r w:rsidRPr="00C26778">
        <w:rPr>
          <w:rStyle w:val="Strong"/>
        </w:rPr>
        <w:t>Configuration Management</w:t>
      </w:r>
      <w:bookmarkEnd w:id="78"/>
    </w:p>
    <w:p w:rsidRPr="00C26778" w:rsidR="00E918C5" w:rsidRDefault="00E918C5" w14:paraId="53CF8729" w14:textId="77777777">
      <w:pPr>
        <w:pStyle w:val="BodyText"/>
        <w:rPr>
          <w:szCs w:val="24"/>
        </w:rPr>
      </w:pPr>
      <w:r w:rsidRPr="00C26778">
        <w:t xml:space="preserve">Appropriate tools will be selected which provide a database of Change Requests and a controlled versioned repository of project artifacts. </w:t>
      </w:r>
    </w:p>
    <w:p w:rsidRPr="00C26778" w:rsidR="00E918C5" w:rsidRDefault="00E918C5" w14:paraId="5B811A84" w14:textId="77777777">
      <w:pPr>
        <w:pStyle w:val="BodyText"/>
        <w:rPr>
          <w:szCs w:val="24"/>
        </w:rPr>
      </w:pPr>
      <w:r w:rsidRPr="00C26778">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rsidRPr="00C26778" w:rsidR="00E918C5" w:rsidRDefault="00E918C5" w14:paraId="02E32601" w14:textId="77777777">
      <w:pPr>
        <w:pStyle w:val="BodyText"/>
        <w:rPr>
          <w:szCs w:val="24"/>
        </w:rPr>
      </w:pPr>
      <w:r w:rsidRPr="00C26778">
        <w:rPr>
          <w:szCs w:val="24"/>
        </w:rPr>
        <w:t xml:space="preserve">The Change Requests are reviewed and approved by one member of the project, the Change Control Manager role.  </w:t>
      </w:r>
    </w:p>
    <w:p w:rsidRPr="00C26778" w:rsidR="00E918C5" w:rsidRDefault="00E918C5" w14:paraId="5F35A4FD" w14:textId="77777777">
      <w:pPr>
        <w:pStyle w:val="BodyText"/>
        <w:rPr>
          <w:szCs w:val="24"/>
        </w:rPr>
      </w:pPr>
    </w:p>
    <w:p w:rsidRPr="00C26778" w:rsidR="00E918C5" w:rsidRDefault="00E918C5" w14:paraId="280779B2" w14:textId="77777777">
      <w:pPr>
        <w:pStyle w:val="BodyText"/>
        <w:rPr>
          <w:i/>
          <w:iCs/>
          <w:szCs w:val="24"/>
        </w:rPr>
      </w:pPr>
      <w:r w:rsidRPr="00C26778">
        <w:rPr>
          <w:i/>
          <w:iCs/>
          <w:szCs w:val="24"/>
        </w:rPr>
        <w:t>Refer to the Configuration Management Plan (EEE-FFF-X.Y.doc) for detailed information.</w:t>
      </w:r>
    </w:p>
    <w:p w:rsidRPr="00C26778" w:rsidR="00E918C5" w:rsidRDefault="00E918C5" w14:paraId="41D46ED7" w14:textId="77777777">
      <w:pPr>
        <w:pStyle w:val="Heading1"/>
        <w:numPr>
          <w:ilvl w:val="0"/>
          <w:numId w:val="0"/>
        </w:numPr>
      </w:pPr>
      <w:bookmarkStart w:name="_Toc447095917" w:id="79"/>
      <w:bookmarkStart w:name="_Toc512930369" w:id="80"/>
      <w:bookmarkStart w:name="_Toc447095932" w:id="81"/>
      <w:bookmarkStart w:name="_Toc512930370" w:id="82"/>
      <w:bookmarkStart w:name="_Toc513004381" w:id="83"/>
      <w:bookmarkEnd w:id="77"/>
      <w:bookmarkEnd w:id="79"/>
      <w:bookmarkEnd w:id="80"/>
      <w:bookmarkEnd w:id="81"/>
      <w:bookmarkEnd w:id="82"/>
    </w:p>
    <w:p w:rsidRPr="00C26778" w:rsidR="00E918C5" w:rsidRDefault="00E918C5" w14:paraId="0DAD0B65" w14:textId="03BB55B1">
      <w:pPr>
        <w:pStyle w:val="Heading1"/>
        <w:rPr/>
      </w:pPr>
      <w:bookmarkStart w:name="_Toc11132118" w:id="84"/>
      <w:r w:rsidR="00E918C5">
        <w:rPr/>
        <w:t>Annexes</w:t>
      </w:r>
      <w:bookmarkEnd w:id="83"/>
      <w:bookmarkEnd w:id="84"/>
    </w:p>
    <w:p w:rsidRPr="00C26778" w:rsidR="00E918C5" w:rsidRDefault="00E918C5" w14:paraId="49C27ADA" w14:textId="77777777">
      <w:pPr>
        <w:pStyle w:val="BodyText"/>
      </w:pPr>
      <w:r w:rsidRPr="00C26778">
        <w:t>The project will follow the UPEDU process.</w:t>
      </w:r>
    </w:p>
    <w:p w:rsidRPr="00C26778" w:rsidR="00E918C5" w:rsidRDefault="00E918C5" w14:paraId="44EFDCA7" w14:textId="77777777">
      <w:pPr>
        <w:pStyle w:val="BodyText"/>
      </w:pPr>
      <w:r w:rsidR="00E918C5">
        <w:rPr/>
        <w:t>Other applicable process plans are listed in the references section, including Programming Guidelines.</w:t>
      </w:r>
    </w:p>
    <w:p w:rsidRPr="00C26778" w:rsidR="00E918C5" w:rsidP="365F27AD" w:rsidRDefault="00E918C5" w14:paraId="107C4885" w14:textId="6DA94310">
      <w:pPr>
        <w:shd w:val="clear" w:color="auto" w:fill="FFFFFF" w:themeFill="background1"/>
        <w:spacing w:before="0" w:beforeAutospacing="off" w:after="0" w:afterAutospacing="off"/>
        <w:ind w:firstLine="720"/>
        <w:rPr>
          <w:b w:val="1"/>
          <w:bCs w:val="1"/>
          <w:i w:val="0"/>
          <w:iCs w:val="0"/>
          <w:caps w:val="0"/>
          <w:smallCaps w:val="0"/>
          <w:noProof w:val="0"/>
          <w:sz w:val="20"/>
          <w:szCs w:val="20"/>
          <w:lang w:val="en-US"/>
        </w:rPr>
      </w:pPr>
      <w:r w:rsidRPr="365F27AD" w:rsidR="5523E23B">
        <w:rPr>
          <w:b w:val="1"/>
          <w:bCs w:val="1"/>
          <w:i w:val="0"/>
          <w:iCs w:val="0"/>
          <w:caps w:val="0"/>
          <w:smallCaps w:val="0"/>
          <w:noProof w:val="0"/>
          <w:sz w:val="20"/>
          <w:szCs w:val="20"/>
          <w:lang w:val="en-US"/>
        </w:rPr>
        <w:t>Programming Guidelines:</w:t>
      </w:r>
    </w:p>
    <w:p w:rsidRPr="00C26778" w:rsidR="00E918C5" w:rsidP="365F27AD" w:rsidRDefault="00E918C5" w14:paraId="4171C6F4" w14:textId="6611DF09">
      <w:pPr>
        <w:shd w:val="clear" w:color="auto" w:fill="FFFFFF" w:themeFill="background1"/>
        <w:spacing w:before="0" w:beforeAutospacing="off" w:after="0" w:afterAutospacing="off"/>
        <w:ind w:firstLine="720"/>
        <w:rPr>
          <w:b w:val="0"/>
          <w:bCs w:val="0"/>
          <w:i w:val="0"/>
          <w:iCs w:val="0"/>
          <w:caps w:val="0"/>
          <w:smallCaps w:val="0"/>
          <w:noProof w:val="0"/>
          <w:sz w:val="20"/>
          <w:szCs w:val="20"/>
          <w:lang w:val="en-US"/>
        </w:rPr>
      </w:pPr>
      <w:r w:rsidRPr="365F27AD" w:rsidR="5523E23B">
        <w:rPr>
          <w:b w:val="0"/>
          <w:bCs w:val="0"/>
          <w:i w:val="0"/>
          <w:iCs w:val="0"/>
          <w:caps w:val="0"/>
          <w:smallCaps w:val="0"/>
          <w:noProof w:val="0"/>
          <w:sz w:val="20"/>
          <w:szCs w:val="20"/>
          <w:lang w:val="en-US"/>
        </w:rPr>
        <w:t>The code must satisfy OOP Principles and C++ coding standards.</w:t>
      </w:r>
    </w:p>
    <w:p w:rsidRPr="00C26778" w:rsidR="00E918C5" w:rsidP="365F27AD" w:rsidRDefault="00E918C5" w14:paraId="549E8960" w14:textId="03BE74CD">
      <w:pPr>
        <w:shd w:val="clear" w:color="auto" w:fill="FFFFFF" w:themeFill="background1"/>
        <w:spacing w:before="0" w:beforeAutospacing="off" w:after="0" w:afterAutospacing="off"/>
        <w:ind w:firstLine="720"/>
        <w:rPr>
          <w:b w:val="0"/>
          <w:bCs w:val="0"/>
          <w:i w:val="0"/>
          <w:iCs w:val="0"/>
          <w:caps w:val="0"/>
          <w:smallCaps w:val="0"/>
          <w:noProof w:val="0"/>
          <w:sz w:val="20"/>
          <w:szCs w:val="20"/>
          <w:lang w:val="en-US"/>
        </w:rPr>
      </w:pPr>
      <w:r w:rsidRPr="365F27AD" w:rsidR="5523E23B">
        <w:rPr>
          <w:b w:val="0"/>
          <w:bCs w:val="0"/>
          <w:i w:val="0"/>
          <w:iCs w:val="0"/>
          <w:caps w:val="0"/>
          <w:smallCaps w:val="0"/>
          <w:noProof w:val="0"/>
          <w:sz w:val="20"/>
          <w:szCs w:val="20"/>
          <w:lang w:val="en-US"/>
        </w:rPr>
        <w:t xml:space="preserve">Code is cryptic, comment those part which can be commented or </w:t>
      </w:r>
      <w:r w:rsidRPr="365F27AD" w:rsidR="5523E23B">
        <w:rPr>
          <w:b w:val="0"/>
          <w:bCs w:val="0"/>
          <w:i w:val="0"/>
          <w:iCs w:val="0"/>
          <w:caps w:val="0"/>
          <w:smallCaps w:val="0"/>
          <w:noProof w:val="0"/>
          <w:sz w:val="20"/>
          <w:szCs w:val="20"/>
          <w:lang w:val="en-US"/>
        </w:rPr>
        <w:t>don't</w:t>
      </w:r>
      <w:r w:rsidRPr="365F27AD" w:rsidR="5523E23B">
        <w:rPr>
          <w:b w:val="0"/>
          <w:bCs w:val="0"/>
          <w:i w:val="0"/>
          <w:iCs w:val="0"/>
          <w:caps w:val="0"/>
          <w:smallCaps w:val="0"/>
          <w:noProof w:val="0"/>
          <w:sz w:val="20"/>
          <w:szCs w:val="20"/>
          <w:lang w:val="en-US"/>
        </w:rPr>
        <w:t xml:space="preserve"> manage your own memory (</w:t>
      </w:r>
      <w:r w:rsidRPr="365F27AD" w:rsidR="5523E23B">
        <w:rPr>
          <w:b w:val="0"/>
          <w:bCs w:val="0"/>
          <w:i w:val="0"/>
          <w:iCs w:val="0"/>
          <w:caps w:val="0"/>
          <w:smallCaps w:val="0"/>
          <w:noProof w:val="0"/>
          <w:sz w:val="20"/>
          <w:szCs w:val="20"/>
          <w:lang w:val="en-US"/>
        </w:rPr>
        <w:t>i.e.</w:t>
      </w:r>
      <w:r w:rsidRPr="365F27AD" w:rsidR="5523E23B">
        <w:rPr>
          <w:b w:val="0"/>
          <w:bCs w:val="0"/>
          <w:i w:val="0"/>
          <w:iCs w:val="0"/>
          <w:caps w:val="0"/>
          <w:smallCaps w:val="0"/>
          <w:noProof w:val="0"/>
          <w:sz w:val="20"/>
          <w:szCs w:val="20"/>
          <w:lang w:val="en-US"/>
        </w:rPr>
        <w:t xml:space="preserve"> </w:t>
      </w:r>
      <w:r>
        <w:tab/>
      </w:r>
      <w:r w:rsidRPr="365F27AD" w:rsidR="5523E23B">
        <w:rPr>
          <w:b w:val="0"/>
          <w:bCs w:val="0"/>
          <w:i w:val="0"/>
          <w:iCs w:val="0"/>
          <w:caps w:val="0"/>
          <w:smallCaps w:val="0"/>
          <w:noProof w:val="0"/>
          <w:sz w:val="20"/>
          <w:szCs w:val="20"/>
          <w:lang w:val="en-US"/>
        </w:rPr>
        <w:t>smart pointers)</w:t>
      </w:r>
    </w:p>
    <w:p w:rsidRPr="00C26778" w:rsidR="00E918C5" w:rsidP="365F27AD" w:rsidRDefault="00E918C5" w14:paraId="378285FA" w14:textId="411A9ACC">
      <w:pPr>
        <w:shd w:val="clear" w:color="auto" w:fill="FFFFFF" w:themeFill="background1"/>
        <w:spacing w:before="0" w:beforeAutospacing="off" w:after="0" w:afterAutospacing="off"/>
        <w:rPr>
          <w:b w:val="0"/>
          <w:bCs w:val="0"/>
          <w:i w:val="0"/>
          <w:iCs w:val="0"/>
          <w:caps w:val="0"/>
          <w:smallCaps w:val="0"/>
          <w:noProof w:val="0"/>
          <w:sz w:val="20"/>
          <w:szCs w:val="20"/>
          <w:lang w:val="en-US"/>
        </w:rPr>
      </w:pPr>
    </w:p>
    <w:p w:rsidRPr="00C26778" w:rsidR="00E918C5" w:rsidP="365F27AD" w:rsidRDefault="00E918C5" w14:paraId="06CE052B" w14:textId="19AC5015">
      <w:pPr>
        <w:shd w:val="clear" w:color="auto" w:fill="FFFFFF" w:themeFill="background1"/>
        <w:spacing w:before="0" w:beforeAutospacing="off" w:after="0" w:afterAutospacing="off"/>
        <w:ind w:left="720" w:firstLine="0"/>
        <w:rPr>
          <w:b w:val="0"/>
          <w:bCs w:val="0"/>
          <w:i w:val="0"/>
          <w:iCs w:val="0"/>
          <w:caps w:val="0"/>
          <w:smallCaps w:val="0"/>
          <w:noProof w:val="0"/>
          <w:sz w:val="20"/>
          <w:szCs w:val="20"/>
          <w:lang w:val="en-US"/>
        </w:rPr>
      </w:pPr>
      <w:r w:rsidRPr="365F27AD" w:rsidR="5523E23B">
        <w:rPr>
          <w:b w:val="1"/>
          <w:bCs w:val="1"/>
          <w:i w:val="0"/>
          <w:iCs w:val="0"/>
          <w:caps w:val="0"/>
          <w:smallCaps w:val="0"/>
          <w:noProof w:val="0"/>
          <w:sz w:val="20"/>
          <w:szCs w:val="20"/>
          <w:lang w:val="en-US"/>
        </w:rPr>
        <w:t>Design Guidelines:</w:t>
      </w:r>
    </w:p>
    <w:p w:rsidRPr="00C26778" w:rsidR="00E918C5" w:rsidP="365F27AD" w:rsidRDefault="00E918C5" w14:paraId="127EFF1B" w14:textId="4C56CC7A">
      <w:pPr>
        <w:shd w:val="clear" w:color="auto" w:fill="FFFFFF" w:themeFill="background1"/>
        <w:spacing w:before="0" w:beforeAutospacing="off" w:after="0" w:afterAutospacing="off"/>
        <w:ind w:firstLine="720"/>
        <w:rPr>
          <w:b w:val="0"/>
          <w:bCs w:val="0"/>
          <w:i w:val="0"/>
          <w:iCs w:val="0"/>
          <w:caps w:val="0"/>
          <w:smallCaps w:val="0"/>
          <w:noProof w:val="0"/>
          <w:sz w:val="20"/>
          <w:szCs w:val="20"/>
          <w:lang w:val="en-US"/>
        </w:rPr>
      </w:pPr>
      <w:r w:rsidRPr="365F27AD" w:rsidR="5523E23B">
        <w:rPr>
          <w:b w:val="0"/>
          <w:bCs w:val="0"/>
          <w:i w:val="0"/>
          <w:iCs w:val="0"/>
          <w:caps w:val="0"/>
          <w:smallCaps w:val="0"/>
          <w:noProof w:val="0"/>
          <w:sz w:val="20"/>
          <w:szCs w:val="20"/>
          <w:lang w:val="en-US"/>
        </w:rPr>
        <w:t xml:space="preserve">Basic design patterns </w:t>
      </w:r>
    </w:p>
    <w:p w:rsidRPr="00C26778" w:rsidR="00E918C5" w:rsidP="365F27AD" w:rsidRDefault="00E918C5" w14:paraId="11EC5495" w14:textId="294CB602">
      <w:pPr>
        <w:shd w:val="clear" w:color="auto" w:fill="FFFFFF" w:themeFill="background1"/>
        <w:spacing w:before="0" w:beforeAutospacing="off" w:after="0" w:afterAutospacing="off"/>
        <w:ind w:firstLine="720"/>
        <w:rPr>
          <w:b w:val="0"/>
          <w:bCs w:val="0"/>
          <w:i w:val="0"/>
          <w:iCs w:val="0"/>
          <w:caps w:val="0"/>
          <w:smallCaps w:val="0"/>
          <w:noProof w:val="0"/>
          <w:sz w:val="20"/>
          <w:szCs w:val="20"/>
          <w:lang w:val="en-US"/>
        </w:rPr>
      </w:pPr>
      <w:r w:rsidRPr="365F27AD" w:rsidR="5523E23B">
        <w:rPr>
          <w:b w:val="0"/>
          <w:bCs w:val="0"/>
          <w:i w:val="0"/>
          <w:iCs w:val="0"/>
          <w:caps w:val="0"/>
          <w:smallCaps w:val="0"/>
          <w:noProof w:val="0"/>
          <w:sz w:val="20"/>
          <w:szCs w:val="20"/>
          <w:lang w:val="en-US"/>
        </w:rPr>
        <w:t>Architecture — Explain by diagrams (Class, Sequence)</w:t>
      </w:r>
    </w:p>
    <w:p w:rsidRPr="00C26778" w:rsidR="00E918C5" w:rsidP="365F27AD" w:rsidRDefault="00E918C5" w14:paraId="707CA815" w14:textId="2FCCD05A">
      <w:pPr>
        <w:shd w:val="clear" w:color="auto" w:fill="FFFFFF" w:themeFill="background1"/>
        <w:spacing w:before="0" w:beforeAutospacing="off" w:after="0" w:afterAutospacing="off"/>
        <w:rPr>
          <w:b w:val="0"/>
          <w:bCs w:val="0"/>
          <w:i w:val="0"/>
          <w:iCs w:val="0"/>
          <w:caps w:val="0"/>
          <w:smallCaps w:val="0"/>
          <w:noProof w:val="0"/>
          <w:sz w:val="20"/>
          <w:szCs w:val="20"/>
          <w:lang w:val="en-US"/>
        </w:rPr>
      </w:pPr>
    </w:p>
    <w:p w:rsidRPr="00C26778" w:rsidR="00E918C5" w:rsidP="365F27AD" w:rsidRDefault="00E918C5" w14:paraId="1980C53C" w14:textId="3E9E0817">
      <w:pPr>
        <w:shd w:val="clear" w:color="auto" w:fill="FFFFFF" w:themeFill="background1"/>
        <w:spacing w:before="0" w:beforeAutospacing="off" w:after="0" w:afterAutospacing="off"/>
        <w:ind w:firstLine="720"/>
        <w:rPr>
          <w:b w:val="1"/>
          <w:bCs w:val="1"/>
          <w:i w:val="0"/>
          <w:iCs w:val="0"/>
          <w:caps w:val="0"/>
          <w:smallCaps w:val="0"/>
          <w:noProof w:val="0"/>
          <w:sz w:val="20"/>
          <w:szCs w:val="20"/>
          <w:lang w:val="en-US"/>
        </w:rPr>
      </w:pPr>
      <w:r w:rsidRPr="365F27AD" w:rsidR="5523E23B">
        <w:rPr>
          <w:b w:val="1"/>
          <w:bCs w:val="1"/>
          <w:i w:val="0"/>
          <w:iCs w:val="0"/>
          <w:caps w:val="0"/>
          <w:smallCaps w:val="0"/>
          <w:noProof w:val="0"/>
          <w:sz w:val="20"/>
          <w:szCs w:val="20"/>
          <w:lang w:val="en-US"/>
        </w:rPr>
        <w:t>Testing Guidelines:</w:t>
      </w:r>
    </w:p>
    <w:p w:rsidRPr="00C26778" w:rsidR="00E918C5" w:rsidP="365F27AD" w:rsidRDefault="00E918C5" w14:paraId="365DF324" w14:textId="5B7CE895">
      <w:pPr>
        <w:shd w:val="clear" w:color="auto" w:fill="FFFFFF" w:themeFill="background1"/>
        <w:spacing w:before="0" w:beforeAutospacing="off" w:after="0" w:afterAutospacing="off"/>
        <w:ind w:firstLine="720"/>
        <w:rPr>
          <w:b w:val="0"/>
          <w:bCs w:val="0"/>
          <w:i w:val="0"/>
          <w:iCs w:val="0"/>
          <w:caps w:val="0"/>
          <w:smallCaps w:val="0"/>
          <w:noProof w:val="0"/>
          <w:sz w:val="20"/>
          <w:szCs w:val="20"/>
          <w:lang w:val="en-US"/>
        </w:rPr>
      </w:pPr>
      <w:r w:rsidRPr="365F27AD" w:rsidR="5523E23B">
        <w:rPr>
          <w:b w:val="0"/>
          <w:bCs w:val="0"/>
          <w:i w:val="0"/>
          <w:iCs w:val="0"/>
          <w:caps w:val="0"/>
          <w:smallCaps w:val="0"/>
          <w:noProof w:val="0"/>
          <w:sz w:val="20"/>
          <w:szCs w:val="20"/>
          <w:lang w:val="en-US"/>
        </w:rPr>
        <w:t>Unit test (</w:t>
      </w:r>
      <w:r w:rsidRPr="365F27AD" w:rsidR="5523E23B">
        <w:rPr>
          <w:b w:val="0"/>
          <w:bCs w:val="0"/>
          <w:i w:val="0"/>
          <w:iCs w:val="0"/>
          <w:caps w:val="0"/>
          <w:smallCaps w:val="0"/>
          <w:noProof w:val="0"/>
          <w:sz w:val="20"/>
          <w:szCs w:val="20"/>
          <w:lang w:val="en-US"/>
        </w:rPr>
        <w:t>e.g.</w:t>
      </w:r>
      <w:r w:rsidRPr="365F27AD" w:rsidR="5523E23B">
        <w:rPr>
          <w:b w:val="0"/>
          <w:bCs w:val="0"/>
          <w:i w:val="0"/>
          <w:iCs w:val="0"/>
          <w:caps w:val="0"/>
          <w:smallCaps w:val="0"/>
          <w:noProof w:val="0"/>
          <w:sz w:val="20"/>
          <w:szCs w:val="20"/>
          <w:lang w:val="en-US"/>
        </w:rPr>
        <w:t xml:space="preserve"> Google Test for C++).</w:t>
      </w:r>
    </w:p>
    <w:p w:rsidRPr="00C26778" w:rsidR="00E918C5" w:rsidP="365F27AD" w:rsidRDefault="00E918C5" w14:paraId="19E17A08" w14:textId="18DC11E5">
      <w:pPr>
        <w:shd w:val="clear" w:color="auto" w:fill="FFFFFF" w:themeFill="background1"/>
        <w:spacing w:before="0" w:beforeAutospacing="off" w:after="0" w:afterAutospacing="off"/>
        <w:ind w:left="720" w:firstLine="0"/>
        <w:rPr>
          <w:b w:val="0"/>
          <w:bCs w:val="0"/>
          <w:i w:val="0"/>
          <w:iCs w:val="0"/>
          <w:caps w:val="0"/>
          <w:smallCaps w:val="0"/>
          <w:noProof w:val="0"/>
          <w:sz w:val="20"/>
          <w:szCs w:val="20"/>
          <w:lang w:val="en-US"/>
        </w:rPr>
      </w:pPr>
      <w:r w:rsidRPr="365F27AD" w:rsidR="5523E23B">
        <w:rPr>
          <w:b w:val="0"/>
          <w:bCs w:val="0"/>
          <w:i w:val="0"/>
          <w:iCs w:val="0"/>
          <w:caps w:val="0"/>
          <w:smallCaps w:val="0"/>
          <w:noProof w:val="0"/>
          <w:sz w:val="20"/>
          <w:szCs w:val="20"/>
          <w:lang w:val="en-US"/>
        </w:rPr>
        <w:t>Try for error handling, boundary cases and normal use.</w:t>
      </w:r>
    </w:p>
    <w:p w:rsidRPr="00C26778" w:rsidR="00E918C5" w:rsidP="365F27AD" w:rsidRDefault="00E918C5" w14:paraId="3DFFD591" w14:textId="7317FF16">
      <w:pPr>
        <w:shd w:val="clear" w:color="auto" w:fill="FFFFFF" w:themeFill="background1"/>
        <w:spacing w:before="0" w:beforeAutospacing="off" w:after="0" w:afterAutospacing="off"/>
        <w:ind w:left="720" w:firstLine="0"/>
        <w:rPr>
          <w:b w:val="0"/>
          <w:bCs w:val="0"/>
          <w:i w:val="0"/>
          <w:iCs w:val="0"/>
          <w:caps w:val="0"/>
          <w:smallCaps w:val="0"/>
          <w:noProof w:val="0"/>
          <w:sz w:val="20"/>
          <w:szCs w:val="20"/>
          <w:lang w:val="en-US"/>
        </w:rPr>
      </w:pPr>
    </w:p>
    <w:p w:rsidRPr="00C26778" w:rsidR="00E918C5" w:rsidP="365F27AD" w:rsidRDefault="00E918C5" w14:paraId="5E79D623" w14:textId="40BA38A9">
      <w:pPr>
        <w:pStyle w:val="Normal"/>
        <w:shd w:val="clear" w:color="auto" w:fill="FFFFFF" w:themeFill="background1"/>
        <w:spacing w:before="0" w:beforeAutospacing="off" w:after="0" w:afterAutospacing="off"/>
        <w:ind w:firstLine="720"/>
        <w:rPr>
          <w:b w:val="1"/>
          <w:bCs w:val="1"/>
          <w:i w:val="0"/>
          <w:iCs w:val="0"/>
          <w:caps w:val="0"/>
          <w:smallCaps w:val="0"/>
          <w:noProof w:val="0"/>
          <w:sz w:val="20"/>
          <w:szCs w:val="20"/>
          <w:lang w:val="en-US"/>
        </w:rPr>
      </w:pPr>
      <w:r w:rsidRPr="365F27AD" w:rsidR="5523E23B">
        <w:rPr>
          <w:b w:val="1"/>
          <w:bCs w:val="1"/>
          <w:i w:val="0"/>
          <w:iCs w:val="0"/>
          <w:caps w:val="0"/>
          <w:smallCaps w:val="0"/>
          <w:noProof w:val="0"/>
          <w:sz w:val="20"/>
          <w:szCs w:val="20"/>
          <w:lang w:val="en-US"/>
        </w:rPr>
        <w:t>Version Control:</w:t>
      </w:r>
    </w:p>
    <w:p w:rsidRPr="00C26778" w:rsidR="00E918C5" w:rsidP="365F27AD" w:rsidRDefault="00E918C5" w14:paraId="43D7615E" w14:textId="3FAD9B51">
      <w:pPr>
        <w:shd w:val="clear" w:color="auto" w:fill="FFFFFF" w:themeFill="background1"/>
        <w:spacing w:before="0" w:beforeAutospacing="off" w:after="0" w:afterAutospacing="off"/>
        <w:ind w:left="720" w:firstLine="0"/>
        <w:rPr>
          <w:b w:val="0"/>
          <w:bCs w:val="0"/>
          <w:i w:val="0"/>
          <w:iCs w:val="0"/>
          <w:caps w:val="0"/>
          <w:smallCaps w:val="0"/>
          <w:noProof w:val="0"/>
          <w:sz w:val="20"/>
          <w:szCs w:val="20"/>
          <w:lang w:val="en-US"/>
        </w:rPr>
      </w:pPr>
      <w:r w:rsidRPr="365F27AD" w:rsidR="5523E23B">
        <w:rPr>
          <w:b w:val="0"/>
          <w:bCs w:val="0"/>
          <w:i w:val="0"/>
          <w:iCs w:val="0"/>
          <w:caps w:val="0"/>
          <w:smallCaps w:val="0"/>
          <w:noProof w:val="0"/>
          <w:sz w:val="20"/>
          <w:szCs w:val="20"/>
          <w:lang w:val="en-US"/>
        </w:rPr>
        <w:t>Utilization</w:t>
      </w:r>
      <w:r w:rsidRPr="365F27AD" w:rsidR="5523E23B">
        <w:rPr>
          <w:b w:val="0"/>
          <w:bCs w:val="0"/>
          <w:i w:val="0"/>
          <w:iCs w:val="0"/>
          <w:caps w:val="0"/>
          <w:smallCaps w:val="0"/>
          <w:noProof w:val="0"/>
          <w:sz w:val="20"/>
          <w:szCs w:val="20"/>
          <w:lang w:val="en-US"/>
        </w:rPr>
        <w:t xml:space="preserve"> of Git with meaningful commit messages and correct branching.</w:t>
      </w:r>
    </w:p>
    <w:p w:rsidRPr="00C26778" w:rsidR="00E918C5" w:rsidP="365F27AD" w:rsidRDefault="00E918C5" w14:paraId="620B5928" w14:textId="0F7D42DD">
      <w:pPr>
        <w:shd w:val="clear" w:color="auto" w:fill="FFFFFF" w:themeFill="background1"/>
        <w:spacing w:before="0" w:beforeAutospacing="off" w:after="0" w:afterAutospacing="off"/>
        <w:ind w:firstLine="720"/>
        <w:rPr>
          <w:b w:val="0"/>
          <w:bCs w:val="0"/>
          <w:i w:val="0"/>
          <w:iCs w:val="0"/>
          <w:caps w:val="0"/>
          <w:smallCaps w:val="0"/>
          <w:noProof w:val="0"/>
          <w:sz w:val="20"/>
          <w:szCs w:val="20"/>
          <w:lang w:val="en-US"/>
        </w:rPr>
      </w:pPr>
      <w:r w:rsidRPr="365F27AD" w:rsidR="5523E23B">
        <w:rPr>
          <w:b w:val="0"/>
          <w:bCs w:val="0"/>
          <w:i w:val="0"/>
          <w:iCs w:val="0"/>
          <w:caps w:val="0"/>
          <w:smallCaps w:val="0"/>
          <w:noProof w:val="0"/>
          <w:sz w:val="20"/>
          <w:szCs w:val="20"/>
          <w:lang w:val="en-US"/>
        </w:rPr>
        <w:t>Documentation Guidelines:</w:t>
      </w:r>
    </w:p>
    <w:p w:rsidRPr="00C26778" w:rsidR="00E918C5" w:rsidP="365F27AD" w:rsidRDefault="00E918C5" w14:paraId="41E3A7E5" w14:textId="06A4E125">
      <w:pPr>
        <w:shd w:val="clear" w:color="auto" w:fill="FFFFFF" w:themeFill="background1"/>
        <w:spacing w:before="0" w:beforeAutospacing="off" w:after="0" w:afterAutospacing="off"/>
        <w:ind w:firstLine="720"/>
        <w:rPr>
          <w:b w:val="0"/>
          <w:bCs w:val="0"/>
          <w:i w:val="0"/>
          <w:iCs w:val="0"/>
          <w:caps w:val="0"/>
          <w:smallCaps w:val="0"/>
          <w:noProof w:val="0"/>
          <w:sz w:val="20"/>
          <w:szCs w:val="20"/>
          <w:lang w:val="en-US"/>
        </w:rPr>
      </w:pPr>
      <w:r w:rsidRPr="365F27AD" w:rsidR="5523E23B">
        <w:rPr>
          <w:b w:val="0"/>
          <w:bCs w:val="0"/>
          <w:i w:val="0"/>
          <w:iCs w:val="0"/>
          <w:caps w:val="0"/>
          <w:smallCaps w:val="0"/>
          <w:noProof w:val="0"/>
          <w:sz w:val="20"/>
          <w:szCs w:val="20"/>
          <w:lang w:val="en-US"/>
        </w:rPr>
        <w:t xml:space="preserve">Making sure all the documents (the Requirements Document, design document, test plans) are updated and </w:t>
      </w:r>
      <w:r>
        <w:tab/>
      </w:r>
      <w:r w:rsidRPr="365F27AD" w:rsidR="5523E23B">
        <w:rPr>
          <w:b w:val="0"/>
          <w:bCs w:val="0"/>
          <w:i w:val="0"/>
          <w:iCs w:val="0"/>
          <w:caps w:val="0"/>
          <w:smallCaps w:val="0"/>
          <w:noProof w:val="0"/>
          <w:sz w:val="20"/>
          <w:szCs w:val="20"/>
          <w:lang w:val="en-US"/>
        </w:rPr>
        <w:t>consistent.</w:t>
      </w:r>
    </w:p>
    <w:p w:rsidRPr="00C26778" w:rsidR="00E918C5" w:rsidP="365F27AD" w:rsidRDefault="00E918C5" w14:paraId="2D37B6B2" w14:textId="256871C3">
      <w:pPr>
        <w:shd w:val="clear" w:color="auto" w:fill="FFFFFF" w:themeFill="background1"/>
        <w:spacing w:before="0" w:beforeAutospacing="off" w:after="0" w:afterAutospacing="off"/>
        <w:rPr>
          <w:b w:val="0"/>
          <w:bCs w:val="0"/>
          <w:i w:val="0"/>
          <w:iCs w:val="0"/>
          <w:caps w:val="0"/>
          <w:smallCaps w:val="0"/>
          <w:noProof w:val="0"/>
          <w:sz w:val="20"/>
          <w:szCs w:val="20"/>
          <w:lang w:val="en-US"/>
        </w:rPr>
      </w:pPr>
    </w:p>
    <w:p w:rsidRPr="00C26778" w:rsidR="00E918C5" w:rsidP="365F27AD" w:rsidRDefault="00E918C5" w14:paraId="19D33E54" w14:textId="47F4DE3B">
      <w:pPr>
        <w:shd w:val="clear" w:color="auto" w:fill="FFFFFF" w:themeFill="background1"/>
        <w:spacing w:before="0" w:beforeAutospacing="off" w:after="0" w:afterAutospacing="off"/>
        <w:ind w:firstLine="720"/>
        <w:rPr>
          <w:b w:val="0"/>
          <w:bCs w:val="0"/>
          <w:i w:val="0"/>
          <w:iCs w:val="0"/>
          <w:caps w:val="0"/>
          <w:smallCaps w:val="0"/>
          <w:noProof w:val="0"/>
          <w:sz w:val="20"/>
          <w:szCs w:val="20"/>
          <w:lang w:val="en-US"/>
        </w:rPr>
      </w:pPr>
      <w:r w:rsidRPr="365F27AD" w:rsidR="5523E23B">
        <w:rPr>
          <w:b w:val="1"/>
          <w:bCs w:val="1"/>
          <w:i w:val="0"/>
          <w:iCs w:val="0"/>
          <w:caps w:val="0"/>
          <w:smallCaps w:val="0"/>
          <w:noProof w:val="0"/>
          <w:sz w:val="20"/>
          <w:szCs w:val="20"/>
          <w:lang w:val="en-US"/>
        </w:rPr>
        <w:t>Error Handling</w:t>
      </w:r>
      <w:r w:rsidRPr="365F27AD" w:rsidR="5523E23B">
        <w:rPr>
          <w:b w:val="0"/>
          <w:bCs w:val="0"/>
          <w:i w:val="0"/>
          <w:iCs w:val="0"/>
          <w:caps w:val="0"/>
          <w:smallCaps w:val="0"/>
          <w:noProof w:val="0"/>
          <w:sz w:val="20"/>
          <w:szCs w:val="20"/>
          <w:lang w:val="en-US"/>
        </w:rPr>
        <w:t>:</w:t>
      </w:r>
    </w:p>
    <w:p w:rsidRPr="00C26778" w:rsidR="00E918C5" w:rsidP="365F27AD" w:rsidRDefault="00E918C5" w14:paraId="0E8B040D" w14:textId="58E22D86">
      <w:pPr>
        <w:shd w:val="clear" w:color="auto" w:fill="FFFFFF" w:themeFill="background1"/>
        <w:spacing w:before="0" w:beforeAutospacing="off" w:after="0" w:afterAutospacing="off"/>
        <w:ind w:firstLine="720"/>
        <w:rPr>
          <w:b w:val="0"/>
          <w:bCs w:val="0"/>
          <w:i w:val="0"/>
          <w:iCs w:val="0"/>
          <w:caps w:val="0"/>
          <w:smallCaps w:val="0"/>
          <w:noProof w:val="0"/>
          <w:sz w:val="20"/>
          <w:szCs w:val="20"/>
          <w:lang w:val="en-US"/>
        </w:rPr>
      </w:pPr>
      <w:r w:rsidRPr="365F27AD" w:rsidR="5523E23B">
        <w:rPr>
          <w:b w:val="0"/>
          <w:bCs w:val="0"/>
          <w:i w:val="0"/>
          <w:iCs w:val="0"/>
          <w:caps w:val="0"/>
          <w:smallCaps w:val="0"/>
          <w:noProof w:val="0"/>
          <w:sz w:val="20"/>
          <w:szCs w:val="20"/>
          <w:lang w:val="en-US"/>
        </w:rPr>
        <w:t>print out error messages for common mistakes, e.g., division by zero</w:t>
      </w:r>
    </w:p>
    <w:p w:rsidRPr="00C26778" w:rsidR="00E918C5" w:rsidP="365F27AD" w:rsidRDefault="00E918C5" w14:paraId="2CDA0356" w14:textId="3A37E6B5">
      <w:pPr>
        <w:shd w:val="clear" w:color="auto" w:fill="FFFFFF" w:themeFill="background1"/>
        <w:spacing w:before="0" w:beforeAutospacing="off" w:after="0" w:afterAutospacing="off"/>
        <w:ind w:firstLine="720"/>
        <w:rPr>
          <w:b w:val="0"/>
          <w:bCs w:val="0"/>
          <w:i w:val="0"/>
          <w:iCs w:val="0"/>
          <w:caps w:val="0"/>
          <w:smallCaps w:val="0"/>
          <w:noProof w:val="0"/>
          <w:sz w:val="20"/>
          <w:szCs w:val="20"/>
          <w:lang w:val="en-US"/>
        </w:rPr>
      </w:pPr>
      <w:r w:rsidRPr="365F27AD" w:rsidR="5523E23B">
        <w:rPr>
          <w:b w:val="0"/>
          <w:bCs w:val="0"/>
          <w:i w:val="0"/>
          <w:iCs w:val="0"/>
          <w:caps w:val="0"/>
          <w:smallCaps w:val="0"/>
          <w:noProof w:val="0"/>
          <w:sz w:val="20"/>
          <w:szCs w:val="20"/>
          <w:lang w:val="en-US"/>
        </w:rPr>
        <w:t>Do careful exception for runtime error</w:t>
      </w:r>
    </w:p>
    <w:p w:rsidRPr="00C26778" w:rsidR="00E918C5" w:rsidP="365F27AD" w:rsidRDefault="00E918C5" w14:paraId="40F0DC3E" w14:textId="630B3621">
      <w:pPr>
        <w:pStyle w:val="BodyText"/>
        <w:rPr>
          <w:sz w:val="20"/>
          <w:szCs w:val="20"/>
        </w:rPr>
      </w:pPr>
    </w:p>
    <w:sectPr w:rsidRPr="00C26778" w:rsidR="00E918C5">
      <w:headerReference w:type="default" r:id="rId11"/>
      <w:footerReference w:type="default" r:id="rId12"/>
      <w:headerReference w:type="first" r:id="rId13"/>
      <w:footerReference w:type="first" r:id="rId14"/>
      <w:pgSz w:w="12240" w:h="15840" w:orient="portrait"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E2ABB" w:rsidRDefault="004E2ABB" w14:paraId="1F064423" w14:textId="77777777">
      <w:pPr>
        <w:spacing w:line="240" w:lineRule="auto"/>
      </w:pPr>
      <w:r>
        <w:separator/>
      </w:r>
    </w:p>
  </w:endnote>
  <w:endnote w:type="continuationSeparator" w:id="0">
    <w:p w:rsidR="004E2ABB" w:rsidRDefault="004E2ABB" w14:paraId="56534D0D" w14:textId="77777777">
      <w:pPr>
        <w:spacing w:line="240" w:lineRule="auto"/>
      </w:pPr>
      <w:r>
        <w:continuationSeparator/>
      </w:r>
    </w:p>
  </w:endnote>
  <w:endnote w:type="continuationNotice" w:id="1">
    <w:p w:rsidR="004E2ABB" w:rsidRDefault="004E2ABB" w14:paraId="60608510"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Book Antiqua">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251DF" w:rsidRDefault="00C251DF" w14:paraId="65E8D2B9"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251DF" w:rsidRDefault="00C251DF" w14:paraId="2FE8F9AC"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25F77AFC" w:rsidTr="25F77AFC" w14:paraId="08EF21C6" w14:textId="77777777">
      <w:trPr>
        <w:trHeight w:val="300"/>
      </w:trPr>
      <w:tc>
        <w:tcPr>
          <w:tcW w:w="3120" w:type="dxa"/>
        </w:tcPr>
        <w:p w:rsidR="25F77AFC" w:rsidP="25F77AFC" w:rsidRDefault="25F77AFC" w14:paraId="07ACFF25" w14:textId="19022004">
          <w:pPr>
            <w:pStyle w:val="Header"/>
            <w:ind w:left="-115"/>
          </w:pPr>
        </w:p>
      </w:tc>
      <w:tc>
        <w:tcPr>
          <w:tcW w:w="3120" w:type="dxa"/>
        </w:tcPr>
        <w:p w:rsidR="25F77AFC" w:rsidP="25F77AFC" w:rsidRDefault="25F77AFC" w14:paraId="25C62B46" w14:textId="0DF3D397">
          <w:pPr>
            <w:pStyle w:val="Header"/>
            <w:jc w:val="center"/>
          </w:pPr>
        </w:p>
      </w:tc>
      <w:tc>
        <w:tcPr>
          <w:tcW w:w="3120" w:type="dxa"/>
        </w:tcPr>
        <w:p w:rsidR="25F77AFC" w:rsidP="25F77AFC" w:rsidRDefault="25F77AFC" w14:paraId="04EF4506" w14:textId="5C314FA9">
          <w:pPr>
            <w:pStyle w:val="Header"/>
            <w:ind w:right="-115"/>
            <w:jc w:val="right"/>
          </w:pPr>
        </w:p>
      </w:tc>
    </w:tr>
  </w:tbl>
  <w:p w:rsidR="00D001B4" w:rsidRDefault="00D001B4" w14:paraId="0C690370" w14:textId="1C5F05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3162"/>
      <w:gridCol w:w="3162"/>
      <w:gridCol w:w="3162"/>
    </w:tblGrid>
    <w:tr w:rsidR="00C251DF" w:rsidTr="365F27AD" w14:paraId="471B5F37" w14:textId="77777777">
      <w:tc>
        <w:tcPr>
          <w:tcW w:w="3162" w:type="dxa"/>
          <w:tcBorders>
            <w:top w:val="nil"/>
            <w:left w:val="nil"/>
            <w:bottom w:val="nil"/>
            <w:right w:val="nil"/>
          </w:tcBorders>
          <w:tcMar/>
        </w:tcPr>
        <w:p w:rsidR="00C251DF" w:rsidRDefault="00C251DF" w14:paraId="1241E3F8" w14:textId="77777777">
          <w:pPr>
            <w:ind w:right="360"/>
          </w:pPr>
          <w:r>
            <w:t>Confidential</w:t>
          </w:r>
        </w:p>
      </w:tc>
      <w:tc>
        <w:tcPr>
          <w:tcW w:w="3162" w:type="dxa"/>
          <w:tcBorders>
            <w:top w:val="nil"/>
            <w:left w:val="nil"/>
            <w:bottom w:val="nil"/>
            <w:right w:val="nil"/>
          </w:tcBorders>
          <w:tcMar/>
        </w:tcPr>
        <w:p w:rsidR="00C251DF" w:rsidRDefault="00C251DF" w14:paraId="04D35FBD" w14:textId="79A47D9C">
          <w:pPr>
            <w:jc w:val="center"/>
          </w:pPr>
          <w:r w:rsidR="365F27AD">
            <w:rPr/>
            <w:t xml:space="preserve">The </w:t>
          </w:r>
          <w:r w:rsidR="365F27AD">
            <w:rPr/>
            <w:t xml:space="preserve">Company </w:t>
          </w:r>
          <w:bookmarkStart w:name="_Int_Crs7oQkX" w:id="1252933740"/>
          <w:r w:rsidR="365F27AD">
            <w:rPr/>
            <w:t>Company</w:t>
          </w:r>
          <w:bookmarkEnd w:id="1252933740"/>
          <w:r w:rsidR="365F27AD">
            <w:rPr/>
            <w:t xml:space="preserve">, </w:t>
          </w:r>
          <w:r>
            <w:fldChar w:fldCharType="begin"/>
          </w:r>
          <w:r>
            <w:instrText xml:space="preserve"> DATE \@ "yyyy" </w:instrText>
          </w:r>
          <w:r>
            <w:fldChar w:fldCharType="separate"/>
          </w:r>
          <w:r w:rsidRPr="365F27AD" w:rsidR="365F27AD">
            <w:rPr>
              <w:noProof/>
            </w:rPr>
            <w:t>2024</w:t>
          </w:r>
          <w:r>
            <w:fldChar w:fldCharType="end"/>
          </w:r>
        </w:p>
      </w:tc>
      <w:tc>
        <w:tcPr>
          <w:tcW w:w="3162" w:type="dxa"/>
          <w:tcBorders>
            <w:top w:val="nil"/>
            <w:left w:val="nil"/>
            <w:bottom w:val="nil"/>
            <w:right w:val="nil"/>
          </w:tcBorders>
          <w:tcMar/>
        </w:tcPr>
        <w:p w:rsidR="00C251DF" w:rsidRDefault="00C251DF" w14:paraId="3C0C8371" w14:textId="7777777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rsidR="00C251DF" w:rsidRDefault="00C251DF" w14:paraId="0020A0AB"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251DF" w:rsidRDefault="00C251DF" w14:paraId="53A997F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E2ABB" w:rsidRDefault="004E2ABB" w14:paraId="0E379696" w14:textId="77777777">
      <w:pPr>
        <w:spacing w:line="240" w:lineRule="auto"/>
      </w:pPr>
      <w:r>
        <w:separator/>
      </w:r>
    </w:p>
  </w:footnote>
  <w:footnote w:type="continuationSeparator" w:id="0">
    <w:p w:rsidR="004E2ABB" w:rsidRDefault="004E2ABB" w14:paraId="4B88EC18" w14:textId="77777777">
      <w:pPr>
        <w:spacing w:line="240" w:lineRule="auto"/>
      </w:pPr>
      <w:r>
        <w:continuationSeparator/>
      </w:r>
    </w:p>
  </w:footnote>
  <w:footnote w:type="continuationNotice" w:id="1">
    <w:p w:rsidR="004E2ABB" w:rsidRDefault="004E2ABB" w14:paraId="5BF85C46"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251DF" w:rsidRDefault="00C251DF" w14:paraId="668619E3" w14:textId="77777777">
    <w:pPr>
      <w:rPr>
        <w:sz w:val="24"/>
      </w:rPr>
    </w:pPr>
  </w:p>
  <w:p w:rsidR="00C251DF" w:rsidRDefault="00C251DF" w14:paraId="419C0536" w14:textId="77777777">
    <w:pPr>
      <w:pBdr>
        <w:top w:val="single" w:color="auto" w:sz="6" w:space="1"/>
      </w:pBdr>
      <w:rPr>
        <w:sz w:val="24"/>
      </w:rPr>
    </w:pPr>
  </w:p>
  <w:p w:rsidR="00842152" w:rsidP="365F27AD" w:rsidRDefault="00842152" w14:paraId="6D0E3E03" w14:textId="65C8C176">
    <w:pPr>
      <w:pBdr>
        <w:bottom w:val="single" w:color="FF000000" w:sz="6" w:space="1"/>
      </w:pBdr>
      <w:jc w:val="center"/>
      <w:rPr>
        <w:rFonts w:ascii="Arial" w:hAnsi="Arial"/>
        <w:b w:val="1"/>
        <w:bCs w:val="1"/>
        <w:sz w:val="36"/>
        <w:szCs w:val="36"/>
      </w:rPr>
    </w:pPr>
    <w:r w:rsidRPr="365F27AD" w:rsidR="365F27AD">
      <w:rPr>
        <w:rFonts w:ascii="Arial" w:hAnsi="Arial"/>
        <w:b w:val="1"/>
        <w:bCs w:val="1"/>
        <w:sz w:val="36"/>
        <w:szCs w:val="36"/>
      </w:rPr>
      <w:t xml:space="preserve">The Company </w:t>
    </w:r>
    <w:bookmarkStart w:name="_Int_2Cexqebi" w:id="1755438124"/>
    <w:r w:rsidRPr="365F27AD" w:rsidR="365F27AD">
      <w:rPr>
        <w:rFonts w:ascii="Arial" w:hAnsi="Arial"/>
        <w:b w:val="1"/>
        <w:bCs w:val="1"/>
        <w:sz w:val="36"/>
        <w:szCs w:val="36"/>
      </w:rPr>
      <w:t>Company</w:t>
    </w:r>
    <w:bookmarkEnd w:id="1755438124"/>
  </w:p>
  <w:p w:rsidR="00C251DF" w:rsidRDefault="00C251DF" w14:paraId="39D6CC96" w14:textId="77777777">
    <w:pPr>
      <w:pStyle w:val="Header"/>
    </w:pPr>
  </w:p>
  <w:p w:rsidR="00842152" w:rsidRDefault="00842152" w14:paraId="70FC73E9"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379"/>
      <w:gridCol w:w="3179"/>
    </w:tblGrid>
    <w:tr w:rsidR="00C251DF" w14:paraId="127DE77A" w14:textId="77777777">
      <w:tc>
        <w:tcPr>
          <w:tcW w:w="6379" w:type="dxa"/>
        </w:tcPr>
        <w:p w:rsidR="00C251DF" w:rsidRDefault="00D244B1" w14:paraId="1599C5BF" w14:textId="5510AD34">
          <w:r>
            <w:t>EECS 348 – Calculator Application</w:t>
          </w:r>
        </w:p>
      </w:tc>
      <w:tc>
        <w:tcPr>
          <w:tcW w:w="3179" w:type="dxa"/>
        </w:tcPr>
        <w:p w:rsidR="00C251DF" w:rsidRDefault="00C251DF" w14:paraId="4743E390" w14:textId="31B9BF1C">
          <w:pPr>
            <w:tabs>
              <w:tab w:val="left" w:pos="1135"/>
            </w:tabs>
            <w:spacing w:before="40"/>
            <w:ind w:right="68"/>
          </w:pPr>
          <w:r>
            <w:t xml:space="preserve"> Version:          1.0</w:t>
          </w:r>
        </w:p>
      </w:tc>
    </w:tr>
    <w:tr w:rsidR="00C251DF" w14:paraId="270BE3A7" w14:textId="77777777">
      <w:tc>
        <w:tcPr>
          <w:tcW w:w="6379" w:type="dxa"/>
        </w:tcPr>
        <w:p w:rsidR="00C251DF" w:rsidRDefault="00B877A5" w14:paraId="0325F6D6" w14:textId="77777777">
          <w:r>
            <w:fldChar w:fldCharType="begin"/>
          </w:r>
          <w:r>
            <w:instrText xml:space="preserve"> TITLE  \* MERGEFORMAT </w:instrText>
          </w:r>
          <w:r>
            <w:fldChar w:fldCharType="separate"/>
          </w:r>
          <w:r w:rsidR="00771B3E">
            <w:t>Software Development Plan</w:t>
          </w:r>
          <w:r>
            <w:fldChar w:fldCharType="end"/>
          </w:r>
        </w:p>
      </w:tc>
      <w:tc>
        <w:tcPr>
          <w:tcW w:w="3179" w:type="dxa"/>
        </w:tcPr>
        <w:p w:rsidR="00C251DF" w:rsidRDefault="00C251DF" w14:paraId="627B161B" w14:textId="5B339648">
          <w:r>
            <w:t xml:space="preserve">  Date: </w:t>
          </w:r>
          <w:r w:rsidR="00D244B1">
            <w:t>09/19/2024</w:t>
          </w:r>
        </w:p>
      </w:tc>
    </w:tr>
    <w:tr w:rsidR="00C251DF" w14:paraId="5F885081" w14:textId="77777777">
      <w:tc>
        <w:tcPr>
          <w:tcW w:w="9558" w:type="dxa"/>
          <w:gridSpan w:val="2"/>
        </w:tcPr>
        <w:p w:rsidR="00C251DF" w:rsidRDefault="00C251DF" w14:paraId="0E293FFC" w14:textId="77777777">
          <w:r>
            <w:t>&lt;document identifier&gt;</w:t>
          </w:r>
        </w:p>
      </w:tc>
    </w:tr>
  </w:tbl>
  <w:p w:rsidR="00C251DF" w:rsidRDefault="00C251DF" w14:paraId="0B855A48"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251DF" w:rsidRDefault="00C251DF" w14:paraId="37DD693B" w14:textId="77777777">
    <w:pPr>
      <w:pStyle w:val="Header"/>
    </w:pPr>
  </w:p>
</w:hdr>
</file>

<file path=word/intelligence2.xml><?xml version="1.0" encoding="utf-8"?>
<int2:intelligence xmlns:int2="http://schemas.microsoft.com/office/intelligence/2020/intelligence">
  <int2:observations>
    <int2:textHash int2:hashCode="nftugqhZAMiNIr" int2:id="mq0MPUrl">
      <int2:state int2:type="AugLoop_Text_Critique" int2:value="Rejected"/>
    </int2:textHash>
    <int2:textHash int2:hashCode="lIUbNytf4Kumfe" int2:id="UVI7D2HI">
      <int2:state int2:type="AugLoop_Text_Critique" int2:value="Rejected"/>
    </int2:textHash>
    <int2:textHash int2:hashCode="ZLK20Sv+S6rn2t" int2:id="co8gdlxN">
      <int2:state int2:type="AugLoop_Text_Critique" int2:value="Rejected"/>
    </int2:textHash>
    <int2:textHash int2:hashCode="GP/vvM7qV5Nn3o" int2:id="HOpEpovb">
      <int2:state int2:type="AugLoop_Text_Critique" int2:value="Rejected"/>
    </int2:textHash>
    <int2:bookmark int2:bookmarkName="_Int_un8j1u0o" int2:invalidationBookmarkName="" int2:hashCode="ehmUmZ0YHe6mjk" int2:id="oWqsJ44y">
      <int2:state int2:type="AugLoop_Text_Critique" int2:value="Rejected"/>
    </int2:bookmark>
    <int2:bookmark int2:bookmarkName="_Int_ZdNb36Ok" int2:invalidationBookmarkName="" int2:hashCode="1KOuvWfDStZSiH" int2:id="NbcNxPcM">
      <int2:state int2:type="AugLoop_Text_Critique" int2:value="Rejected"/>
    </int2:bookmark>
    <int2:bookmark int2:bookmarkName="_Int_3sPQ2YD3" int2:invalidationBookmarkName="" int2:hashCode="iZzmpvqsNF5q9p" int2:id="QDP3eqHP">
      <int2:state int2:type="AugLoop_Text_Critique" int2:value="Rejected"/>
    </int2:bookmark>
    <int2:bookmark int2:bookmarkName="_Int_Crs7oQkX" int2:invalidationBookmarkName="" int2:hashCode="ehmUmZ0YHe6mjk" int2:id="ubIyZLmz">
      <int2:state int2:type="AugLoop_Text_Critique" int2:value="Rejected"/>
    </int2:bookmark>
    <int2:bookmark int2:bookmarkName="_Int_2Cexqebi" int2:invalidationBookmarkName="" int2:hashCode="ehmUmZ0YHe6mjk" int2:id="kHiCHPm3">
      <int2:state int2:type="AugLoop_Text_Critique" int2:value="Rejected"/>
    </int2:bookmark>
    <int2:bookmark int2:bookmarkName="_Int_KidwnPuL" int2:invalidationBookmarkName="" int2:hashCode="OKAHFRq+h8wBpb" int2:id="pQnUf4FA">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51">
    <w:nsid w:val="4ed583d9"/>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50">
    <w:nsid w:val="2955de5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9">
    <w:nsid w:val="49a87935"/>
    <w:multiLevelType xmlns:w="http://schemas.openxmlformats.org/wordprocessingml/2006/main" w:val="multilevel"/>
    <w:lvl xmlns:w="http://schemas.openxmlformats.org/wordprocessingml/2006/main" w:ilvl="0">
      <w:start w:val="1"/>
      <w:numFmt w:val="decimal"/>
      <w:lvlText w:val="%1.%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268dc9b9"/>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47">
    <w:nsid w:val="2cd1f7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255477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940128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Aptos" w:hAnsi="Apto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pPr>
        <w:ind/>
      </w:p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 w15:restartNumberingAfterBreak="0">
    <w:nsid w:val="006F48BB"/>
    <w:multiLevelType w:val="hybridMultilevel"/>
    <w:tmpl w:val="EB14F566"/>
    <w:lvl w:ilvl="0" w:tplc="04090001">
      <w:start w:val="1"/>
      <w:numFmt w:val="bullet"/>
      <w:lvlText w:val=""/>
      <w:lvlJc w:val="left"/>
      <w:pPr>
        <w:tabs>
          <w:tab w:val="num" w:pos="1800"/>
        </w:tabs>
        <w:ind w:left="1800" w:hanging="360"/>
      </w:pPr>
      <w:rPr>
        <w:rFonts w:hint="default" w:ascii="Symbol" w:hAnsi="Symbol"/>
      </w:rPr>
    </w:lvl>
    <w:lvl w:ilvl="1" w:tplc="04090003" w:tentative="1">
      <w:start w:val="1"/>
      <w:numFmt w:val="bullet"/>
      <w:lvlText w:val="o"/>
      <w:lvlJc w:val="left"/>
      <w:pPr>
        <w:tabs>
          <w:tab w:val="num" w:pos="2520"/>
        </w:tabs>
        <w:ind w:left="2520" w:hanging="360"/>
      </w:pPr>
      <w:rPr>
        <w:rFonts w:hint="default" w:ascii="Courier New" w:hAnsi="Courier New"/>
      </w:rPr>
    </w:lvl>
    <w:lvl w:ilvl="2" w:tplc="04090005" w:tentative="1">
      <w:start w:val="1"/>
      <w:numFmt w:val="bullet"/>
      <w:lvlText w:val=""/>
      <w:lvlJc w:val="left"/>
      <w:pPr>
        <w:tabs>
          <w:tab w:val="num" w:pos="3240"/>
        </w:tabs>
        <w:ind w:left="3240" w:hanging="360"/>
      </w:pPr>
      <w:rPr>
        <w:rFonts w:hint="default" w:ascii="Wingdings" w:hAnsi="Wingdings"/>
      </w:rPr>
    </w:lvl>
    <w:lvl w:ilvl="3" w:tplc="04090001" w:tentative="1">
      <w:start w:val="1"/>
      <w:numFmt w:val="bullet"/>
      <w:lvlText w:val=""/>
      <w:lvlJc w:val="left"/>
      <w:pPr>
        <w:tabs>
          <w:tab w:val="num" w:pos="3960"/>
        </w:tabs>
        <w:ind w:left="3960" w:hanging="360"/>
      </w:pPr>
      <w:rPr>
        <w:rFonts w:hint="default" w:ascii="Symbol" w:hAnsi="Symbol"/>
      </w:rPr>
    </w:lvl>
    <w:lvl w:ilvl="4" w:tplc="04090003" w:tentative="1">
      <w:start w:val="1"/>
      <w:numFmt w:val="bullet"/>
      <w:lvlText w:val="o"/>
      <w:lvlJc w:val="left"/>
      <w:pPr>
        <w:tabs>
          <w:tab w:val="num" w:pos="4680"/>
        </w:tabs>
        <w:ind w:left="4680" w:hanging="360"/>
      </w:pPr>
      <w:rPr>
        <w:rFonts w:hint="default" w:ascii="Courier New" w:hAnsi="Courier New"/>
      </w:rPr>
    </w:lvl>
    <w:lvl w:ilvl="5" w:tplc="04090005" w:tentative="1">
      <w:start w:val="1"/>
      <w:numFmt w:val="bullet"/>
      <w:lvlText w:val=""/>
      <w:lvlJc w:val="left"/>
      <w:pPr>
        <w:tabs>
          <w:tab w:val="num" w:pos="5400"/>
        </w:tabs>
        <w:ind w:left="5400" w:hanging="360"/>
      </w:pPr>
      <w:rPr>
        <w:rFonts w:hint="default" w:ascii="Wingdings" w:hAnsi="Wingdings"/>
      </w:rPr>
    </w:lvl>
    <w:lvl w:ilvl="6" w:tplc="04090001" w:tentative="1">
      <w:start w:val="1"/>
      <w:numFmt w:val="bullet"/>
      <w:lvlText w:val=""/>
      <w:lvlJc w:val="left"/>
      <w:pPr>
        <w:tabs>
          <w:tab w:val="num" w:pos="6120"/>
        </w:tabs>
        <w:ind w:left="6120" w:hanging="360"/>
      </w:pPr>
      <w:rPr>
        <w:rFonts w:hint="default" w:ascii="Symbol" w:hAnsi="Symbol"/>
      </w:rPr>
    </w:lvl>
    <w:lvl w:ilvl="7" w:tplc="04090003" w:tentative="1">
      <w:start w:val="1"/>
      <w:numFmt w:val="bullet"/>
      <w:lvlText w:val="o"/>
      <w:lvlJc w:val="left"/>
      <w:pPr>
        <w:tabs>
          <w:tab w:val="num" w:pos="6840"/>
        </w:tabs>
        <w:ind w:left="6840" w:hanging="360"/>
      </w:pPr>
      <w:rPr>
        <w:rFonts w:hint="default" w:ascii="Courier New" w:hAnsi="Courier New"/>
      </w:rPr>
    </w:lvl>
    <w:lvl w:ilvl="8" w:tplc="04090005" w:tentative="1">
      <w:start w:val="1"/>
      <w:numFmt w:val="bullet"/>
      <w:lvlText w:val=""/>
      <w:lvlJc w:val="left"/>
      <w:pPr>
        <w:tabs>
          <w:tab w:val="num" w:pos="7560"/>
        </w:tabs>
        <w:ind w:left="7560" w:hanging="360"/>
      </w:pPr>
      <w:rPr>
        <w:rFonts w:hint="default" w:ascii="Wingdings" w:hAnsi="Wingdings"/>
      </w:rPr>
    </w:lvl>
  </w:abstractNum>
  <w:abstractNum w:abstractNumId="4" w15:restartNumberingAfterBreak="0">
    <w:nsid w:val="0467048D"/>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76449AF"/>
    <w:multiLevelType w:val="multilevel"/>
    <w:tmpl w:val="F71476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07AA30D3"/>
    <w:multiLevelType w:val="hybridMultilevel"/>
    <w:tmpl w:val="9FAC261E"/>
    <w:lvl w:ilvl="0" w:tplc="DA742E96">
      <w:start w:val="1"/>
      <w:numFmt w:val="decimal"/>
      <w:lvlText w:val="%1."/>
      <w:lvlJc w:val="left"/>
      <w:pPr>
        <w:tabs>
          <w:tab w:val="num" w:pos="720"/>
        </w:tabs>
        <w:ind w:left="720" w:hanging="360"/>
      </w:pPr>
    </w:lvl>
    <w:lvl w:ilvl="1" w:tplc="7EAE49C8" w:tentative="1">
      <w:start w:val="1"/>
      <w:numFmt w:val="decimal"/>
      <w:lvlText w:val="%2."/>
      <w:lvlJc w:val="left"/>
      <w:pPr>
        <w:tabs>
          <w:tab w:val="num" w:pos="1440"/>
        </w:tabs>
        <w:ind w:left="1440" w:hanging="360"/>
      </w:pPr>
    </w:lvl>
    <w:lvl w:ilvl="2" w:tplc="DE40E146" w:tentative="1">
      <w:start w:val="1"/>
      <w:numFmt w:val="decimal"/>
      <w:lvlText w:val="%3."/>
      <w:lvlJc w:val="left"/>
      <w:pPr>
        <w:tabs>
          <w:tab w:val="num" w:pos="2160"/>
        </w:tabs>
        <w:ind w:left="2160" w:hanging="360"/>
      </w:pPr>
    </w:lvl>
    <w:lvl w:ilvl="3" w:tplc="F30E2016" w:tentative="1">
      <w:start w:val="1"/>
      <w:numFmt w:val="decimal"/>
      <w:lvlText w:val="%4."/>
      <w:lvlJc w:val="left"/>
      <w:pPr>
        <w:tabs>
          <w:tab w:val="num" w:pos="2880"/>
        </w:tabs>
        <w:ind w:left="2880" w:hanging="360"/>
      </w:pPr>
    </w:lvl>
    <w:lvl w:ilvl="4" w:tplc="39AAB49A" w:tentative="1">
      <w:start w:val="1"/>
      <w:numFmt w:val="decimal"/>
      <w:lvlText w:val="%5."/>
      <w:lvlJc w:val="left"/>
      <w:pPr>
        <w:tabs>
          <w:tab w:val="num" w:pos="3600"/>
        </w:tabs>
        <w:ind w:left="3600" w:hanging="360"/>
      </w:pPr>
    </w:lvl>
    <w:lvl w:ilvl="5" w:tplc="2070BFCC" w:tentative="1">
      <w:start w:val="1"/>
      <w:numFmt w:val="decimal"/>
      <w:lvlText w:val="%6."/>
      <w:lvlJc w:val="left"/>
      <w:pPr>
        <w:tabs>
          <w:tab w:val="num" w:pos="4320"/>
        </w:tabs>
        <w:ind w:left="4320" w:hanging="360"/>
      </w:pPr>
    </w:lvl>
    <w:lvl w:ilvl="6" w:tplc="A5B6B268" w:tentative="1">
      <w:start w:val="1"/>
      <w:numFmt w:val="decimal"/>
      <w:lvlText w:val="%7."/>
      <w:lvlJc w:val="left"/>
      <w:pPr>
        <w:tabs>
          <w:tab w:val="num" w:pos="5040"/>
        </w:tabs>
        <w:ind w:left="5040" w:hanging="360"/>
      </w:pPr>
    </w:lvl>
    <w:lvl w:ilvl="7" w:tplc="BEBE3656" w:tentative="1">
      <w:start w:val="1"/>
      <w:numFmt w:val="decimal"/>
      <w:lvlText w:val="%8."/>
      <w:lvlJc w:val="left"/>
      <w:pPr>
        <w:tabs>
          <w:tab w:val="num" w:pos="5760"/>
        </w:tabs>
        <w:ind w:left="5760" w:hanging="360"/>
      </w:pPr>
    </w:lvl>
    <w:lvl w:ilvl="8" w:tplc="D02E2CA8" w:tentative="1">
      <w:start w:val="1"/>
      <w:numFmt w:val="decimal"/>
      <w:lvlText w:val="%9."/>
      <w:lvlJc w:val="left"/>
      <w:pPr>
        <w:tabs>
          <w:tab w:val="num" w:pos="6480"/>
        </w:tabs>
        <w:ind w:left="6480" w:hanging="360"/>
      </w:pPr>
    </w:lvl>
  </w:abstractNum>
  <w:abstractNum w:abstractNumId="7"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0A11709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9" w15:restartNumberingAfterBreak="0">
    <w:nsid w:val="0B3D4AF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11" w15:restartNumberingAfterBreak="0">
    <w:nsid w:val="0C4A1508"/>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2" w15:restartNumberingAfterBreak="0">
    <w:nsid w:val="0F653D7A"/>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3" w15:restartNumberingAfterBreak="0">
    <w:nsid w:val="127F3F2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4" w15:restartNumberingAfterBreak="0">
    <w:nsid w:val="17CB6DC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5" w15:restartNumberingAfterBreak="0">
    <w:nsid w:val="1EC4078A"/>
    <w:multiLevelType w:val="hybridMultilevel"/>
    <w:tmpl w:val="BEEE21AA"/>
    <w:lvl w:ilvl="0" w:tplc="04090001">
      <w:start w:val="1"/>
      <w:numFmt w:val="bullet"/>
      <w:lvlText w:val=""/>
      <w:lvlJc w:val="left"/>
      <w:pPr>
        <w:tabs>
          <w:tab w:val="num" w:pos="1440"/>
        </w:tabs>
        <w:ind w:left="144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16" w15:restartNumberingAfterBreak="0">
    <w:nsid w:val="22443AC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7" w15:restartNumberingAfterBreak="0">
    <w:nsid w:val="2325040A"/>
    <w:multiLevelType w:val="multilevel"/>
    <w:tmpl w:val="5F82648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2CD51E21"/>
    <w:multiLevelType w:val="hybridMultilevel"/>
    <w:tmpl w:val="42D0818E"/>
    <w:lvl w:ilvl="0" w:tplc="99ACD438">
      <w:start w:val="1"/>
      <w:numFmt w:val="decimal"/>
      <w:lvlText w:val="%1."/>
      <w:lvlJc w:val="left"/>
      <w:pPr>
        <w:tabs>
          <w:tab w:val="num" w:pos="720"/>
        </w:tabs>
        <w:ind w:left="720" w:hanging="360"/>
      </w:pPr>
    </w:lvl>
    <w:lvl w:ilvl="1" w:tplc="12A478E0" w:tentative="1">
      <w:start w:val="1"/>
      <w:numFmt w:val="decimal"/>
      <w:lvlText w:val="%2."/>
      <w:lvlJc w:val="left"/>
      <w:pPr>
        <w:tabs>
          <w:tab w:val="num" w:pos="1440"/>
        </w:tabs>
        <w:ind w:left="1440" w:hanging="360"/>
      </w:pPr>
    </w:lvl>
    <w:lvl w:ilvl="2" w:tplc="B9709D4C" w:tentative="1">
      <w:start w:val="1"/>
      <w:numFmt w:val="decimal"/>
      <w:lvlText w:val="%3."/>
      <w:lvlJc w:val="left"/>
      <w:pPr>
        <w:tabs>
          <w:tab w:val="num" w:pos="2160"/>
        </w:tabs>
        <w:ind w:left="2160" w:hanging="360"/>
      </w:pPr>
    </w:lvl>
    <w:lvl w:ilvl="3" w:tplc="04C6967A" w:tentative="1">
      <w:start w:val="1"/>
      <w:numFmt w:val="decimal"/>
      <w:lvlText w:val="%4."/>
      <w:lvlJc w:val="left"/>
      <w:pPr>
        <w:tabs>
          <w:tab w:val="num" w:pos="2880"/>
        </w:tabs>
        <w:ind w:left="2880" w:hanging="360"/>
      </w:pPr>
    </w:lvl>
    <w:lvl w:ilvl="4" w:tplc="506A613A" w:tentative="1">
      <w:start w:val="1"/>
      <w:numFmt w:val="decimal"/>
      <w:lvlText w:val="%5."/>
      <w:lvlJc w:val="left"/>
      <w:pPr>
        <w:tabs>
          <w:tab w:val="num" w:pos="3600"/>
        </w:tabs>
        <w:ind w:left="3600" w:hanging="360"/>
      </w:pPr>
    </w:lvl>
    <w:lvl w:ilvl="5" w:tplc="546285B8" w:tentative="1">
      <w:start w:val="1"/>
      <w:numFmt w:val="decimal"/>
      <w:lvlText w:val="%6."/>
      <w:lvlJc w:val="left"/>
      <w:pPr>
        <w:tabs>
          <w:tab w:val="num" w:pos="4320"/>
        </w:tabs>
        <w:ind w:left="4320" w:hanging="360"/>
      </w:pPr>
    </w:lvl>
    <w:lvl w:ilvl="6" w:tplc="6F84A8CA" w:tentative="1">
      <w:start w:val="1"/>
      <w:numFmt w:val="decimal"/>
      <w:lvlText w:val="%7."/>
      <w:lvlJc w:val="left"/>
      <w:pPr>
        <w:tabs>
          <w:tab w:val="num" w:pos="5040"/>
        </w:tabs>
        <w:ind w:left="5040" w:hanging="360"/>
      </w:pPr>
    </w:lvl>
    <w:lvl w:ilvl="7" w:tplc="C1D0C458" w:tentative="1">
      <w:start w:val="1"/>
      <w:numFmt w:val="decimal"/>
      <w:lvlText w:val="%8."/>
      <w:lvlJc w:val="left"/>
      <w:pPr>
        <w:tabs>
          <w:tab w:val="num" w:pos="5760"/>
        </w:tabs>
        <w:ind w:left="5760" w:hanging="360"/>
      </w:pPr>
    </w:lvl>
    <w:lvl w:ilvl="8" w:tplc="D7CC5238" w:tentative="1">
      <w:start w:val="1"/>
      <w:numFmt w:val="decimal"/>
      <w:lvlText w:val="%9."/>
      <w:lvlJc w:val="left"/>
      <w:pPr>
        <w:tabs>
          <w:tab w:val="num" w:pos="6480"/>
        </w:tabs>
        <w:ind w:left="6480" w:hanging="360"/>
      </w:pPr>
    </w:lvl>
  </w:abstractNum>
  <w:abstractNum w:abstractNumId="19" w15:restartNumberingAfterBreak="0">
    <w:nsid w:val="2D4B634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0" w15:restartNumberingAfterBreak="0">
    <w:nsid w:val="31DD2C45"/>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1" w15:restartNumberingAfterBreak="0">
    <w:nsid w:val="32982B5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2" w15:restartNumberingAfterBreak="0">
    <w:nsid w:val="3375481C"/>
    <w:multiLevelType w:val="singleLevel"/>
    <w:tmpl w:val="E6747DA6"/>
    <w:lvl w:ilvl="0">
      <w:start w:val="1"/>
      <w:numFmt w:val="bullet"/>
      <w:lvlText w:val=""/>
      <w:lvlJc w:val="left"/>
      <w:pPr>
        <w:tabs>
          <w:tab w:val="num" w:pos="360"/>
        </w:tabs>
        <w:ind w:left="360" w:hanging="360"/>
      </w:pPr>
      <w:rPr>
        <w:rFonts w:hint="default" w:ascii="Symbol" w:hAnsi="Symbol"/>
      </w:rPr>
    </w:lvl>
  </w:abstractNum>
  <w:abstractNum w:abstractNumId="23" w15:restartNumberingAfterBreak="0">
    <w:nsid w:val="369D547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4" w15:restartNumberingAfterBreak="0">
    <w:nsid w:val="38F00EBD"/>
    <w:multiLevelType w:val="singleLevel"/>
    <w:tmpl w:val="5BCAB1F8"/>
    <w:lvl w:ilvl="0">
      <w:start w:val="1"/>
      <w:numFmt w:val="none"/>
      <w:lvlText w:val="?"/>
      <w:legacy w:legacy="1" w:legacySpace="0" w:legacyIndent="432"/>
      <w:lvlJc w:val="left"/>
      <w:pPr>
        <w:ind w:left="720" w:hanging="432"/>
      </w:pPr>
      <w:rPr>
        <w:rFonts w:hint="default" w:ascii="Arial" w:hAnsi="Arial"/>
        <w:sz w:val="16"/>
      </w:rPr>
    </w:lvl>
  </w:abstractNum>
  <w:abstractNum w:abstractNumId="25" w15:restartNumberingAfterBreak="0">
    <w:nsid w:val="42B97F7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6" w15:restartNumberingAfterBreak="0">
    <w:nsid w:val="466C64DC"/>
    <w:multiLevelType w:val="hybridMultilevel"/>
    <w:tmpl w:val="3FEA444E"/>
    <w:lvl w:ilvl="0" w:tplc="E39C6096">
      <w:start w:val="1"/>
      <w:numFmt w:val="decimal"/>
      <w:lvlText w:val="%1."/>
      <w:lvlJc w:val="left"/>
      <w:pPr>
        <w:tabs>
          <w:tab w:val="num" w:pos="720"/>
        </w:tabs>
        <w:ind w:left="720" w:hanging="360"/>
      </w:pPr>
    </w:lvl>
    <w:lvl w:ilvl="1" w:tplc="BCEAEE7A" w:tentative="1">
      <w:start w:val="1"/>
      <w:numFmt w:val="decimal"/>
      <w:lvlText w:val="%2."/>
      <w:lvlJc w:val="left"/>
      <w:pPr>
        <w:tabs>
          <w:tab w:val="num" w:pos="1440"/>
        </w:tabs>
        <w:ind w:left="1440" w:hanging="360"/>
      </w:pPr>
    </w:lvl>
    <w:lvl w:ilvl="2" w:tplc="40102A3E" w:tentative="1">
      <w:start w:val="1"/>
      <w:numFmt w:val="decimal"/>
      <w:lvlText w:val="%3."/>
      <w:lvlJc w:val="left"/>
      <w:pPr>
        <w:tabs>
          <w:tab w:val="num" w:pos="2160"/>
        </w:tabs>
        <w:ind w:left="2160" w:hanging="360"/>
      </w:pPr>
    </w:lvl>
    <w:lvl w:ilvl="3" w:tplc="EA16DC02" w:tentative="1">
      <w:start w:val="1"/>
      <w:numFmt w:val="decimal"/>
      <w:lvlText w:val="%4."/>
      <w:lvlJc w:val="left"/>
      <w:pPr>
        <w:tabs>
          <w:tab w:val="num" w:pos="2880"/>
        </w:tabs>
        <w:ind w:left="2880" w:hanging="360"/>
      </w:pPr>
    </w:lvl>
    <w:lvl w:ilvl="4" w:tplc="E27E9C30" w:tentative="1">
      <w:start w:val="1"/>
      <w:numFmt w:val="decimal"/>
      <w:lvlText w:val="%5."/>
      <w:lvlJc w:val="left"/>
      <w:pPr>
        <w:tabs>
          <w:tab w:val="num" w:pos="3600"/>
        </w:tabs>
        <w:ind w:left="3600" w:hanging="360"/>
      </w:pPr>
    </w:lvl>
    <w:lvl w:ilvl="5" w:tplc="7BF022E4" w:tentative="1">
      <w:start w:val="1"/>
      <w:numFmt w:val="decimal"/>
      <w:lvlText w:val="%6."/>
      <w:lvlJc w:val="left"/>
      <w:pPr>
        <w:tabs>
          <w:tab w:val="num" w:pos="4320"/>
        </w:tabs>
        <w:ind w:left="4320" w:hanging="360"/>
      </w:pPr>
    </w:lvl>
    <w:lvl w:ilvl="6" w:tplc="0B6C6C94" w:tentative="1">
      <w:start w:val="1"/>
      <w:numFmt w:val="decimal"/>
      <w:lvlText w:val="%7."/>
      <w:lvlJc w:val="left"/>
      <w:pPr>
        <w:tabs>
          <w:tab w:val="num" w:pos="5040"/>
        </w:tabs>
        <w:ind w:left="5040" w:hanging="360"/>
      </w:pPr>
    </w:lvl>
    <w:lvl w:ilvl="7" w:tplc="D938D112" w:tentative="1">
      <w:start w:val="1"/>
      <w:numFmt w:val="decimal"/>
      <w:lvlText w:val="%8."/>
      <w:lvlJc w:val="left"/>
      <w:pPr>
        <w:tabs>
          <w:tab w:val="num" w:pos="5760"/>
        </w:tabs>
        <w:ind w:left="5760" w:hanging="360"/>
      </w:pPr>
    </w:lvl>
    <w:lvl w:ilvl="8" w:tplc="198A2CE8" w:tentative="1">
      <w:start w:val="1"/>
      <w:numFmt w:val="decimal"/>
      <w:lvlText w:val="%9."/>
      <w:lvlJc w:val="left"/>
      <w:pPr>
        <w:tabs>
          <w:tab w:val="num" w:pos="6480"/>
        </w:tabs>
        <w:ind w:left="6480" w:hanging="360"/>
      </w:pPr>
    </w:lvl>
  </w:abstractNum>
  <w:abstractNum w:abstractNumId="27" w15:restartNumberingAfterBreak="0">
    <w:nsid w:val="49E170D0"/>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8" w15:restartNumberingAfterBreak="0">
    <w:nsid w:val="4C71487D"/>
    <w:multiLevelType w:val="hybridMultilevel"/>
    <w:tmpl w:val="5D74A4B6"/>
    <w:lvl w:ilvl="0" w:tplc="6C0A3CAA">
      <w:start w:val="1"/>
      <w:numFmt w:val="decimal"/>
      <w:lvlText w:val="%1."/>
      <w:lvlJc w:val="left"/>
      <w:pPr>
        <w:tabs>
          <w:tab w:val="num" w:pos="720"/>
        </w:tabs>
        <w:ind w:left="720" w:hanging="360"/>
      </w:pPr>
    </w:lvl>
    <w:lvl w:ilvl="1" w:tplc="A6605AD6" w:tentative="1">
      <w:start w:val="1"/>
      <w:numFmt w:val="decimal"/>
      <w:lvlText w:val="%2."/>
      <w:lvlJc w:val="left"/>
      <w:pPr>
        <w:tabs>
          <w:tab w:val="num" w:pos="1440"/>
        </w:tabs>
        <w:ind w:left="1440" w:hanging="360"/>
      </w:pPr>
    </w:lvl>
    <w:lvl w:ilvl="2" w:tplc="514C4104" w:tentative="1">
      <w:start w:val="1"/>
      <w:numFmt w:val="decimal"/>
      <w:lvlText w:val="%3."/>
      <w:lvlJc w:val="left"/>
      <w:pPr>
        <w:tabs>
          <w:tab w:val="num" w:pos="2160"/>
        </w:tabs>
        <w:ind w:left="2160" w:hanging="360"/>
      </w:pPr>
    </w:lvl>
    <w:lvl w:ilvl="3" w:tplc="80781FEA" w:tentative="1">
      <w:start w:val="1"/>
      <w:numFmt w:val="decimal"/>
      <w:lvlText w:val="%4."/>
      <w:lvlJc w:val="left"/>
      <w:pPr>
        <w:tabs>
          <w:tab w:val="num" w:pos="2880"/>
        </w:tabs>
        <w:ind w:left="2880" w:hanging="360"/>
      </w:pPr>
    </w:lvl>
    <w:lvl w:ilvl="4" w:tplc="DC4AAFAC" w:tentative="1">
      <w:start w:val="1"/>
      <w:numFmt w:val="decimal"/>
      <w:lvlText w:val="%5."/>
      <w:lvlJc w:val="left"/>
      <w:pPr>
        <w:tabs>
          <w:tab w:val="num" w:pos="3600"/>
        </w:tabs>
        <w:ind w:left="3600" w:hanging="360"/>
      </w:pPr>
    </w:lvl>
    <w:lvl w:ilvl="5" w:tplc="FEACC28C" w:tentative="1">
      <w:start w:val="1"/>
      <w:numFmt w:val="decimal"/>
      <w:lvlText w:val="%6."/>
      <w:lvlJc w:val="left"/>
      <w:pPr>
        <w:tabs>
          <w:tab w:val="num" w:pos="4320"/>
        </w:tabs>
        <w:ind w:left="4320" w:hanging="360"/>
      </w:pPr>
    </w:lvl>
    <w:lvl w:ilvl="6" w:tplc="E8DAB0FE" w:tentative="1">
      <w:start w:val="1"/>
      <w:numFmt w:val="decimal"/>
      <w:lvlText w:val="%7."/>
      <w:lvlJc w:val="left"/>
      <w:pPr>
        <w:tabs>
          <w:tab w:val="num" w:pos="5040"/>
        </w:tabs>
        <w:ind w:left="5040" w:hanging="360"/>
      </w:pPr>
    </w:lvl>
    <w:lvl w:ilvl="7" w:tplc="6E0645FA" w:tentative="1">
      <w:start w:val="1"/>
      <w:numFmt w:val="decimal"/>
      <w:lvlText w:val="%8."/>
      <w:lvlJc w:val="left"/>
      <w:pPr>
        <w:tabs>
          <w:tab w:val="num" w:pos="5760"/>
        </w:tabs>
        <w:ind w:left="5760" w:hanging="360"/>
      </w:pPr>
    </w:lvl>
    <w:lvl w:ilvl="8" w:tplc="18DAAEE0" w:tentative="1">
      <w:start w:val="1"/>
      <w:numFmt w:val="decimal"/>
      <w:lvlText w:val="%9."/>
      <w:lvlJc w:val="left"/>
      <w:pPr>
        <w:tabs>
          <w:tab w:val="num" w:pos="6480"/>
        </w:tabs>
        <w:ind w:left="6480" w:hanging="360"/>
      </w:pPr>
    </w:lvl>
  </w:abstractNum>
  <w:abstractNum w:abstractNumId="29" w15:restartNumberingAfterBreak="0">
    <w:nsid w:val="4F64732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0" w15:restartNumberingAfterBreak="0">
    <w:nsid w:val="52DF734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1" w15:restartNumberingAfterBreak="0">
    <w:nsid w:val="534410AD"/>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2" w15:restartNumberingAfterBreak="0">
    <w:nsid w:val="5B2D205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3" w15:restartNumberingAfterBreak="0">
    <w:nsid w:val="6544278A"/>
    <w:multiLevelType w:val="hybridMultilevel"/>
    <w:tmpl w:val="4350CC8A"/>
    <w:lvl w:ilvl="0" w:tplc="516AB40E">
      <w:start w:val="1"/>
      <w:numFmt w:val="bullet"/>
      <w:lvlText w:val=""/>
      <w:lvlJc w:val="left"/>
      <w:pPr>
        <w:tabs>
          <w:tab w:val="num" w:pos="720"/>
        </w:tabs>
        <w:ind w:left="720" w:hanging="360"/>
      </w:pPr>
      <w:rPr>
        <w:rFonts w:hint="default" w:ascii="Symbol" w:hAnsi="Symbol"/>
        <w:sz w:val="20"/>
      </w:rPr>
    </w:lvl>
    <w:lvl w:ilvl="1" w:tplc="ECC4E316" w:tentative="1">
      <w:start w:val="1"/>
      <w:numFmt w:val="bullet"/>
      <w:lvlText w:val="o"/>
      <w:lvlJc w:val="left"/>
      <w:pPr>
        <w:tabs>
          <w:tab w:val="num" w:pos="1440"/>
        </w:tabs>
        <w:ind w:left="1440" w:hanging="360"/>
      </w:pPr>
      <w:rPr>
        <w:rFonts w:hint="default" w:ascii="Courier New" w:hAnsi="Courier New"/>
        <w:sz w:val="20"/>
      </w:rPr>
    </w:lvl>
    <w:lvl w:ilvl="2" w:tplc="6C00D828" w:tentative="1">
      <w:start w:val="1"/>
      <w:numFmt w:val="bullet"/>
      <w:lvlText w:val=""/>
      <w:lvlJc w:val="left"/>
      <w:pPr>
        <w:tabs>
          <w:tab w:val="num" w:pos="2160"/>
        </w:tabs>
        <w:ind w:left="2160" w:hanging="360"/>
      </w:pPr>
      <w:rPr>
        <w:rFonts w:hint="default" w:ascii="Wingdings" w:hAnsi="Wingdings"/>
        <w:sz w:val="20"/>
      </w:rPr>
    </w:lvl>
    <w:lvl w:ilvl="3" w:tplc="F000D312" w:tentative="1">
      <w:start w:val="1"/>
      <w:numFmt w:val="bullet"/>
      <w:lvlText w:val=""/>
      <w:lvlJc w:val="left"/>
      <w:pPr>
        <w:tabs>
          <w:tab w:val="num" w:pos="2880"/>
        </w:tabs>
        <w:ind w:left="2880" w:hanging="360"/>
      </w:pPr>
      <w:rPr>
        <w:rFonts w:hint="default" w:ascii="Wingdings" w:hAnsi="Wingdings"/>
        <w:sz w:val="20"/>
      </w:rPr>
    </w:lvl>
    <w:lvl w:ilvl="4" w:tplc="04FA373E" w:tentative="1">
      <w:start w:val="1"/>
      <w:numFmt w:val="bullet"/>
      <w:lvlText w:val=""/>
      <w:lvlJc w:val="left"/>
      <w:pPr>
        <w:tabs>
          <w:tab w:val="num" w:pos="3600"/>
        </w:tabs>
        <w:ind w:left="3600" w:hanging="360"/>
      </w:pPr>
      <w:rPr>
        <w:rFonts w:hint="default" w:ascii="Wingdings" w:hAnsi="Wingdings"/>
        <w:sz w:val="20"/>
      </w:rPr>
    </w:lvl>
    <w:lvl w:ilvl="5" w:tplc="995033AC" w:tentative="1">
      <w:start w:val="1"/>
      <w:numFmt w:val="bullet"/>
      <w:lvlText w:val=""/>
      <w:lvlJc w:val="left"/>
      <w:pPr>
        <w:tabs>
          <w:tab w:val="num" w:pos="4320"/>
        </w:tabs>
        <w:ind w:left="4320" w:hanging="360"/>
      </w:pPr>
      <w:rPr>
        <w:rFonts w:hint="default" w:ascii="Wingdings" w:hAnsi="Wingdings"/>
        <w:sz w:val="20"/>
      </w:rPr>
    </w:lvl>
    <w:lvl w:ilvl="6" w:tplc="96EC4BDA" w:tentative="1">
      <w:start w:val="1"/>
      <w:numFmt w:val="bullet"/>
      <w:lvlText w:val=""/>
      <w:lvlJc w:val="left"/>
      <w:pPr>
        <w:tabs>
          <w:tab w:val="num" w:pos="5040"/>
        </w:tabs>
        <w:ind w:left="5040" w:hanging="360"/>
      </w:pPr>
      <w:rPr>
        <w:rFonts w:hint="default" w:ascii="Wingdings" w:hAnsi="Wingdings"/>
        <w:sz w:val="20"/>
      </w:rPr>
    </w:lvl>
    <w:lvl w:ilvl="7" w:tplc="743E033C" w:tentative="1">
      <w:start w:val="1"/>
      <w:numFmt w:val="bullet"/>
      <w:lvlText w:val=""/>
      <w:lvlJc w:val="left"/>
      <w:pPr>
        <w:tabs>
          <w:tab w:val="num" w:pos="5760"/>
        </w:tabs>
        <w:ind w:left="5760" w:hanging="360"/>
      </w:pPr>
      <w:rPr>
        <w:rFonts w:hint="default" w:ascii="Wingdings" w:hAnsi="Wingdings"/>
        <w:sz w:val="20"/>
      </w:rPr>
    </w:lvl>
    <w:lvl w:ilvl="8" w:tplc="4DF41EEE"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66E9424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5" w15:restartNumberingAfterBreak="0">
    <w:nsid w:val="67493935"/>
    <w:multiLevelType w:val="hybridMultilevel"/>
    <w:tmpl w:val="D3286578"/>
    <w:lvl w:ilvl="0" w:tplc="04090001">
      <w:start w:val="1"/>
      <w:numFmt w:val="bullet"/>
      <w:lvlText w:val=""/>
      <w:lvlJc w:val="left"/>
      <w:pPr>
        <w:tabs>
          <w:tab w:val="num" w:pos="1800"/>
        </w:tabs>
        <w:ind w:left="1800" w:hanging="360"/>
      </w:pPr>
      <w:rPr>
        <w:rFonts w:hint="default" w:ascii="Symbol" w:hAnsi="Symbol"/>
      </w:rPr>
    </w:lvl>
    <w:lvl w:ilvl="1" w:tplc="04090003" w:tentative="1">
      <w:start w:val="1"/>
      <w:numFmt w:val="bullet"/>
      <w:lvlText w:val="o"/>
      <w:lvlJc w:val="left"/>
      <w:pPr>
        <w:tabs>
          <w:tab w:val="num" w:pos="2520"/>
        </w:tabs>
        <w:ind w:left="2520" w:hanging="360"/>
      </w:pPr>
      <w:rPr>
        <w:rFonts w:hint="default" w:ascii="Courier New" w:hAnsi="Courier New"/>
      </w:rPr>
    </w:lvl>
    <w:lvl w:ilvl="2" w:tplc="04090005" w:tentative="1">
      <w:start w:val="1"/>
      <w:numFmt w:val="bullet"/>
      <w:lvlText w:val=""/>
      <w:lvlJc w:val="left"/>
      <w:pPr>
        <w:tabs>
          <w:tab w:val="num" w:pos="3240"/>
        </w:tabs>
        <w:ind w:left="3240" w:hanging="360"/>
      </w:pPr>
      <w:rPr>
        <w:rFonts w:hint="default" w:ascii="Wingdings" w:hAnsi="Wingdings"/>
      </w:rPr>
    </w:lvl>
    <w:lvl w:ilvl="3" w:tplc="04090001" w:tentative="1">
      <w:start w:val="1"/>
      <w:numFmt w:val="bullet"/>
      <w:lvlText w:val=""/>
      <w:lvlJc w:val="left"/>
      <w:pPr>
        <w:tabs>
          <w:tab w:val="num" w:pos="3960"/>
        </w:tabs>
        <w:ind w:left="3960" w:hanging="360"/>
      </w:pPr>
      <w:rPr>
        <w:rFonts w:hint="default" w:ascii="Symbol" w:hAnsi="Symbol"/>
      </w:rPr>
    </w:lvl>
    <w:lvl w:ilvl="4" w:tplc="04090003" w:tentative="1">
      <w:start w:val="1"/>
      <w:numFmt w:val="bullet"/>
      <w:lvlText w:val="o"/>
      <w:lvlJc w:val="left"/>
      <w:pPr>
        <w:tabs>
          <w:tab w:val="num" w:pos="4680"/>
        </w:tabs>
        <w:ind w:left="4680" w:hanging="360"/>
      </w:pPr>
      <w:rPr>
        <w:rFonts w:hint="default" w:ascii="Courier New" w:hAnsi="Courier New"/>
      </w:rPr>
    </w:lvl>
    <w:lvl w:ilvl="5" w:tplc="04090005" w:tentative="1">
      <w:start w:val="1"/>
      <w:numFmt w:val="bullet"/>
      <w:lvlText w:val=""/>
      <w:lvlJc w:val="left"/>
      <w:pPr>
        <w:tabs>
          <w:tab w:val="num" w:pos="5400"/>
        </w:tabs>
        <w:ind w:left="5400" w:hanging="360"/>
      </w:pPr>
      <w:rPr>
        <w:rFonts w:hint="default" w:ascii="Wingdings" w:hAnsi="Wingdings"/>
      </w:rPr>
    </w:lvl>
    <w:lvl w:ilvl="6" w:tplc="04090001" w:tentative="1">
      <w:start w:val="1"/>
      <w:numFmt w:val="bullet"/>
      <w:lvlText w:val=""/>
      <w:lvlJc w:val="left"/>
      <w:pPr>
        <w:tabs>
          <w:tab w:val="num" w:pos="6120"/>
        </w:tabs>
        <w:ind w:left="6120" w:hanging="360"/>
      </w:pPr>
      <w:rPr>
        <w:rFonts w:hint="default" w:ascii="Symbol" w:hAnsi="Symbol"/>
      </w:rPr>
    </w:lvl>
    <w:lvl w:ilvl="7" w:tplc="04090003" w:tentative="1">
      <w:start w:val="1"/>
      <w:numFmt w:val="bullet"/>
      <w:lvlText w:val="o"/>
      <w:lvlJc w:val="left"/>
      <w:pPr>
        <w:tabs>
          <w:tab w:val="num" w:pos="6840"/>
        </w:tabs>
        <w:ind w:left="6840" w:hanging="360"/>
      </w:pPr>
      <w:rPr>
        <w:rFonts w:hint="default" w:ascii="Courier New" w:hAnsi="Courier New"/>
      </w:rPr>
    </w:lvl>
    <w:lvl w:ilvl="8" w:tplc="04090005" w:tentative="1">
      <w:start w:val="1"/>
      <w:numFmt w:val="bullet"/>
      <w:lvlText w:val=""/>
      <w:lvlJc w:val="left"/>
      <w:pPr>
        <w:tabs>
          <w:tab w:val="num" w:pos="7560"/>
        </w:tabs>
        <w:ind w:left="7560" w:hanging="360"/>
      </w:pPr>
      <w:rPr>
        <w:rFonts w:hint="default" w:ascii="Wingdings" w:hAnsi="Wingdings"/>
      </w:rPr>
    </w:lvl>
  </w:abstractNum>
  <w:abstractNum w:abstractNumId="36" w15:restartNumberingAfterBreak="0">
    <w:nsid w:val="6D2F7D46"/>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7"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8"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9" w15:restartNumberingAfterBreak="0">
    <w:nsid w:val="71F21F2A"/>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0" w15:restartNumberingAfterBreak="0">
    <w:nsid w:val="743601F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1" w15:restartNumberingAfterBreak="0">
    <w:nsid w:val="756150CA"/>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2" w15:restartNumberingAfterBreak="0">
    <w:nsid w:val="764919C7"/>
    <w:multiLevelType w:val="singleLevel"/>
    <w:tmpl w:val="5BCAB1F8"/>
    <w:lvl w:ilvl="0">
      <w:start w:val="1"/>
      <w:numFmt w:val="none"/>
      <w:lvlText w:val="?"/>
      <w:legacy w:legacy="1" w:legacySpace="0" w:legacyIndent="432"/>
      <w:lvlJc w:val="left"/>
      <w:pPr>
        <w:ind w:left="720" w:hanging="432"/>
      </w:pPr>
      <w:rPr>
        <w:rFonts w:hint="default" w:ascii="Arial" w:hAnsi="Arial"/>
        <w:sz w:val="16"/>
      </w:rPr>
    </w:lvl>
  </w:abstractNum>
  <w:abstractNum w:abstractNumId="43" w15:restartNumberingAfterBreak="0">
    <w:nsid w:val="7BE434D7"/>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4"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rPr>
    </w:lvl>
    <w:lvl w:ilvl="8" w:tplc="04090005" w:tentative="1">
      <w:start w:val="1"/>
      <w:numFmt w:val="bullet"/>
      <w:lvlText w:val=""/>
      <w:lvlJc w:val="left"/>
      <w:pPr>
        <w:tabs>
          <w:tab w:val="num" w:pos="7200"/>
        </w:tabs>
        <w:ind w:left="7200" w:hanging="360"/>
      </w:pPr>
      <w:rPr>
        <w:rFonts w:hint="default" w:ascii="Wingdings" w:hAnsi="Wingdings"/>
      </w:rPr>
    </w:lvl>
  </w:abstractNum>
  <w:num w:numId="54">
    <w:abstractNumId w:val="51"/>
  </w:num>
  <w:num w:numId="53">
    <w:abstractNumId w:val="50"/>
  </w:num>
  <w:num w:numId="52">
    <w:abstractNumId w:val="49"/>
  </w:num>
  <w:num w:numId="51">
    <w:abstractNumId w:val="48"/>
  </w:num>
  <w:num w:numId="50">
    <w:abstractNumId w:val="47"/>
  </w:num>
  <w:num w:numId="49">
    <w:abstractNumId w:val="46"/>
  </w:num>
  <w:num w:numId="48">
    <w:abstractNumId w:val="45"/>
  </w:num>
  <w:num w:numId="1" w16cid:durableId="1579754102">
    <w:abstractNumId w:val="0"/>
  </w:num>
  <w:num w:numId="2" w16cid:durableId="939411085">
    <w:abstractNumId w:val="1"/>
    <w:lvlOverride w:ilvl="0">
      <w:lvl w:ilvl="0">
        <w:start w:val="1"/>
        <w:numFmt w:val="bullet"/>
        <w:lvlText w:val=""/>
        <w:legacy w:legacy="1" w:legacySpace="0" w:legacyIndent="360"/>
        <w:lvlJc w:val="left"/>
        <w:pPr>
          <w:ind w:left="1080" w:hanging="360"/>
        </w:pPr>
        <w:rPr>
          <w:rFonts w:hint="default" w:ascii="Symbol" w:hAnsi="Symbol"/>
        </w:rPr>
      </w:lvl>
    </w:lvlOverride>
  </w:num>
  <w:num w:numId="3" w16cid:durableId="1447966280">
    <w:abstractNumId w:val="38"/>
  </w:num>
  <w:num w:numId="4" w16cid:durableId="567812477">
    <w:abstractNumId w:val="7"/>
  </w:num>
  <w:num w:numId="5" w16cid:durableId="2090957278">
    <w:abstractNumId w:val="12"/>
  </w:num>
  <w:num w:numId="6" w16cid:durableId="51537569">
    <w:abstractNumId w:val="31"/>
  </w:num>
  <w:num w:numId="7" w16cid:durableId="1865049946">
    <w:abstractNumId w:val="37"/>
  </w:num>
  <w:num w:numId="8" w16cid:durableId="1152481882">
    <w:abstractNumId w:val="1"/>
    <w:lvlOverride w:ilvl="0">
      <w:lvl w:ilvl="0">
        <w:numFmt w:val="bullet"/>
        <w:lvlText w:val=""/>
        <w:legacy w:legacy="1" w:legacySpace="0" w:legacyIndent="360"/>
        <w:lvlJc w:val="left"/>
        <w:pPr>
          <w:ind w:left="1080" w:hanging="360"/>
        </w:pPr>
        <w:rPr>
          <w:rFonts w:hint="default" w:ascii="Symbol" w:hAnsi="Symbol"/>
        </w:rPr>
      </w:lvl>
    </w:lvlOverride>
  </w:num>
  <w:num w:numId="9" w16cid:durableId="395788055">
    <w:abstractNumId w:val="34"/>
  </w:num>
  <w:num w:numId="10" w16cid:durableId="236597720">
    <w:abstractNumId w:val="32"/>
  </w:num>
  <w:num w:numId="11" w16cid:durableId="1659993692">
    <w:abstractNumId w:val="4"/>
  </w:num>
  <w:num w:numId="12" w16cid:durableId="1631007931">
    <w:abstractNumId w:val="22"/>
  </w:num>
  <w:num w:numId="13" w16cid:durableId="732436484">
    <w:abstractNumId w:val="43"/>
  </w:num>
  <w:num w:numId="14" w16cid:durableId="112214424">
    <w:abstractNumId w:val="30"/>
  </w:num>
  <w:num w:numId="15" w16cid:durableId="331497601">
    <w:abstractNumId w:val="29"/>
  </w:num>
  <w:num w:numId="16" w16cid:durableId="1391923280">
    <w:abstractNumId w:val="1"/>
    <w:lvlOverride w:ilvl="0">
      <w:lvl w:ilvl="0">
        <w:numFmt w:val="bullet"/>
        <w:lvlText w:val=""/>
        <w:legacy w:legacy="1" w:legacySpace="0" w:legacyIndent="360"/>
        <w:lvlJc w:val="left"/>
        <w:pPr>
          <w:ind w:left="720" w:hanging="360"/>
        </w:pPr>
        <w:rPr>
          <w:rFonts w:hint="default" w:ascii="Symbol" w:hAnsi="Symbol"/>
        </w:rPr>
      </w:lvl>
    </w:lvlOverride>
  </w:num>
  <w:num w:numId="17" w16cid:durableId="1974090112">
    <w:abstractNumId w:val="2"/>
  </w:num>
  <w:num w:numId="18" w16cid:durableId="718479416">
    <w:abstractNumId w:val="41"/>
  </w:num>
  <w:num w:numId="19" w16cid:durableId="1034496887">
    <w:abstractNumId w:val="8"/>
  </w:num>
  <w:num w:numId="20" w16cid:durableId="707074683">
    <w:abstractNumId w:val="23"/>
  </w:num>
  <w:num w:numId="21" w16cid:durableId="214200204">
    <w:abstractNumId w:val="21"/>
  </w:num>
  <w:num w:numId="22" w16cid:durableId="664942323">
    <w:abstractNumId w:val="40"/>
  </w:num>
  <w:num w:numId="23" w16cid:durableId="1020425841">
    <w:abstractNumId w:val="20"/>
  </w:num>
  <w:num w:numId="24" w16cid:durableId="308902658">
    <w:abstractNumId w:val="14"/>
  </w:num>
  <w:num w:numId="25" w16cid:durableId="1232735486">
    <w:abstractNumId w:val="39"/>
  </w:num>
  <w:num w:numId="26" w16cid:durableId="700545506">
    <w:abstractNumId w:val="27"/>
  </w:num>
  <w:num w:numId="27" w16cid:durableId="471412821">
    <w:abstractNumId w:val="16"/>
  </w:num>
  <w:num w:numId="28" w16cid:durableId="1485002924">
    <w:abstractNumId w:val="25"/>
  </w:num>
  <w:num w:numId="29" w16cid:durableId="1995450421">
    <w:abstractNumId w:val="19"/>
  </w:num>
  <w:num w:numId="30" w16cid:durableId="921790859">
    <w:abstractNumId w:val="36"/>
  </w:num>
  <w:num w:numId="31" w16cid:durableId="1219979924">
    <w:abstractNumId w:val="13"/>
  </w:num>
  <w:num w:numId="32" w16cid:durableId="1923678393">
    <w:abstractNumId w:val="11"/>
  </w:num>
  <w:num w:numId="33" w16cid:durableId="1509170495">
    <w:abstractNumId w:val="9"/>
  </w:num>
  <w:num w:numId="34" w16cid:durableId="883444713">
    <w:abstractNumId w:val="33"/>
  </w:num>
  <w:num w:numId="35" w16cid:durableId="1618298089">
    <w:abstractNumId w:val="18"/>
  </w:num>
  <w:num w:numId="36" w16cid:durableId="1868056350">
    <w:abstractNumId w:val="26"/>
  </w:num>
  <w:num w:numId="37" w16cid:durableId="234171024">
    <w:abstractNumId w:val="6"/>
  </w:num>
  <w:num w:numId="38" w16cid:durableId="41753976">
    <w:abstractNumId w:val="28"/>
  </w:num>
  <w:num w:numId="39" w16cid:durableId="1022630011">
    <w:abstractNumId w:val="15"/>
  </w:num>
  <w:num w:numId="40" w16cid:durableId="1318151793">
    <w:abstractNumId w:val="3"/>
  </w:num>
  <w:num w:numId="41" w16cid:durableId="1177579113">
    <w:abstractNumId w:val="35"/>
  </w:num>
  <w:num w:numId="42" w16cid:durableId="344016416">
    <w:abstractNumId w:val="44"/>
  </w:num>
  <w:num w:numId="43" w16cid:durableId="157766973">
    <w:abstractNumId w:val="24"/>
  </w:num>
  <w:num w:numId="44" w16cid:durableId="1179733301">
    <w:abstractNumId w:val="42"/>
  </w:num>
  <w:num w:numId="45" w16cid:durableId="688067927">
    <w:abstractNumId w:val="10"/>
  </w:num>
  <w:num w:numId="46" w16cid:durableId="1333414133">
    <w:abstractNumId w:val="17"/>
  </w:num>
  <w:num w:numId="47" w16cid:durableId="946430908">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AxNTAyNTcAss2NzZR0lIJTi4sz8/NACgxrAdzwmuEsAAAA"/>
  </w:docVars>
  <w:rsids>
    <w:rsidRoot w:val="00771B3E"/>
    <w:rsid w:val="00000720"/>
    <w:rsid w:val="00005DE7"/>
    <w:rsid w:val="00006AD8"/>
    <w:rsid w:val="0001102D"/>
    <w:rsid w:val="000134C5"/>
    <w:rsid w:val="00015968"/>
    <w:rsid w:val="00016D72"/>
    <w:rsid w:val="00021C7E"/>
    <w:rsid w:val="00036505"/>
    <w:rsid w:val="00052C58"/>
    <w:rsid w:val="000617D0"/>
    <w:rsid w:val="00063F96"/>
    <w:rsid w:val="0006472F"/>
    <w:rsid w:val="00064C84"/>
    <w:rsid w:val="000706A5"/>
    <w:rsid w:val="00075B50"/>
    <w:rsid w:val="00076404"/>
    <w:rsid w:val="00077E48"/>
    <w:rsid w:val="00086F88"/>
    <w:rsid w:val="000932A3"/>
    <w:rsid w:val="000947BD"/>
    <w:rsid w:val="000A26ED"/>
    <w:rsid w:val="000A41F3"/>
    <w:rsid w:val="000A6844"/>
    <w:rsid w:val="000B2406"/>
    <w:rsid w:val="000C343A"/>
    <w:rsid w:val="000D4BF4"/>
    <w:rsid w:val="000D639D"/>
    <w:rsid w:val="000D78DE"/>
    <w:rsid w:val="000E17CC"/>
    <w:rsid w:val="000E1DFE"/>
    <w:rsid w:val="000E2828"/>
    <w:rsid w:val="000E4C08"/>
    <w:rsid w:val="000F55A0"/>
    <w:rsid w:val="0010304D"/>
    <w:rsid w:val="001031F5"/>
    <w:rsid w:val="00104981"/>
    <w:rsid w:val="00104B67"/>
    <w:rsid w:val="00105970"/>
    <w:rsid w:val="0011038E"/>
    <w:rsid w:val="00113F74"/>
    <w:rsid w:val="00117418"/>
    <w:rsid w:val="0012012A"/>
    <w:rsid w:val="001219B6"/>
    <w:rsid w:val="001225BE"/>
    <w:rsid w:val="0013009E"/>
    <w:rsid w:val="00142222"/>
    <w:rsid w:val="00143AA3"/>
    <w:rsid w:val="001453B1"/>
    <w:rsid w:val="00154661"/>
    <w:rsid w:val="00160F6D"/>
    <w:rsid w:val="00161E08"/>
    <w:rsid w:val="001660FA"/>
    <w:rsid w:val="00166EB6"/>
    <w:rsid w:val="00171962"/>
    <w:rsid w:val="00177684"/>
    <w:rsid w:val="00181B35"/>
    <w:rsid w:val="001850FF"/>
    <w:rsid w:val="00185742"/>
    <w:rsid w:val="001907E8"/>
    <w:rsid w:val="00190D02"/>
    <w:rsid w:val="00195BF0"/>
    <w:rsid w:val="001A0034"/>
    <w:rsid w:val="001A0B08"/>
    <w:rsid w:val="001A1465"/>
    <w:rsid w:val="001A2646"/>
    <w:rsid w:val="001A4720"/>
    <w:rsid w:val="001B0762"/>
    <w:rsid w:val="001B2EED"/>
    <w:rsid w:val="001B465B"/>
    <w:rsid w:val="001B771D"/>
    <w:rsid w:val="001C0023"/>
    <w:rsid w:val="001C07A1"/>
    <w:rsid w:val="001D0614"/>
    <w:rsid w:val="001D3D8D"/>
    <w:rsid w:val="001D4ECF"/>
    <w:rsid w:val="001E046A"/>
    <w:rsid w:val="001E27E4"/>
    <w:rsid w:val="001E2CA0"/>
    <w:rsid w:val="001E6219"/>
    <w:rsid w:val="001F4A41"/>
    <w:rsid w:val="00202DF4"/>
    <w:rsid w:val="0020415D"/>
    <w:rsid w:val="002052C2"/>
    <w:rsid w:val="00205B4A"/>
    <w:rsid w:val="00211D39"/>
    <w:rsid w:val="00213D79"/>
    <w:rsid w:val="00213E18"/>
    <w:rsid w:val="00217822"/>
    <w:rsid w:val="00225F98"/>
    <w:rsid w:val="00226A12"/>
    <w:rsid w:val="0023174A"/>
    <w:rsid w:val="002327AC"/>
    <w:rsid w:val="002330C0"/>
    <w:rsid w:val="00234E8C"/>
    <w:rsid w:val="00237A21"/>
    <w:rsid w:val="00241746"/>
    <w:rsid w:val="0024208B"/>
    <w:rsid w:val="002456BC"/>
    <w:rsid w:val="00247C2E"/>
    <w:rsid w:val="00247D67"/>
    <w:rsid w:val="00250724"/>
    <w:rsid w:val="00252A88"/>
    <w:rsid w:val="00257F4F"/>
    <w:rsid w:val="0026056F"/>
    <w:rsid w:val="00260D5B"/>
    <w:rsid w:val="00262DC7"/>
    <w:rsid w:val="0026389A"/>
    <w:rsid w:val="00264230"/>
    <w:rsid w:val="002653C9"/>
    <w:rsid w:val="00266173"/>
    <w:rsid w:val="002671AB"/>
    <w:rsid w:val="00275803"/>
    <w:rsid w:val="00286B15"/>
    <w:rsid w:val="0029E94D"/>
    <w:rsid w:val="002A00D0"/>
    <w:rsid w:val="002A3840"/>
    <w:rsid w:val="002A6BB4"/>
    <w:rsid w:val="002A7C00"/>
    <w:rsid w:val="002A7C64"/>
    <w:rsid w:val="002B4D9D"/>
    <w:rsid w:val="002C2B70"/>
    <w:rsid w:val="002E00B0"/>
    <w:rsid w:val="002F049D"/>
    <w:rsid w:val="00303233"/>
    <w:rsid w:val="00306174"/>
    <w:rsid w:val="00312615"/>
    <w:rsid w:val="003148BD"/>
    <w:rsid w:val="00320632"/>
    <w:rsid w:val="00322052"/>
    <w:rsid w:val="00331B62"/>
    <w:rsid w:val="00337F25"/>
    <w:rsid w:val="0034181F"/>
    <w:rsid w:val="00345FFB"/>
    <w:rsid w:val="003475E7"/>
    <w:rsid w:val="003522B5"/>
    <w:rsid w:val="00357BB2"/>
    <w:rsid w:val="00365108"/>
    <w:rsid w:val="003656E7"/>
    <w:rsid w:val="00374871"/>
    <w:rsid w:val="00380978"/>
    <w:rsid w:val="00384982"/>
    <w:rsid w:val="00387FE6"/>
    <w:rsid w:val="0039069F"/>
    <w:rsid w:val="0039180B"/>
    <w:rsid w:val="00392B71"/>
    <w:rsid w:val="00392DB7"/>
    <w:rsid w:val="00397421"/>
    <w:rsid w:val="003A1567"/>
    <w:rsid w:val="003B4CB3"/>
    <w:rsid w:val="003B4E01"/>
    <w:rsid w:val="003C15D1"/>
    <w:rsid w:val="003C1CD0"/>
    <w:rsid w:val="003C4A5C"/>
    <w:rsid w:val="003C4C25"/>
    <w:rsid w:val="003C6598"/>
    <w:rsid w:val="003D345C"/>
    <w:rsid w:val="003D3A90"/>
    <w:rsid w:val="003D5A14"/>
    <w:rsid w:val="003D5E5F"/>
    <w:rsid w:val="003D5EF5"/>
    <w:rsid w:val="003D7123"/>
    <w:rsid w:val="003E08DA"/>
    <w:rsid w:val="003E1586"/>
    <w:rsid w:val="003F0A40"/>
    <w:rsid w:val="003F0AA6"/>
    <w:rsid w:val="00405753"/>
    <w:rsid w:val="00405B5A"/>
    <w:rsid w:val="00405EF3"/>
    <w:rsid w:val="004127EC"/>
    <w:rsid w:val="0041510F"/>
    <w:rsid w:val="00415129"/>
    <w:rsid w:val="00415273"/>
    <w:rsid w:val="00422743"/>
    <w:rsid w:val="004340ED"/>
    <w:rsid w:val="00434238"/>
    <w:rsid w:val="004365A4"/>
    <w:rsid w:val="00436BB4"/>
    <w:rsid w:val="00437602"/>
    <w:rsid w:val="004379A7"/>
    <w:rsid w:val="00441E16"/>
    <w:rsid w:val="0044285D"/>
    <w:rsid w:val="00443638"/>
    <w:rsid w:val="00450E03"/>
    <w:rsid w:val="00452F48"/>
    <w:rsid w:val="00455852"/>
    <w:rsid w:val="00461B4C"/>
    <w:rsid w:val="00463E70"/>
    <w:rsid w:val="00464B2D"/>
    <w:rsid w:val="00464BC8"/>
    <w:rsid w:val="004660A7"/>
    <w:rsid w:val="00471260"/>
    <w:rsid w:val="00476B03"/>
    <w:rsid w:val="00477177"/>
    <w:rsid w:val="00483663"/>
    <w:rsid w:val="00487453"/>
    <w:rsid w:val="004A0C0B"/>
    <w:rsid w:val="004A37C9"/>
    <w:rsid w:val="004A38FF"/>
    <w:rsid w:val="004A4322"/>
    <w:rsid w:val="004A585C"/>
    <w:rsid w:val="004A5F2C"/>
    <w:rsid w:val="004A7A2F"/>
    <w:rsid w:val="004B05C7"/>
    <w:rsid w:val="004B3091"/>
    <w:rsid w:val="004B56AE"/>
    <w:rsid w:val="004B6960"/>
    <w:rsid w:val="004B74A9"/>
    <w:rsid w:val="004B75A9"/>
    <w:rsid w:val="004B7EA8"/>
    <w:rsid w:val="004C389E"/>
    <w:rsid w:val="004D2909"/>
    <w:rsid w:val="004D2E62"/>
    <w:rsid w:val="004D53EF"/>
    <w:rsid w:val="004E2ABB"/>
    <w:rsid w:val="004E39D1"/>
    <w:rsid w:val="004E3D9A"/>
    <w:rsid w:val="004E3E3F"/>
    <w:rsid w:val="004E4309"/>
    <w:rsid w:val="004E7CCB"/>
    <w:rsid w:val="004F0524"/>
    <w:rsid w:val="004F6B8A"/>
    <w:rsid w:val="00501E27"/>
    <w:rsid w:val="0050271C"/>
    <w:rsid w:val="00505032"/>
    <w:rsid w:val="00505F68"/>
    <w:rsid w:val="005105B2"/>
    <w:rsid w:val="00512552"/>
    <w:rsid w:val="00516B23"/>
    <w:rsid w:val="005170E7"/>
    <w:rsid w:val="00521F63"/>
    <w:rsid w:val="0052249D"/>
    <w:rsid w:val="00523C6F"/>
    <w:rsid w:val="00527CF7"/>
    <w:rsid w:val="0053106C"/>
    <w:rsid w:val="0054072A"/>
    <w:rsid w:val="00542B61"/>
    <w:rsid w:val="00543B3F"/>
    <w:rsid w:val="005463AF"/>
    <w:rsid w:val="00547EC1"/>
    <w:rsid w:val="00550CD7"/>
    <w:rsid w:val="0055494B"/>
    <w:rsid w:val="005674BB"/>
    <w:rsid w:val="00572F13"/>
    <w:rsid w:val="005755E0"/>
    <w:rsid w:val="005769B2"/>
    <w:rsid w:val="00577DD5"/>
    <w:rsid w:val="00581310"/>
    <w:rsid w:val="005837C1"/>
    <w:rsid w:val="00595A36"/>
    <w:rsid w:val="005A34F4"/>
    <w:rsid w:val="005B0000"/>
    <w:rsid w:val="005B1A8F"/>
    <w:rsid w:val="005B1FD3"/>
    <w:rsid w:val="005B3D2E"/>
    <w:rsid w:val="005B5183"/>
    <w:rsid w:val="005B5506"/>
    <w:rsid w:val="005C3E23"/>
    <w:rsid w:val="005C5C35"/>
    <w:rsid w:val="005D1819"/>
    <w:rsid w:val="005E085B"/>
    <w:rsid w:val="005E2955"/>
    <w:rsid w:val="005E4B30"/>
    <w:rsid w:val="005E66FE"/>
    <w:rsid w:val="005F2384"/>
    <w:rsid w:val="005F467F"/>
    <w:rsid w:val="005F6D14"/>
    <w:rsid w:val="005F75E4"/>
    <w:rsid w:val="005F7A6C"/>
    <w:rsid w:val="0060025D"/>
    <w:rsid w:val="006032D5"/>
    <w:rsid w:val="00614A3C"/>
    <w:rsid w:val="00631E00"/>
    <w:rsid w:val="00641E58"/>
    <w:rsid w:val="00657951"/>
    <w:rsid w:val="006663BC"/>
    <w:rsid w:val="006739F4"/>
    <w:rsid w:val="0067497F"/>
    <w:rsid w:val="00675264"/>
    <w:rsid w:val="00677299"/>
    <w:rsid w:val="00677C7A"/>
    <w:rsid w:val="00680325"/>
    <w:rsid w:val="00680B0A"/>
    <w:rsid w:val="006826C8"/>
    <w:rsid w:val="006A06FF"/>
    <w:rsid w:val="006A305B"/>
    <w:rsid w:val="006A3B34"/>
    <w:rsid w:val="006A5CCC"/>
    <w:rsid w:val="006A7A92"/>
    <w:rsid w:val="006A7B87"/>
    <w:rsid w:val="006C0F3C"/>
    <w:rsid w:val="006C422B"/>
    <w:rsid w:val="006C4D1D"/>
    <w:rsid w:val="006C69E8"/>
    <w:rsid w:val="006D05EF"/>
    <w:rsid w:val="006D2733"/>
    <w:rsid w:val="006D31EB"/>
    <w:rsid w:val="006D3B6D"/>
    <w:rsid w:val="006E2560"/>
    <w:rsid w:val="006E2B12"/>
    <w:rsid w:val="006E4E7C"/>
    <w:rsid w:val="006E517C"/>
    <w:rsid w:val="006E58A3"/>
    <w:rsid w:val="006F43D5"/>
    <w:rsid w:val="006F4C19"/>
    <w:rsid w:val="00702270"/>
    <w:rsid w:val="00703044"/>
    <w:rsid w:val="00704576"/>
    <w:rsid w:val="00706C70"/>
    <w:rsid w:val="0071634E"/>
    <w:rsid w:val="0072492E"/>
    <w:rsid w:val="00725001"/>
    <w:rsid w:val="0072629C"/>
    <w:rsid w:val="00731C27"/>
    <w:rsid w:val="007341B1"/>
    <w:rsid w:val="0073458F"/>
    <w:rsid w:val="00740521"/>
    <w:rsid w:val="00743A71"/>
    <w:rsid w:val="00744B85"/>
    <w:rsid w:val="00744CF9"/>
    <w:rsid w:val="0075239E"/>
    <w:rsid w:val="00752812"/>
    <w:rsid w:val="00754952"/>
    <w:rsid w:val="00756749"/>
    <w:rsid w:val="00762CE1"/>
    <w:rsid w:val="0077183B"/>
    <w:rsid w:val="00771B3E"/>
    <w:rsid w:val="007730CF"/>
    <w:rsid w:val="0077371C"/>
    <w:rsid w:val="007740A7"/>
    <w:rsid w:val="00776236"/>
    <w:rsid w:val="007767BA"/>
    <w:rsid w:val="0078501F"/>
    <w:rsid w:val="007A23BE"/>
    <w:rsid w:val="007A7873"/>
    <w:rsid w:val="007B2FD7"/>
    <w:rsid w:val="007B6311"/>
    <w:rsid w:val="007C3D01"/>
    <w:rsid w:val="007C5C98"/>
    <w:rsid w:val="007D4454"/>
    <w:rsid w:val="007D7227"/>
    <w:rsid w:val="007E2908"/>
    <w:rsid w:val="007E3B2A"/>
    <w:rsid w:val="007F1B58"/>
    <w:rsid w:val="007F3136"/>
    <w:rsid w:val="00802BE5"/>
    <w:rsid w:val="00802C3B"/>
    <w:rsid w:val="008069A0"/>
    <w:rsid w:val="008120F9"/>
    <w:rsid w:val="00814E46"/>
    <w:rsid w:val="0081515B"/>
    <w:rsid w:val="0081522F"/>
    <w:rsid w:val="00817E11"/>
    <w:rsid w:val="00821282"/>
    <w:rsid w:val="00821B83"/>
    <w:rsid w:val="00826593"/>
    <w:rsid w:val="00830603"/>
    <w:rsid w:val="00831F1C"/>
    <w:rsid w:val="0083318F"/>
    <w:rsid w:val="008358C2"/>
    <w:rsid w:val="00842152"/>
    <w:rsid w:val="008421E3"/>
    <w:rsid w:val="008425D8"/>
    <w:rsid w:val="00842988"/>
    <w:rsid w:val="00843C99"/>
    <w:rsid w:val="008467EC"/>
    <w:rsid w:val="00847B8C"/>
    <w:rsid w:val="00850373"/>
    <w:rsid w:val="0085177B"/>
    <w:rsid w:val="00853C34"/>
    <w:rsid w:val="00854689"/>
    <w:rsid w:val="00855350"/>
    <w:rsid w:val="00860876"/>
    <w:rsid w:val="00860E8D"/>
    <w:rsid w:val="00862D22"/>
    <w:rsid w:val="00864D15"/>
    <w:rsid w:val="0087406F"/>
    <w:rsid w:val="008751AA"/>
    <w:rsid w:val="00877E07"/>
    <w:rsid w:val="00893498"/>
    <w:rsid w:val="0089571E"/>
    <w:rsid w:val="008969D6"/>
    <w:rsid w:val="008A59B6"/>
    <w:rsid w:val="008B05D3"/>
    <w:rsid w:val="008B7B43"/>
    <w:rsid w:val="008C3BA4"/>
    <w:rsid w:val="008D4032"/>
    <w:rsid w:val="008D4D2B"/>
    <w:rsid w:val="008E197B"/>
    <w:rsid w:val="008E4823"/>
    <w:rsid w:val="008E6895"/>
    <w:rsid w:val="008E6B58"/>
    <w:rsid w:val="008F0287"/>
    <w:rsid w:val="008F2334"/>
    <w:rsid w:val="008F5BD3"/>
    <w:rsid w:val="008F5C27"/>
    <w:rsid w:val="0090117B"/>
    <w:rsid w:val="00901E75"/>
    <w:rsid w:val="00907009"/>
    <w:rsid w:val="0091087E"/>
    <w:rsid w:val="00920297"/>
    <w:rsid w:val="00921477"/>
    <w:rsid w:val="00931647"/>
    <w:rsid w:val="009330F4"/>
    <w:rsid w:val="00934E93"/>
    <w:rsid w:val="00935C65"/>
    <w:rsid w:val="00946B0B"/>
    <w:rsid w:val="00953B18"/>
    <w:rsid w:val="00953F5A"/>
    <w:rsid w:val="009623A5"/>
    <w:rsid w:val="009632BF"/>
    <w:rsid w:val="00965189"/>
    <w:rsid w:val="009773FC"/>
    <w:rsid w:val="00987DA9"/>
    <w:rsid w:val="0099180C"/>
    <w:rsid w:val="009961C5"/>
    <w:rsid w:val="00997210"/>
    <w:rsid w:val="00997596"/>
    <w:rsid w:val="009A1E57"/>
    <w:rsid w:val="009A59A1"/>
    <w:rsid w:val="009A5F06"/>
    <w:rsid w:val="009A7B98"/>
    <w:rsid w:val="009B5B7E"/>
    <w:rsid w:val="009C11BD"/>
    <w:rsid w:val="009C22CD"/>
    <w:rsid w:val="009D185A"/>
    <w:rsid w:val="009D34F3"/>
    <w:rsid w:val="009E231C"/>
    <w:rsid w:val="009E29CC"/>
    <w:rsid w:val="009E3532"/>
    <w:rsid w:val="009E66F7"/>
    <w:rsid w:val="009F7BB4"/>
    <w:rsid w:val="00A01370"/>
    <w:rsid w:val="00A1349E"/>
    <w:rsid w:val="00A13E73"/>
    <w:rsid w:val="00A25E9F"/>
    <w:rsid w:val="00A27E4D"/>
    <w:rsid w:val="00A30FE2"/>
    <w:rsid w:val="00A41812"/>
    <w:rsid w:val="00A47B83"/>
    <w:rsid w:val="00A518DD"/>
    <w:rsid w:val="00A53D20"/>
    <w:rsid w:val="00A55ADF"/>
    <w:rsid w:val="00A57727"/>
    <w:rsid w:val="00A579F6"/>
    <w:rsid w:val="00A67BF2"/>
    <w:rsid w:val="00A70CF3"/>
    <w:rsid w:val="00A73514"/>
    <w:rsid w:val="00A73F91"/>
    <w:rsid w:val="00A7572F"/>
    <w:rsid w:val="00A7753B"/>
    <w:rsid w:val="00A7757C"/>
    <w:rsid w:val="00A811CA"/>
    <w:rsid w:val="00A818F4"/>
    <w:rsid w:val="00A8336C"/>
    <w:rsid w:val="00A86819"/>
    <w:rsid w:val="00A86B2C"/>
    <w:rsid w:val="00A933A3"/>
    <w:rsid w:val="00AA1E12"/>
    <w:rsid w:val="00AB7BC5"/>
    <w:rsid w:val="00AC0499"/>
    <w:rsid w:val="00AC35C7"/>
    <w:rsid w:val="00AD28DE"/>
    <w:rsid w:val="00AD320B"/>
    <w:rsid w:val="00AD5525"/>
    <w:rsid w:val="00AD6908"/>
    <w:rsid w:val="00AE0F52"/>
    <w:rsid w:val="00AE1230"/>
    <w:rsid w:val="00AE1666"/>
    <w:rsid w:val="00AE2766"/>
    <w:rsid w:val="00AE2B02"/>
    <w:rsid w:val="00AE72F7"/>
    <w:rsid w:val="00AF02AC"/>
    <w:rsid w:val="00B0207B"/>
    <w:rsid w:val="00B02D6F"/>
    <w:rsid w:val="00B05F61"/>
    <w:rsid w:val="00B06F08"/>
    <w:rsid w:val="00B07E28"/>
    <w:rsid w:val="00B103A3"/>
    <w:rsid w:val="00B11A89"/>
    <w:rsid w:val="00B11DA8"/>
    <w:rsid w:val="00B12591"/>
    <w:rsid w:val="00B14863"/>
    <w:rsid w:val="00B220D2"/>
    <w:rsid w:val="00B312E0"/>
    <w:rsid w:val="00B407B0"/>
    <w:rsid w:val="00B42C49"/>
    <w:rsid w:val="00B4502F"/>
    <w:rsid w:val="00B52EA8"/>
    <w:rsid w:val="00B54F42"/>
    <w:rsid w:val="00B55129"/>
    <w:rsid w:val="00B63D53"/>
    <w:rsid w:val="00B6438F"/>
    <w:rsid w:val="00B6548C"/>
    <w:rsid w:val="00B65C9E"/>
    <w:rsid w:val="00B66A89"/>
    <w:rsid w:val="00B72163"/>
    <w:rsid w:val="00B76369"/>
    <w:rsid w:val="00B77E6F"/>
    <w:rsid w:val="00B80B90"/>
    <w:rsid w:val="00B82B3D"/>
    <w:rsid w:val="00B856B9"/>
    <w:rsid w:val="00B877A5"/>
    <w:rsid w:val="00B87E11"/>
    <w:rsid w:val="00B90F60"/>
    <w:rsid w:val="00B916FC"/>
    <w:rsid w:val="00B93470"/>
    <w:rsid w:val="00B96EA3"/>
    <w:rsid w:val="00BA6105"/>
    <w:rsid w:val="00BA6F3E"/>
    <w:rsid w:val="00BA73D4"/>
    <w:rsid w:val="00BA794B"/>
    <w:rsid w:val="00BB2463"/>
    <w:rsid w:val="00BB5ACA"/>
    <w:rsid w:val="00BB7AD6"/>
    <w:rsid w:val="00BC1673"/>
    <w:rsid w:val="00BC2705"/>
    <w:rsid w:val="00BC3FB0"/>
    <w:rsid w:val="00BC4ADA"/>
    <w:rsid w:val="00BC5175"/>
    <w:rsid w:val="00BD2B86"/>
    <w:rsid w:val="00BD664D"/>
    <w:rsid w:val="00BD7CBB"/>
    <w:rsid w:val="00BE027D"/>
    <w:rsid w:val="00BE0893"/>
    <w:rsid w:val="00BE21D2"/>
    <w:rsid w:val="00BE385F"/>
    <w:rsid w:val="00BE3BFB"/>
    <w:rsid w:val="00BE4D99"/>
    <w:rsid w:val="00BE6A0C"/>
    <w:rsid w:val="00BF0967"/>
    <w:rsid w:val="00BF2ACE"/>
    <w:rsid w:val="00BF4BAD"/>
    <w:rsid w:val="00C04A89"/>
    <w:rsid w:val="00C0584F"/>
    <w:rsid w:val="00C065E2"/>
    <w:rsid w:val="00C07104"/>
    <w:rsid w:val="00C07B86"/>
    <w:rsid w:val="00C103E0"/>
    <w:rsid w:val="00C1367B"/>
    <w:rsid w:val="00C1778D"/>
    <w:rsid w:val="00C23DA2"/>
    <w:rsid w:val="00C251DF"/>
    <w:rsid w:val="00C25537"/>
    <w:rsid w:val="00C26778"/>
    <w:rsid w:val="00C30B37"/>
    <w:rsid w:val="00C31623"/>
    <w:rsid w:val="00C34ED5"/>
    <w:rsid w:val="00C36630"/>
    <w:rsid w:val="00C36BA9"/>
    <w:rsid w:val="00C40319"/>
    <w:rsid w:val="00C41038"/>
    <w:rsid w:val="00C421D7"/>
    <w:rsid w:val="00C4354E"/>
    <w:rsid w:val="00C478FD"/>
    <w:rsid w:val="00C51229"/>
    <w:rsid w:val="00C551DD"/>
    <w:rsid w:val="00C56C09"/>
    <w:rsid w:val="00C62CF1"/>
    <w:rsid w:val="00C67054"/>
    <w:rsid w:val="00C71F0D"/>
    <w:rsid w:val="00C73FEA"/>
    <w:rsid w:val="00C740BE"/>
    <w:rsid w:val="00C74D28"/>
    <w:rsid w:val="00C8023E"/>
    <w:rsid w:val="00C80D50"/>
    <w:rsid w:val="00C83343"/>
    <w:rsid w:val="00C851B2"/>
    <w:rsid w:val="00C87118"/>
    <w:rsid w:val="00C87659"/>
    <w:rsid w:val="00C93343"/>
    <w:rsid w:val="00C94AA8"/>
    <w:rsid w:val="00C9711B"/>
    <w:rsid w:val="00C97ACC"/>
    <w:rsid w:val="00CA57A0"/>
    <w:rsid w:val="00CA5C2F"/>
    <w:rsid w:val="00CB23D6"/>
    <w:rsid w:val="00CB357F"/>
    <w:rsid w:val="00CB45EC"/>
    <w:rsid w:val="00CB7837"/>
    <w:rsid w:val="00CC1B89"/>
    <w:rsid w:val="00CC553F"/>
    <w:rsid w:val="00CC5F43"/>
    <w:rsid w:val="00CC768A"/>
    <w:rsid w:val="00CD20AA"/>
    <w:rsid w:val="00CD383B"/>
    <w:rsid w:val="00CD4B04"/>
    <w:rsid w:val="00CD585C"/>
    <w:rsid w:val="00CE75CE"/>
    <w:rsid w:val="00CF022A"/>
    <w:rsid w:val="00CF0DE6"/>
    <w:rsid w:val="00CF32C1"/>
    <w:rsid w:val="00CF59C0"/>
    <w:rsid w:val="00D001B4"/>
    <w:rsid w:val="00D10160"/>
    <w:rsid w:val="00D115EA"/>
    <w:rsid w:val="00D2228D"/>
    <w:rsid w:val="00D22AF1"/>
    <w:rsid w:val="00D244B1"/>
    <w:rsid w:val="00D31776"/>
    <w:rsid w:val="00D32F01"/>
    <w:rsid w:val="00D345E8"/>
    <w:rsid w:val="00D42EB4"/>
    <w:rsid w:val="00D6258C"/>
    <w:rsid w:val="00D62F3F"/>
    <w:rsid w:val="00D646C3"/>
    <w:rsid w:val="00D65169"/>
    <w:rsid w:val="00D65537"/>
    <w:rsid w:val="00D657D3"/>
    <w:rsid w:val="00D661BF"/>
    <w:rsid w:val="00D71C95"/>
    <w:rsid w:val="00D73736"/>
    <w:rsid w:val="00D7665B"/>
    <w:rsid w:val="00D81D26"/>
    <w:rsid w:val="00D83BB8"/>
    <w:rsid w:val="00D8427C"/>
    <w:rsid w:val="00D87850"/>
    <w:rsid w:val="00D9102A"/>
    <w:rsid w:val="00D91F42"/>
    <w:rsid w:val="00D94D58"/>
    <w:rsid w:val="00DA7821"/>
    <w:rsid w:val="00DB706B"/>
    <w:rsid w:val="00DC0DD4"/>
    <w:rsid w:val="00DC2712"/>
    <w:rsid w:val="00DC4C82"/>
    <w:rsid w:val="00DC55C5"/>
    <w:rsid w:val="00DD4FFF"/>
    <w:rsid w:val="00DE0461"/>
    <w:rsid w:val="00DE33D1"/>
    <w:rsid w:val="00DE524B"/>
    <w:rsid w:val="00DE7123"/>
    <w:rsid w:val="00DF1BD4"/>
    <w:rsid w:val="00DF2DED"/>
    <w:rsid w:val="00DF349E"/>
    <w:rsid w:val="00DF72C4"/>
    <w:rsid w:val="00DF7823"/>
    <w:rsid w:val="00E00277"/>
    <w:rsid w:val="00E036E3"/>
    <w:rsid w:val="00E0D871"/>
    <w:rsid w:val="00E1350F"/>
    <w:rsid w:val="00E13B6B"/>
    <w:rsid w:val="00E151FD"/>
    <w:rsid w:val="00E30F6F"/>
    <w:rsid w:val="00E31061"/>
    <w:rsid w:val="00E31B4A"/>
    <w:rsid w:val="00E44CED"/>
    <w:rsid w:val="00E47E70"/>
    <w:rsid w:val="00E52E72"/>
    <w:rsid w:val="00E53081"/>
    <w:rsid w:val="00E54EFC"/>
    <w:rsid w:val="00E57D0C"/>
    <w:rsid w:val="00E607F4"/>
    <w:rsid w:val="00E75572"/>
    <w:rsid w:val="00E75E84"/>
    <w:rsid w:val="00E76F0E"/>
    <w:rsid w:val="00E8171D"/>
    <w:rsid w:val="00E81C0C"/>
    <w:rsid w:val="00E81FC7"/>
    <w:rsid w:val="00E918C5"/>
    <w:rsid w:val="00E938C9"/>
    <w:rsid w:val="00E955CD"/>
    <w:rsid w:val="00E974CE"/>
    <w:rsid w:val="00EA1811"/>
    <w:rsid w:val="00EC1825"/>
    <w:rsid w:val="00EC473F"/>
    <w:rsid w:val="00EC4E1F"/>
    <w:rsid w:val="00EC5DD5"/>
    <w:rsid w:val="00EC69DE"/>
    <w:rsid w:val="00EC7350"/>
    <w:rsid w:val="00EC7787"/>
    <w:rsid w:val="00ED21CE"/>
    <w:rsid w:val="00ED38BE"/>
    <w:rsid w:val="00EE1FCF"/>
    <w:rsid w:val="00EE4AE5"/>
    <w:rsid w:val="00EE7BCB"/>
    <w:rsid w:val="00EEA7FC"/>
    <w:rsid w:val="00EF2F7B"/>
    <w:rsid w:val="00F10811"/>
    <w:rsid w:val="00F11345"/>
    <w:rsid w:val="00F229A4"/>
    <w:rsid w:val="00F257A7"/>
    <w:rsid w:val="00F2651D"/>
    <w:rsid w:val="00F36424"/>
    <w:rsid w:val="00F449DD"/>
    <w:rsid w:val="00F44A2B"/>
    <w:rsid w:val="00F50CF3"/>
    <w:rsid w:val="00F51F9A"/>
    <w:rsid w:val="00F52C46"/>
    <w:rsid w:val="00F54F24"/>
    <w:rsid w:val="00F559D0"/>
    <w:rsid w:val="00F63563"/>
    <w:rsid w:val="00F64128"/>
    <w:rsid w:val="00F652CE"/>
    <w:rsid w:val="00F72D95"/>
    <w:rsid w:val="00F73B68"/>
    <w:rsid w:val="00F75577"/>
    <w:rsid w:val="00F7670A"/>
    <w:rsid w:val="00F8108F"/>
    <w:rsid w:val="00F83527"/>
    <w:rsid w:val="00F853FE"/>
    <w:rsid w:val="00F8605B"/>
    <w:rsid w:val="00F93E42"/>
    <w:rsid w:val="00FA1FDA"/>
    <w:rsid w:val="00FA2A81"/>
    <w:rsid w:val="00FA6FB9"/>
    <w:rsid w:val="00FC60CB"/>
    <w:rsid w:val="00FD0BC6"/>
    <w:rsid w:val="00FD1410"/>
    <w:rsid w:val="00FD216B"/>
    <w:rsid w:val="00FD2A9E"/>
    <w:rsid w:val="00FD37C7"/>
    <w:rsid w:val="00FD5FF1"/>
    <w:rsid w:val="00FD6284"/>
    <w:rsid w:val="00FD7C66"/>
    <w:rsid w:val="00FE1FE6"/>
    <w:rsid w:val="00FE59A7"/>
    <w:rsid w:val="00FF1917"/>
    <w:rsid w:val="00FF4592"/>
    <w:rsid w:val="0109CB63"/>
    <w:rsid w:val="0168F218"/>
    <w:rsid w:val="017D57FF"/>
    <w:rsid w:val="01DC5991"/>
    <w:rsid w:val="020B62D5"/>
    <w:rsid w:val="022A967F"/>
    <w:rsid w:val="02BA1769"/>
    <w:rsid w:val="02E7364B"/>
    <w:rsid w:val="02F321B3"/>
    <w:rsid w:val="035E81D3"/>
    <w:rsid w:val="036A1A45"/>
    <w:rsid w:val="039B00EE"/>
    <w:rsid w:val="03B5F56E"/>
    <w:rsid w:val="03E55DFC"/>
    <w:rsid w:val="041CF443"/>
    <w:rsid w:val="0452FECD"/>
    <w:rsid w:val="0461B5E9"/>
    <w:rsid w:val="04764759"/>
    <w:rsid w:val="0498D88A"/>
    <w:rsid w:val="04A05EA9"/>
    <w:rsid w:val="05E116D6"/>
    <w:rsid w:val="061B7797"/>
    <w:rsid w:val="062918F0"/>
    <w:rsid w:val="065EB467"/>
    <w:rsid w:val="067F0EC0"/>
    <w:rsid w:val="06939EF9"/>
    <w:rsid w:val="06977C51"/>
    <w:rsid w:val="06E3C336"/>
    <w:rsid w:val="0804B6DA"/>
    <w:rsid w:val="08AA7BF9"/>
    <w:rsid w:val="08E38002"/>
    <w:rsid w:val="08ED1D8A"/>
    <w:rsid w:val="091C7630"/>
    <w:rsid w:val="091E6040"/>
    <w:rsid w:val="093C355C"/>
    <w:rsid w:val="0991474B"/>
    <w:rsid w:val="09F6C9AC"/>
    <w:rsid w:val="0A02A710"/>
    <w:rsid w:val="0A09B4D6"/>
    <w:rsid w:val="0A18EB5B"/>
    <w:rsid w:val="0B01CC07"/>
    <w:rsid w:val="0BDD32F0"/>
    <w:rsid w:val="0BE28A18"/>
    <w:rsid w:val="0BFCF358"/>
    <w:rsid w:val="0D9464A4"/>
    <w:rsid w:val="0DA9AA67"/>
    <w:rsid w:val="0DBEA66B"/>
    <w:rsid w:val="0DC6F882"/>
    <w:rsid w:val="0DE187C5"/>
    <w:rsid w:val="0F56D7E5"/>
    <w:rsid w:val="0FD5E2D1"/>
    <w:rsid w:val="10B19E99"/>
    <w:rsid w:val="10F563CB"/>
    <w:rsid w:val="110DAE74"/>
    <w:rsid w:val="11368903"/>
    <w:rsid w:val="11801AB5"/>
    <w:rsid w:val="12400FB1"/>
    <w:rsid w:val="127ABD0D"/>
    <w:rsid w:val="1283855F"/>
    <w:rsid w:val="12BFCD76"/>
    <w:rsid w:val="12C0EFCD"/>
    <w:rsid w:val="13CBD1E3"/>
    <w:rsid w:val="145CFDA8"/>
    <w:rsid w:val="1490F5E6"/>
    <w:rsid w:val="14E3DF5F"/>
    <w:rsid w:val="150A325D"/>
    <w:rsid w:val="1528D66B"/>
    <w:rsid w:val="155EEDCD"/>
    <w:rsid w:val="159F9D66"/>
    <w:rsid w:val="15FF72DF"/>
    <w:rsid w:val="1625893E"/>
    <w:rsid w:val="162B8A9E"/>
    <w:rsid w:val="1636F37D"/>
    <w:rsid w:val="16A41CA7"/>
    <w:rsid w:val="16CC5CBB"/>
    <w:rsid w:val="170647F8"/>
    <w:rsid w:val="174E609B"/>
    <w:rsid w:val="178DF8F6"/>
    <w:rsid w:val="179E120C"/>
    <w:rsid w:val="1810DF02"/>
    <w:rsid w:val="186386AA"/>
    <w:rsid w:val="188AEB63"/>
    <w:rsid w:val="18BD1044"/>
    <w:rsid w:val="19873AD1"/>
    <w:rsid w:val="199CA5D3"/>
    <w:rsid w:val="19A8FF37"/>
    <w:rsid w:val="1A22897C"/>
    <w:rsid w:val="1A315B6D"/>
    <w:rsid w:val="1A3BF320"/>
    <w:rsid w:val="1A91FED4"/>
    <w:rsid w:val="1A9ECD4F"/>
    <w:rsid w:val="1AC397F8"/>
    <w:rsid w:val="1B00BD5D"/>
    <w:rsid w:val="1B05370F"/>
    <w:rsid w:val="1B0DD31D"/>
    <w:rsid w:val="1BBDB997"/>
    <w:rsid w:val="1BDFABDF"/>
    <w:rsid w:val="1C4914CF"/>
    <w:rsid w:val="1C74803A"/>
    <w:rsid w:val="1CF71BA9"/>
    <w:rsid w:val="1CFB9E70"/>
    <w:rsid w:val="1D2FDFE5"/>
    <w:rsid w:val="1D772C86"/>
    <w:rsid w:val="1DED26D1"/>
    <w:rsid w:val="1E606EF9"/>
    <w:rsid w:val="1F2D3153"/>
    <w:rsid w:val="1F863CCC"/>
    <w:rsid w:val="1F8EBCDA"/>
    <w:rsid w:val="1FB1887B"/>
    <w:rsid w:val="20144CCB"/>
    <w:rsid w:val="2075DDD9"/>
    <w:rsid w:val="209FE862"/>
    <w:rsid w:val="20A0EA7C"/>
    <w:rsid w:val="20C9382E"/>
    <w:rsid w:val="20FE603A"/>
    <w:rsid w:val="2117DD94"/>
    <w:rsid w:val="212476E8"/>
    <w:rsid w:val="214B4590"/>
    <w:rsid w:val="21907A76"/>
    <w:rsid w:val="21ADFD99"/>
    <w:rsid w:val="2211042F"/>
    <w:rsid w:val="22319DD2"/>
    <w:rsid w:val="2231A176"/>
    <w:rsid w:val="2259BA6D"/>
    <w:rsid w:val="228AB246"/>
    <w:rsid w:val="22C3300D"/>
    <w:rsid w:val="22CB6EC6"/>
    <w:rsid w:val="230771E4"/>
    <w:rsid w:val="231ED333"/>
    <w:rsid w:val="231F8F97"/>
    <w:rsid w:val="2341CD00"/>
    <w:rsid w:val="238DD311"/>
    <w:rsid w:val="23BC4879"/>
    <w:rsid w:val="23C2290E"/>
    <w:rsid w:val="23C8F45A"/>
    <w:rsid w:val="2407C9CB"/>
    <w:rsid w:val="241A1426"/>
    <w:rsid w:val="2451CD45"/>
    <w:rsid w:val="2460C724"/>
    <w:rsid w:val="2500D943"/>
    <w:rsid w:val="258499E3"/>
    <w:rsid w:val="25F0AFDF"/>
    <w:rsid w:val="25F77AFC"/>
    <w:rsid w:val="2601A68E"/>
    <w:rsid w:val="26A730A8"/>
    <w:rsid w:val="26E5BD7B"/>
    <w:rsid w:val="26F0A494"/>
    <w:rsid w:val="26FE2D0B"/>
    <w:rsid w:val="2799D336"/>
    <w:rsid w:val="27A209CD"/>
    <w:rsid w:val="27AF8172"/>
    <w:rsid w:val="27D1D3A8"/>
    <w:rsid w:val="280EA452"/>
    <w:rsid w:val="2898CDC3"/>
    <w:rsid w:val="289B3F8D"/>
    <w:rsid w:val="28ED5531"/>
    <w:rsid w:val="2939C6CD"/>
    <w:rsid w:val="29A12DBD"/>
    <w:rsid w:val="29AB2EC8"/>
    <w:rsid w:val="29DD705D"/>
    <w:rsid w:val="2A05DC82"/>
    <w:rsid w:val="2A938936"/>
    <w:rsid w:val="2B04EB6F"/>
    <w:rsid w:val="2B54982B"/>
    <w:rsid w:val="2B5EF401"/>
    <w:rsid w:val="2B6A5073"/>
    <w:rsid w:val="2B9B7381"/>
    <w:rsid w:val="2BDD23CF"/>
    <w:rsid w:val="2C44187C"/>
    <w:rsid w:val="2C5FF7D6"/>
    <w:rsid w:val="2C7AC8B3"/>
    <w:rsid w:val="2C9EC6E5"/>
    <w:rsid w:val="2CB94E68"/>
    <w:rsid w:val="2CC3E1E1"/>
    <w:rsid w:val="2D2CC9CB"/>
    <w:rsid w:val="2D6E0DE4"/>
    <w:rsid w:val="2DAA40D2"/>
    <w:rsid w:val="2DBD2BE3"/>
    <w:rsid w:val="2DC80FB4"/>
    <w:rsid w:val="2DEF7302"/>
    <w:rsid w:val="2EE6E645"/>
    <w:rsid w:val="2F177821"/>
    <w:rsid w:val="2F4EAE90"/>
    <w:rsid w:val="2F9CA542"/>
    <w:rsid w:val="2FF5BA60"/>
    <w:rsid w:val="308B0313"/>
    <w:rsid w:val="30A57959"/>
    <w:rsid w:val="314BEA75"/>
    <w:rsid w:val="31774AF2"/>
    <w:rsid w:val="31C7735C"/>
    <w:rsid w:val="31D927AF"/>
    <w:rsid w:val="31F7E65E"/>
    <w:rsid w:val="32058850"/>
    <w:rsid w:val="32131678"/>
    <w:rsid w:val="321C097D"/>
    <w:rsid w:val="3270819F"/>
    <w:rsid w:val="32F098D1"/>
    <w:rsid w:val="32FD9F0D"/>
    <w:rsid w:val="33189897"/>
    <w:rsid w:val="332913C4"/>
    <w:rsid w:val="3378760C"/>
    <w:rsid w:val="339EEC05"/>
    <w:rsid w:val="33E5A8B2"/>
    <w:rsid w:val="341891FC"/>
    <w:rsid w:val="345A809E"/>
    <w:rsid w:val="3469B51E"/>
    <w:rsid w:val="34A4A2C0"/>
    <w:rsid w:val="34C57F62"/>
    <w:rsid w:val="34DC9877"/>
    <w:rsid w:val="3508EA22"/>
    <w:rsid w:val="3516F60D"/>
    <w:rsid w:val="35291335"/>
    <w:rsid w:val="3540BB4A"/>
    <w:rsid w:val="35D716D3"/>
    <w:rsid w:val="365F27AD"/>
    <w:rsid w:val="3661E024"/>
    <w:rsid w:val="36AF8DDB"/>
    <w:rsid w:val="36C931A6"/>
    <w:rsid w:val="36D41749"/>
    <w:rsid w:val="37A283E5"/>
    <w:rsid w:val="3839E20C"/>
    <w:rsid w:val="38760D97"/>
    <w:rsid w:val="3879E554"/>
    <w:rsid w:val="38AEEC91"/>
    <w:rsid w:val="393B84C9"/>
    <w:rsid w:val="394C2855"/>
    <w:rsid w:val="3980F9B0"/>
    <w:rsid w:val="39C529D2"/>
    <w:rsid w:val="39CB8595"/>
    <w:rsid w:val="39CD07C9"/>
    <w:rsid w:val="39D4CA31"/>
    <w:rsid w:val="3A4A439F"/>
    <w:rsid w:val="3ADB830B"/>
    <w:rsid w:val="3B4B3116"/>
    <w:rsid w:val="3BB51784"/>
    <w:rsid w:val="3BC92816"/>
    <w:rsid w:val="3BC9B385"/>
    <w:rsid w:val="3C056C0A"/>
    <w:rsid w:val="3C0F2B71"/>
    <w:rsid w:val="3C19DCE8"/>
    <w:rsid w:val="3C545A24"/>
    <w:rsid w:val="3CA19932"/>
    <w:rsid w:val="3CC5397D"/>
    <w:rsid w:val="3CD10F15"/>
    <w:rsid w:val="3CDB4CDB"/>
    <w:rsid w:val="3CE5AE4C"/>
    <w:rsid w:val="3CE742B6"/>
    <w:rsid w:val="3D0A5CA7"/>
    <w:rsid w:val="3D13F3BD"/>
    <w:rsid w:val="3D189497"/>
    <w:rsid w:val="3D4C1BDE"/>
    <w:rsid w:val="3D7A8F7A"/>
    <w:rsid w:val="3DA92C68"/>
    <w:rsid w:val="3DBF833B"/>
    <w:rsid w:val="3DC15236"/>
    <w:rsid w:val="3DC86CCD"/>
    <w:rsid w:val="3DD8A68F"/>
    <w:rsid w:val="3DDBAD87"/>
    <w:rsid w:val="3E2A311B"/>
    <w:rsid w:val="3E4DBDBB"/>
    <w:rsid w:val="3E77E84C"/>
    <w:rsid w:val="3E809505"/>
    <w:rsid w:val="3EEB8688"/>
    <w:rsid w:val="3F2E2705"/>
    <w:rsid w:val="3F38EAC1"/>
    <w:rsid w:val="3F927D5E"/>
    <w:rsid w:val="405FBF8E"/>
    <w:rsid w:val="407FEE34"/>
    <w:rsid w:val="410C16C4"/>
    <w:rsid w:val="41994D5E"/>
    <w:rsid w:val="41A54421"/>
    <w:rsid w:val="41AE49DE"/>
    <w:rsid w:val="4228C988"/>
    <w:rsid w:val="42B33C67"/>
    <w:rsid w:val="42DF1957"/>
    <w:rsid w:val="4307A613"/>
    <w:rsid w:val="43ADFE04"/>
    <w:rsid w:val="444AC61D"/>
    <w:rsid w:val="452419BC"/>
    <w:rsid w:val="456E847D"/>
    <w:rsid w:val="45767BFE"/>
    <w:rsid w:val="457CC440"/>
    <w:rsid w:val="457EF21C"/>
    <w:rsid w:val="4587E241"/>
    <w:rsid w:val="45D06005"/>
    <w:rsid w:val="4646C8C6"/>
    <w:rsid w:val="46572B4D"/>
    <w:rsid w:val="46A13005"/>
    <w:rsid w:val="46BB67CD"/>
    <w:rsid w:val="4713640F"/>
    <w:rsid w:val="477CCC7C"/>
    <w:rsid w:val="479E60FF"/>
    <w:rsid w:val="47B6991B"/>
    <w:rsid w:val="47D15336"/>
    <w:rsid w:val="47D35C98"/>
    <w:rsid w:val="48067BDE"/>
    <w:rsid w:val="480A8739"/>
    <w:rsid w:val="4856BAB7"/>
    <w:rsid w:val="48928C2A"/>
    <w:rsid w:val="48974DBA"/>
    <w:rsid w:val="48B05A1C"/>
    <w:rsid w:val="48B32BB4"/>
    <w:rsid w:val="48C8ABB2"/>
    <w:rsid w:val="48E5BB52"/>
    <w:rsid w:val="490AFD78"/>
    <w:rsid w:val="497BE4E2"/>
    <w:rsid w:val="4A062D45"/>
    <w:rsid w:val="4A48434E"/>
    <w:rsid w:val="4A58DEC5"/>
    <w:rsid w:val="4A591C59"/>
    <w:rsid w:val="4A6E600D"/>
    <w:rsid w:val="4A7A2850"/>
    <w:rsid w:val="4AC5DC1C"/>
    <w:rsid w:val="4B08D799"/>
    <w:rsid w:val="4BAA4136"/>
    <w:rsid w:val="4BB3819E"/>
    <w:rsid w:val="4C4ED3C1"/>
    <w:rsid w:val="4C70AA19"/>
    <w:rsid w:val="4CB4CA84"/>
    <w:rsid w:val="4CE26A19"/>
    <w:rsid w:val="4D11571E"/>
    <w:rsid w:val="4D413DF9"/>
    <w:rsid w:val="4D4FE1EE"/>
    <w:rsid w:val="4D5576CE"/>
    <w:rsid w:val="4D7319EE"/>
    <w:rsid w:val="4D8292B1"/>
    <w:rsid w:val="4DDB7AA2"/>
    <w:rsid w:val="4DE3F1F0"/>
    <w:rsid w:val="4EC5E030"/>
    <w:rsid w:val="4EF9BFA8"/>
    <w:rsid w:val="4F0744F9"/>
    <w:rsid w:val="4FB36147"/>
    <w:rsid w:val="4FBD2CCA"/>
    <w:rsid w:val="4FD44F27"/>
    <w:rsid w:val="4FE4C870"/>
    <w:rsid w:val="4FF65A2D"/>
    <w:rsid w:val="4FFA03BC"/>
    <w:rsid w:val="50294C8F"/>
    <w:rsid w:val="502AEF82"/>
    <w:rsid w:val="50378E3D"/>
    <w:rsid w:val="50A720A0"/>
    <w:rsid w:val="50D52524"/>
    <w:rsid w:val="50E54C1D"/>
    <w:rsid w:val="5166052D"/>
    <w:rsid w:val="5173F970"/>
    <w:rsid w:val="517772BD"/>
    <w:rsid w:val="517E4BA8"/>
    <w:rsid w:val="51A5E434"/>
    <w:rsid w:val="51A7156E"/>
    <w:rsid w:val="525F5A4F"/>
    <w:rsid w:val="528267BA"/>
    <w:rsid w:val="52D80385"/>
    <w:rsid w:val="53194035"/>
    <w:rsid w:val="531D629C"/>
    <w:rsid w:val="53694E0C"/>
    <w:rsid w:val="5444508A"/>
    <w:rsid w:val="544DCAF9"/>
    <w:rsid w:val="54FD6023"/>
    <w:rsid w:val="55048A81"/>
    <w:rsid w:val="551680FB"/>
    <w:rsid w:val="5523E23B"/>
    <w:rsid w:val="552DE8FF"/>
    <w:rsid w:val="554AE4D0"/>
    <w:rsid w:val="557CF8CD"/>
    <w:rsid w:val="55B4ADAB"/>
    <w:rsid w:val="55B9BFE2"/>
    <w:rsid w:val="55BDFF8C"/>
    <w:rsid w:val="55EADE4F"/>
    <w:rsid w:val="56024C4E"/>
    <w:rsid w:val="563505F0"/>
    <w:rsid w:val="5654963E"/>
    <w:rsid w:val="56F38342"/>
    <w:rsid w:val="575983C9"/>
    <w:rsid w:val="5804B515"/>
    <w:rsid w:val="58A0F8C7"/>
    <w:rsid w:val="58C0DAE4"/>
    <w:rsid w:val="58E8B7F5"/>
    <w:rsid w:val="59236BB6"/>
    <w:rsid w:val="59448B70"/>
    <w:rsid w:val="59450323"/>
    <w:rsid w:val="598B066E"/>
    <w:rsid w:val="59B26C76"/>
    <w:rsid w:val="5A037613"/>
    <w:rsid w:val="5A10B14B"/>
    <w:rsid w:val="5A82EAAA"/>
    <w:rsid w:val="5A96A270"/>
    <w:rsid w:val="5AA9459E"/>
    <w:rsid w:val="5AB6DAD3"/>
    <w:rsid w:val="5AD1DBD9"/>
    <w:rsid w:val="5B2C2C9B"/>
    <w:rsid w:val="5BB09357"/>
    <w:rsid w:val="5C292167"/>
    <w:rsid w:val="5C45F58C"/>
    <w:rsid w:val="5C5EA35E"/>
    <w:rsid w:val="5C925D35"/>
    <w:rsid w:val="5CEFCEC2"/>
    <w:rsid w:val="5D262183"/>
    <w:rsid w:val="5D2B2F32"/>
    <w:rsid w:val="5D514CE5"/>
    <w:rsid w:val="5D60FDF9"/>
    <w:rsid w:val="5D7E1336"/>
    <w:rsid w:val="5D8EE316"/>
    <w:rsid w:val="5E03AE03"/>
    <w:rsid w:val="5E124D74"/>
    <w:rsid w:val="5E23C17A"/>
    <w:rsid w:val="5E27ACC7"/>
    <w:rsid w:val="5E3F77A6"/>
    <w:rsid w:val="5E8E94FC"/>
    <w:rsid w:val="5E96B036"/>
    <w:rsid w:val="5EB8565C"/>
    <w:rsid w:val="5EFA862A"/>
    <w:rsid w:val="5F1769E6"/>
    <w:rsid w:val="5FAACCB0"/>
    <w:rsid w:val="5FB87E83"/>
    <w:rsid w:val="5FE00F47"/>
    <w:rsid w:val="5FFEAAB9"/>
    <w:rsid w:val="6000ADEE"/>
    <w:rsid w:val="6002A130"/>
    <w:rsid w:val="600E2A43"/>
    <w:rsid w:val="60379520"/>
    <w:rsid w:val="6076D4E4"/>
    <w:rsid w:val="608D8E9E"/>
    <w:rsid w:val="608ED539"/>
    <w:rsid w:val="60A0AB84"/>
    <w:rsid w:val="60D29531"/>
    <w:rsid w:val="60F7D5DD"/>
    <w:rsid w:val="615A1190"/>
    <w:rsid w:val="616AED22"/>
    <w:rsid w:val="61959EEE"/>
    <w:rsid w:val="61A7B5F0"/>
    <w:rsid w:val="61B33B43"/>
    <w:rsid w:val="61E57255"/>
    <w:rsid w:val="61FF2677"/>
    <w:rsid w:val="620D3A63"/>
    <w:rsid w:val="62671930"/>
    <w:rsid w:val="629BB08F"/>
    <w:rsid w:val="629F0F94"/>
    <w:rsid w:val="62FE37E5"/>
    <w:rsid w:val="6337EFEE"/>
    <w:rsid w:val="638E7947"/>
    <w:rsid w:val="63CF7ECE"/>
    <w:rsid w:val="63EA0216"/>
    <w:rsid w:val="63FBB813"/>
    <w:rsid w:val="644506F8"/>
    <w:rsid w:val="645CB02D"/>
    <w:rsid w:val="64730627"/>
    <w:rsid w:val="64D2E6C0"/>
    <w:rsid w:val="64E0E770"/>
    <w:rsid w:val="6537A1A7"/>
    <w:rsid w:val="654AAC29"/>
    <w:rsid w:val="655E37B7"/>
    <w:rsid w:val="65637084"/>
    <w:rsid w:val="656F2820"/>
    <w:rsid w:val="660FE467"/>
    <w:rsid w:val="664A2E26"/>
    <w:rsid w:val="665338DA"/>
    <w:rsid w:val="66D72108"/>
    <w:rsid w:val="6710565F"/>
    <w:rsid w:val="67183EFE"/>
    <w:rsid w:val="67BD8E24"/>
    <w:rsid w:val="67CDC2A2"/>
    <w:rsid w:val="67EB06CC"/>
    <w:rsid w:val="681AE5F6"/>
    <w:rsid w:val="6835EF5F"/>
    <w:rsid w:val="688BD75C"/>
    <w:rsid w:val="68D74AD0"/>
    <w:rsid w:val="68FE2071"/>
    <w:rsid w:val="690F49AC"/>
    <w:rsid w:val="69554408"/>
    <w:rsid w:val="697FA6B7"/>
    <w:rsid w:val="6993DEAC"/>
    <w:rsid w:val="69C37062"/>
    <w:rsid w:val="69D4DE2E"/>
    <w:rsid w:val="6A2034AD"/>
    <w:rsid w:val="6AC7CC31"/>
    <w:rsid w:val="6AE17033"/>
    <w:rsid w:val="6B1E1D97"/>
    <w:rsid w:val="6B5861DA"/>
    <w:rsid w:val="6BE2C8FF"/>
    <w:rsid w:val="6BFD2155"/>
    <w:rsid w:val="6C106E48"/>
    <w:rsid w:val="6CA6C430"/>
    <w:rsid w:val="6D02FDBB"/>
    <w:rsid w:val="6D5AEF8F"/>
    <w:rsid w:val="6E36CAE2"/>
    <w:rsid w:val="6E800F12"/>
    <w:rsid w:val="6E8EFEE9"/>
    <w:rsid w:val="6E9E4D23"/>
    <w:rsid w:val="6ECE7595"/>
    <w:rsid w:val="6F036282"/>
    <w:rsid w:val="6FB5381D"/>
    <w:rsid w:val="6FBA18E4"/>
    <w:rsid w:val="6FCCFDDF"/>
    <w:rsid w:val="6FF247AF"/>
    <w:rsid w:val="70307F2A"/>
    <w:rsid w:val="70C0CF88"/>
    <w:rsid w:val="710ADEF9"/>
    <w:rsid w:val="711A74C7"/>
    <w:rsid w:val="7125C5CF"/>
    <w:rsid w:val="7161CE36"/>
    <w:rsid w:val="71B5A9BE"/>
    <w:rsid w:val="72037FA3"/>
    <w:rsid w:val="72129306"/>
    <w:rsid w:val="729EFC67"/>
    <w:rsid w:val="72E6AAC0"/>
    <w:rsid w:val="732FE8FD"/>
    <w:rsid w:val="7394BB69"/>
    <w:rsid w:val="7397AFAE"/>
    <w:rsid w:val="73A10CA7"/>
    <w:rsid w:val="74166979"/>
    <w:rsid w:val="743E7A6D"/>
    <w:rsid w:val="74A4B80F"/>
    <w:rsid w:val="74E972F2"/>
    <w:rsid w:val="759C42EA"/>
    <w:rsid w:val="75B0191B"/>
    <w:rsid w:val="75EF64F9"/>
    <w:rsid w:val="769B5566"/>
    <w:rsid w:val="76BBA5B9"/>
    <w:rsid w:val="7701285A"/>
    <w:rsid w:val="7717AF83"/>
    <w:rsid w:val="7722D4A6"/>
    <w:rsid w:val="773C2259"/>
    <w:rsid w:val="77B24CF5"/>
    <w:rsid w:val="79341022"/>
    <w:rsid w:val="79539EC7"/>
    <w:rsid w:val="79793494"/>
    <w:rsid w:val="797BAB98"/>
    <w:rsid w:val="7A4BC915"/>
    <w:rsid w:val="7A5DE712"/>
    <w:rsid w:val="7A839364"/>
    <w:rsid w:val="7AA05D21"/>
    <w:rsid w:val="7AC33575"/>
    <w:rsid w:val="7AEB1024"/>
    <w:rsid w:val="7AFD0CE6"/>
    <w:rsid w:val="7B34441E"/>
    <w:rsid w:val="7B53999B"/>
    <w:rsid w:val="7B6664E4"/>
    <w:rsid w:val="7B8B7965"/>
    <w:rsid w:val="7BA8500D"/>
    <w:rsid w:val="7C2766AE"/>
    <w:rsid w:val="7C2AFF10"/>
    <w:rsid w:val="7C481B1A"/>
    <w:rsid w:val="7CCC6F38"/>
    <w:rsid w:val="7D24806F"/>
    <w:rsid w:val="7D2FA85B"/>
    <w:rsid w:val="7D598FE0"/>
    <w:rsid w:val="7D81DE95"/>
    <w:rsid w:val="7D8DBFC3"/>
    <w:rsid w:val="7DB26D7D"/>
    <w:rsid w:val="7E2B0497"/>
    <w:rsid w:val="7E2ECD51"/>
    <w:rsid w:val="7E38F1B3"/>
    <w:rsid w:val="7E709411"/>
    <w:rsid w:val="7E72EDC6"/>
    <w:rsid w:val="7E776405"/>
    <w:rsid w:val="7E77CF8E"/>
    <w:rsid w:val="7EDD3AAF"/>
    <w:rsid w:val="7EF7E263"/>
    <w:rsid w:val="7F45F08D"/>
    <w:rsid w:val="7F741D2E"/>
    <w:rsid w:val="7FAE57E4"/>
    <w:rsid w:val="7FD91059"/>
    <w:rsid w:val="7FDC8A54"/>
    <w:rsid w:val="7FE75C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95C7BE"/>
  <w15:chartTrackingRefBased/>
  <w15:docId w15:val="{5541102E-2951-4DB7-9A7E-62D28FC085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abletext" w:customStyle="1">
    <w:name w:val="Tabletext"/>
    <w:basedOn w:val="Normal"/>
    <w:pPr>
      <w:keepLines/>
      <w:spacing w:after="120"/>
    </w:pPr>
  </w:style>
  <w:style w:type="paragraph" w:styleId="BodyText">
    <w:name w:val="Body Text"/>
    <w:basedOn w:val="Normal"/>
    <w:pPr>
      <w:keepLines/>
      <w:spacing w:after="120"/>
      <w:ind w:left="720"/>
    </w:pPr>
  </w:style>
  <w:style w:type="paragraph" w:styleId="Blockquote" w:customStyle="1">
    <w:name w:val="Blockquote"/>
    <w:basedOn w:val="Normal"/>
    <w:pPr>
      <w:widowControl/>
      <w:spacing w:before="100" w:after="100" w:line="240" w:lineRule="auto"/>
      <w:ind w:left="360" w:right="360"/>
    </w:pPr>
    <w:rPr>
      <w:snapToGrid w:val="0"/>
      <w:sz w:val="24"/>
      <w:lang w:val="en-CA"/>
    </w:r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color="000000" w:sz="6" w:space="0"/>
      </w:pBdr>
      <w:spacing w:before="40" w:after="40"/>
      <w:ind w:left="360" w:hanging="360"/>
    </w:pPr>
    <w:rPr>
      <w:rFonts w:ascii="Helvetica" w:hAnsi="Helvetica"/>
      <w:sz w:val="16"/>
    </w:rPr>
  </w:style>
  <w:style w:type="paragraph" w:styleId="MainTitle" w:customStyle="1">
    <w:name w:val="Main Title"/>
    <w:basedOn w:val="Normal"/>
    <w:pPr>
      <w:spacing w:before="480" w:after="60" w:line="240" w:lineRule="auto"/>
      <w:jc w:val="center"/>
    </w:pPr>
    <w:rPr>
      <w:rFonts w:ascii="Arial" w:hAnsi="Arial"/>
      <w:b/>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styleId="Body" w:customStyle="1">
    <w:name w:val="Body"/>
    <w:basedOn w:val="Normal"/>
    <w:pPr>
      <w:widowControl/>
      <w:spacing w:before="120" w:line="240" w:lineRule="auto"/>
      <w:jc w:val="both"/>
    </w:pPr>
    <w:rPr>
      <w:rFonts w:ascii="Book Antiqua" w:hAnsi="Book Antiqua"/>
    </w:rPr>
  </w:style>
  <w:style w:type="paragraph" w:styleId="Bullet" w:customStyle="1">
    <w:name w:val="Bullet"/>
    <w:basedOn w:val="Normal"/>
    <w:pPr>
      <w:widowControl/>
      <w:numPr>
        <w:numId w:val="46"/>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pPr>
      <w:spacing w:after="120"/>
      <w:ind w:left="720"/>
    </w:pPr>
    <w:rPr>
      <w:i/>
      <w:color w:val="0000FF"/>
    </w:rPr>
  </w:style>
  <w:style w:type="character" w:styleId="Hyperlink">
    <w:name w:val="Hyperlink"/>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qFormat/>
    <w:rPr>
      <w:b/>
      <w:bCs/>
    </w:rPr>
  </w:style>
  <w:style w:type="paragraph" w:styleId="infoblue0" w:customStyle="1">
    <w:name w:val="infoblue"/>
    <w:basedOn w:val="Normal"/>
    <w:pPr>
      <w:widowControl/>
      <w:spacing w:after="120"/>
      <w:ind w:left="720"/>
    </w:pPr>
    <w:rPr>
      <w:i/>
      <w:iCs/>
      <w:color w:val="0000FF"/>
    </w:rPr>
  </w:style>
  <w:style w:type="character" w:styleId="FollowedHyperlink">
    <w:name w:val="FollowedHyperlink"/>
    <w:rPr>
      <w:color w:val="800080"/>
      <w:u w:val="single"/>
    </w:rPr>
  </w:style>
  <w:style w:type="table" w:styleId="TableGrid">
    <w:name w:val="Table Grid"/>
    <w:basedOn w:val="TableNormal"/>
    <w:uiPriority w:val="59"/>
    <w:rsid w:val="00D001B4"/>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3479333">
      <w:bodyDiv w:val="1"/>
      <w:marLeft w:val="0"/>
      <w:marRight w:val="0"/>
      <w:marTop w:val="0"/>
      <w:marBottom w:val="0"/>
      <w:divBdr>
        <w:top w:val="none" w:sz="0" w:space="0" w:color="auto"/>
        <w:left w:val="none" w:sz="0" w:space="0" w:color="auto"/>
        <w:bottom w:val="none" w:sz="0" w:space="0" w:color="auto"/>
        <w:right w:val="none" w:sz="0" w:space="0" w:color="auto"/>
      </w:divBdr>
    </w:div>
    <w:div w:id="195902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header" Target="header3.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2.xml"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footer" Target="footer4.xml" Id="rId14" /><Relationship Type="http://schemas.openxmlformats.org/officeDocument/2006/relationships/hyperlink" Target="file:///C:\process\workers\wk_any.htm" TargetMode="External" Id="R36fa0663da0f4447" /><Relationship Type="http://schemas.microsoft.com/office/2020/10/relationships/intelligence" Target="intelligence2.xml" Id="R7b18754872b14f26"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upedu_sd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upedu_sdp.dot</ap:Template>
  <ap:Application>Microsoft Word for the web</ap:Application>
  <ap:DocSecurity>4</ap:DocSecurity>
  <ap:ScaleCrop>false</ap:ScaleCrop>
  <ap:Company>&lt;Company Name&gt;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Development Plan</dc:title>
  <dc:subject>&lt;Project Name&gt;</dc:subject>
  <dc:creator>hossai</dc:creator>
  <keywords/>
  <dc:description/>
  <lastModifiedBy>Viduya, Jett P</lastModifiedBy>
  <revision>170</revision>
  <lastPrinted>1900-01-01T08:00:00.0000000Z</lastPrinted>
  <dcterms:created xsi:type="dcterms:W3CDTF">2024-09-20T01:26:00.0000000Z</dcterms:created>
  <dcterms:modified xsi:type="dcterms:W3CDTF">2024-09-27T02:33:40.6905240Z</dcterms:modified>
</coreProperties>
</file>